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54256" w14:textId="714B00DB" w:rsidR="00696D12" w:rsidRDefault="0064421F" w:rsidP="00696D12">
      <w:r w:rsidRPr="00393FDB">
        <w:rPr>
          <w:rFonts w:ascii="Times New Roman" w:hAnsi="Times New Roman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F950BD" wp14:editId="2E4515A0">
                <wp:simplePos x="0" y="0"/>
                <wp:positionH relativeFrom="margin">
                  <wp:posOffset>5491480</wp:posOffset>
                </wp:positionH>
                <wp:positionV relativeFrom="paragraph">
                  <wp:posOffset>-220073</wp:posOffset>
                </wp:positionV>
                <wp:extent cx="1355725" cy="3505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DB40" w14:textId="52C3B8C2" w:rsidR="00584FC6" w:rsidRPr="0064421F" w:rsidRDefault="00584FC6" w:rsidP="00584FC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421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  <w:t>Transferable Visa with NOC</w:t>
                            </w:r>
                          </w:p>
                          <w:p w14:paraId="630F0871" w14:textId="2A34B95B" w:rsidR="00584FC6" w:rsidRPr="0064421F" w:rsidRDefault="00584FC6" w:rsidP="00584FC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421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GB"/>
                              </w:rPr>
                              <w:t>Currently in Qatar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95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4pt;margin-top:-17.35pt;width:106.75pt;height:2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" filled="f" stroked="f">
                <v:textbox>
                  <w:txbxContent>
                    <w:p w14:paraId="50F8DB40" w14:textId="52C3B8C2" w:rsidR="00584FC6" w:rsidRPr="0064421F" w:rsidRDefault="00584FC6" w:rsidP="00584FC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</w:pPr>
                      <w:r w:rsidRPr="0064421F"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  <w:t>Transferable Visa with NOC</w:t>
                      </w:r>
                    </w:p>
                    <w:p w14:paraId="630F0871" w14:textId="2A34B95B" w:rsidR="00584FC6" w:rsidRPr="0064421F" w:rsidRDefault="00584FC6" w:rsidP="00584FC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</w:pPr>
                      <w:r w:rsidRPr="0064421F">
                        <w:rPr>
                          <w:rFonts w:ascii="Times New Roman" w:hAnsi="Times New Roman"/>
                          <w:sz w:val="16"/>
                          <w:szCs w:val="16"/>
                          <w:lang w:val="en-GB"/>
                        </w:rPr>
                        <w:t>Currently in Qatar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3FDB">
        <w:rPr>
          <w:rFonts w:ascii="Times New Roman" w:hAnsi="Times New Roman"/>
          <w:noProof/>
          <w:sz w:val="23"/>
          <w:szCs w:val="23"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7CFCE0" wp14:editId="656CD2E2">
                <wp:simplePos x="0" y="0"/>
                <wp:positionH relativeFrom="margin">
                  <wp:posOffset>543560</wp:posOffset>
                </wp:positionH>
                <wp:positionV relativeFrom="paragraph">
                  <wp:posOffset>-206375</wp:posOffset>
                </wp:positionV>
                <wp:extent cx="499872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4DF22" w14:textId="4ED61A88" w:rsidR="00696D12" w:rsidRPr="00393FDB" w:rsidRDefault="00584FC6" w:rsidP="00696D12">
                            <w:pPr>
                              <w:spacing w:line="276" w:lineRule="auto"/>
                              <w:ind w:right="-331"/>
                              <w:jc w:val="both"/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sz w:val="30"/>
                                <w:szCs w:val="30"/>
                              </w:rPr>
                              <w:t>Azhaar Mohideen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  <w:t>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BEng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/>
                                <w:i/>
                                <w:caps/>
                                <w:sz w:val="22"/>
                              </w:rPr>
                              <w:t xml:space="preserve"> </w:t>
                            </w:r>
                            <w:r w:rsidR="00696D12"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in</w:t>
                            </w:r>
                            <w:r w:rsidR="00696D12" w:rsidRPr="00D3696C">
                              <w:rPr>
                                <w:rFonts w:ascii="Times New Roman" w:hAnsi="Times New Roman"/>
                                <w:b/>
                                <w:i/>
                                <w:caps/>
                                <w:sz w:val="22"/>
                              </w:rPr>
                              <w:t xml:space="preserve"> </w:t>
                            </w:r>
                            <w:r w:rsidRPr="00D3696C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</w:rPr>
                              <w:t>Electrical &amp; Electronics Engineering</w:t>
                            </w:r>
                            <w:r w:rsidR="00696D12" w:rsidRPr="00393FDB">
                              <w:rPr>
                                <w:rFonts w:ascii="Times New Roman" w:hAnsi="Times New Roman"/>
                                <w:b/>
                                <w:caps/>
                                <w:sz w:val="22"/>
                              </w:rPr>
                              <w:t>)</w:t>
                            </w:r>
                          </w:p>
                          <w:p w14:paraId="1600D473" w14:textId="77777777" w:rsidR="00696D12" w:rsidRDefault="00696D12" w:rsidP="00696D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FCE0" id="_x0000_s1027" type="#_x0000_t202" style="position:absolute;margin-left:42.8pt;margin-top:-16.25pt;width:393.6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" filled="f" stroked="f">
                <v:textbox>
                  <w:txbxContent>
                    <w:p w14:paraId="1F54DF22" w14:textId="4ED61A88" w:rsidR="00696D12" w:rsidRPr="00393FDB" w:rsidRDefault="00584FC6" w:rsidP="00696D12">
                      <w:pPr>
                        <w:spacing w:line="276" w:lineRule="auto"/>
                        <w:ind w:right="-331"/>
                        <w:jc w:val="both"/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sz w:val="30"/>
                          <w:szCs w:val="30"/>
                        </w:rPr>
                        <w:t>Azhaar Mohideen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30"/>
                          <w:szCs w:val="30"/>
                        </w:rPr>
                        <w:t xml:space="preserve"> 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  <w:t>(</w:t>
                      </w:r>
                      <w:r w:rsidR="00D3696C"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BEng</w:t>
                      </w:r>
                      <w:r w:rsidR="00D3696C" w:rsidRPr="00D3696C">
                        <w:rPr>
                          <w:rFonts w:ascii="Times New Roman" w:hAnsi="Times New Roman"/>
                          <w:b/>
                          <w:i/>
                          <w:caps/>
                          <w:sz w:val="22"/>
                        </w:rPr>
                        <w:t xml:space="preserve"> </w:t>
                      </w:r>
                      <w:r w:rsidR="00696D12"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in</w:t>
                      </w:r>
                      <w:r w:rsidR="00696D12" w:rsidRPr="00D3696C">
                        <w:rPr>
                          <w:rFonts w:ascii="Times New Roman" w:hAnsi="Times New Roman"/>
                          <w:b/>
                          <w:i/>
                          <w:caps/>
                          <w:sz w:val="22"/>
                        </w:rPr>
                        <w:t xml:space="preserve"> </w:t>
                      </w:r>
                      <w:r w:rsidRPr="00D3696C">
                        <w:rPr>
                          <w:rFonts w:ascii="Times New Roman" w:hAnsi="Times New Roman"/>
                          <w:b/>
                          <w:i/>
                          <w:sz w:val="22"/>
                        </w:rPr>
                        <w:t>Electrical &amp; Electronics Engineering</w:t>
                      </w:r>
                      <w:r w:rsidR="00696D12" w:rsidRPr="00393FDB">
                        <w:rPr>
                          <w:rFonts w:ascii="Times New Roman" w:hAnsi="Times New Roman"/>
                          <w:b/>
                          <w:caps/>
                          <w:sz w:val="22"/>
                        </w:rPr>
                        <w:t>)</w:t>
                      </w:r>
                    </w:p>
                    <w:p w14:paraId="1600D473" w14:textId="77777777" w:rsidR="00696D12" w:rsidRDefault="00696D12" w:rsidP="00696D12"/>
                  </w:txbxContent>
                </v:textbox>
                <w10:wrap anchorx="margin"/>
              </v:shape>
            </w:pict>
          </mc:Fallback>
        </mc:AlternateContent>
      </w:r>
    </w:p>
    <w:p w14:paraId="4E6EB595" w14:textId="5575DDBB" w:rsidR="00696D12" w:rsidRDefault="0016590A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81792" behindDoc="0" locked="0" layoutInCell="1" allowOverlap="1" wp14:anchorId="0FB0A050" wp14:editId="263E487E">
            <wp:simplePos x="0" y="0"/>
            <wp:positionH relativeFrom="column">
              <wp:posOffset>401189</wp:posOffset>
            </wp:positionH>
            <wp:positionV relativeFrom="paragraph">
              <wp:posOffset>100965</wp:posOffset>
            </wp:positionV>
            <wp:extent cx="1367973" cy="1823964"/>
            <wp:effectExtent l="0" t="0" r="381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73" cy="1823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8F4E4" w14:textId="1CF8D393" w:rsidR="00696D12" w:rsidRDefault="001F0028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83413" wp14:editId="79B953D4">
                <wp:simplePos x="0" y="0"/>
                <wp:positionH relativeFrom="page">
                  <wp:posOffset>2962275</wp:posOffset>
                </wp:positionH>
                <wp:positionV relativeFrom="paragraph">
                  <wp:posOffset>95613</wp:posOffset>
                </wp:positionV>
                <wp:extent cx="4337685" cy="290601"/>
                <wp:effectExtent l="0" t="0" r="24765" b="146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7685" cy="2906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02FD" w14:textId="77777777" w:rsidR="00696D12" w:rsidRPr="00ED5070" w:rsidRDefault="00696D12" w:rsidP="00696D12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ED5070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83413" id="Rectangle 13" o:spid="_x0000_s1028" style="position:absolute;margin-left:233.25pt;margin-top:7.55pt;width:341.5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" fillcolor="black [3200]" strokecolor="white [3201]" strokeweight="1.5pt">
                <v:textbox>
                  <w:txbxContent>
                    <w:p w14:paraId="38E302FD" w14:textId="77777777" w:rsidR="00696D12" w:rsidRPr="00ED5070" w:rsidRDefault="00696D12" w:rsidP="00696D12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profesional </w:t>
                      </w:r>
                      <w:r w:rsidRPr="00ED5070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17878D" w14:textId="5FDB06F1" w:rsidR="00696D12" w:rsidRDefault="00FC5880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0EC79B" wp14:editId="07EDEFB2">
                <wp:simplePos x="0" y="0"/>
                <wp:positionH relativeFrom="margin">
                  <wp:posOffset>2450123</wp:posOffset>
                </wp:positionH>
                <wp:positionV relativeFrom="paragraph">
                  <wp:posOffset>189034</wp:posOffset>
                </wp:positionV>
                <wp:extent cx="4475285" cy="9086117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285" cy="908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E917" w14:textId="77777777" w:rsidR="00063729" w:rsidRDefault="00C87E19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Before coming to Qatar I was working as an </w:t>
                            </w:r>
                            <w:r w:rsidRPr="00C87E1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Electrical and Electronics Engineer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CALL LANKA TELECOM (PVT) LTD</w:t>
                            </w:r>
                            <w:r w:rsidR="002C01B1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01B1" w:rsidRPr="002C01B1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r w:rsidR="002C01B1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more than </w:t>
                            </w:r>
                            <w:r w:rsidR="002C01B1" w:rsidRPr="00244F4F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1 and half</w:t>
                            </w:r>
                            <w:r w:rsidR="002C01B1" w:rsidRPr="00244F4F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years.</w:t>
                            </w:r>
                          </w:p>
                          <w:p w14:paraId="720F991F" w14:textId="4F270F4A" w:rsidR="00696D12" w:rsidRPr="00063729" w:rsidRDefault="002C01B1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08-N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ov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-2018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27-F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eb</w:t>
                            </w:r>
                            <w:r w:rsidR="002B5EEE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-2020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="00696D12" w:rsidRPr="0006372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D67DE40" w14:textId="77777777" w:rsidR="002B5EEE" w:rsidRPr="002B5EEE" w:rsidRDefault="002B5EEE" w:rsidP="002B5EE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B723092" w14:textId="77777777" w:rsidR="00696D12" w:rsidRPr="003218AF" w:rsidRDefault="00696D12" w:rsidP="00696D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18A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Duties and Responsibilities - </w:t>
                            </w:r>
                          </w:p>
                          <w:p w14:paraId="46BE4A0C" w14:textId="5C7688F3" w:rsidR="00696D12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, production and </w:t>
                            </w:r>
                            <w:r w:rsidRPr="002316E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testing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of power supply, power indicator and lightning arrestors.</w:t>
                            </w:r>
                          </w:p>
                          <w:p w14:paraId="60C009C9" w14:textId="0DE03888" w:rsidR="00E04D56" w:rsidRPr="002316EC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Planning </w:t>
                            </w:r>
                            <w:r w:rsid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and Project Estimation ELV systems</w:t>
                            </w:r>
                          </w:p>
                          <w:p w14:paraId="7184ACD0" w14:textId="482D2D0C" w:rsidR="00C776D5" w:rsidRPr="006F1E43" w:rsidRDefault="002316EC" w:rsidP="00696D12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Supervision, Remote assistances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and installation of burglar alarm and security panel</w:t>
                            </w:r>
                          </w:p>
                          <w:p w14:paraId="5C17670C" w14:textId="6C61CE0C" w:rsidR="00696D12" w:rsidRPr="002316EC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316E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Annual preventive maintenance and corrective maintenance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2316E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14:paraId="08D92E59" w14:textId="52403C7D" w:rsidR="00696D12" w:rsidRPr="006F1E43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Workshop production and repair scheduling maintenance.</w:t>
                            </w:r>
                          </w:p>
                          <w:p w14:paraId="0ED3D0E5" w14:textId="6A51A6F4" w:rsidR="00696D12" w:rsidRPr="006F1E43" w:rsidRDefault="002316EC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PCB Design and assembly.</w:t>
                            </w:r>
                          </w:p>
                          <w:p w14:paraId="72B52988" w14:textId="35BF49E9" w:rsidR="00B14BC4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Surveillance, Access Control, Attendance maintenance and security panel research and implementation.</w:t>
                            </w:r>
                          </w:p>
                          <w:p w14:paraId="197F3067" w14:textId="3F709C1C" w:rsidR="00EB2B28" w:rsidRDefault="00EB2B28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R &amp; D</w:t>
                            </w:r>
                          </w:p>
                          <w:p w14:paraId="0C2F9CE8" w14:textId="77777777" w:rsidR="00EB2B28" w:rsidRPr="00EB2B28" w:rsidRDefault="00EB2B28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B2B2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Interface different communications protocols </w:t>
                            </w:r>
                          </w:p>
                          <w:p w14:paraId="19A33392" w14:textId="77777777" w:rsidR="00EB2B28" w:rsidRPr="00EB2B28" w:rsidRDefault="00EB2B28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B2B2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Build custom security solutions on client request (Facial Recognition, Voice command, Automation, etc.)</w:t>
                            </w:r>
                          </w:p>
                          <w:p w14:paraId="24FE1FDD" w14:textId="77777777" w:rsidR="00EB2B28" w:rsidRPr="00EB2B28" w:rsidRDefault="00EB2B28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B2B2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Build custom embedded solutions with C, C++, Python and web interfaces.</w:t>
                            </w:r>
                          </w:p>
                          <w:p w14:paraId="5E21BCF4" w14:textId="34D358C6" w:rsidR="00EB2B28" w:rsidRPr="00EB2B28" w:rsidRDefault="00EB2B28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B2B2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Create warning, alert and notification systems on client requests.</w:t>
                            </w:r>
                          </w:p>
                          <w:p w14:paraId="0F7176B5" w14:textId="7FD1E036" w:rsidR="008E259E" w:rsidRDefault="00B14BC4" w:rsidP="00696D12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Implementations and configuration of analogue and IP based cameras 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(Axis, Pelco, HikVision, Dahua, CP Plus and Panasonic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34F2C3E0" w14:textId="77777777" w:rsidR="00B14BC4" w:rsidRPr="000375C0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Implementation and configuration of Network Equipment (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Cisco, TP-Link, </w:t>
                            </w:r>
                          </w:p>
                          <w:p w14:paraId="3CB3FECE" w14:textId="60513A1F" w:rsidR="00B14BC4" w:rsidRDefault="00B14BC4" w:rsidP="00D3696C">
                            <w:pPr>
                              <w:pStyle w:val="Achievement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D-Link, Planet-POE, HikVision and Huawei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</w:p>
                          <w:p w14:paraId="2D8863F1" w14:textId="2E964D6C" w:rsidR="00B14BC4" w:rsidRDefault="00B14BC4" w:rsidP="00B14BC4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In</w:t>
                            </w:r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stallation and configuration of NAS (</w:t>
                            </w:r>
                            <w:r w:rsidR="0089248A"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iomega, QNAP</w:t>
                            </w:r>
                            <w:r w:rsidR="0089248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4AB9E89" w14:textId="4EE5974D" w:rsidR="0089248A" w:rsidRDefault="0089248A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Research and development of new design improvements. </w:t>
                            </w:r>
                          </w:p>
                          <w:p w14:paraId="0B063B9A" w14:textId="77777777" w:rsidR="00D15863" w:rsidRDefault="00D15863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Home and automation programming on 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KNX protocol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supported home automation platform (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Fibaro Home centre 2, Home centre Lite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687249BF" w14:textId="77777777" w:rsidR="00D15863" w:rsidRDefault="00D15863" w:rsidP="0089248A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Integrated 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KNX Actuators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 w:rsidRPr="00D15863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Phillips Hue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lights, Fibaro switches and actuators).</w:t>
                            </w:r>
                          </w:p>
                          <w:p w14:paraId="5991C4B3" w14:textId="06D7A26F" w:rsidR="00B14BC4" w:rsidRPr="00EB2B28" w:rsidRDefault="00D15863" w:rsidP="00EB2B28">
                            <w:pPr>
                              <w:pStyle w:val="Achievement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Integrated 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Alexa voice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controls to 3</w:t>
                            </w:r>
                            <w:r w:rsidRPr="00D15863">
                              <w:rPr>
                                <w:rFonts w:ascii="Times New Roman" w:hAnsi="Times New Roman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party devices via (HA-Bridge) application with </w:t>
                            </w:r>
                            <w:r w:rsidRPr="000375C0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raspberry pi.</w:t>
                            </w:r>
                          </w:p>
                          <w:p w14:paraId="5896A45F" w14:textId="77777777" w:rsidR="00696D12" w:rsidRPr="003C0C65" w:rsidRDefault="00696D12" w:rsidP="0069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0C65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Project Locations - </w:t>
                            </w:r>
                          </w:p>
                          <w:p w14:paraId="262CBA2A" w14:textId="065C4CD0" w:rsidR="00696D12" w:rsidRPr="0096370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Bank of Ceylon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Largest Gov</w:t>
                            </w:r>
                            <w:r w:rsid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ernment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r w:rsidR="004774F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Access Control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Burglar Alarm </w:t>
                            </w:r>
                          </w:p>
                          <w:p w14:paraId="1CEE9515" w14:textId="533065DD" w:rsidR="00696D12" w:rsidRPr="0096370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National Savings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(</w:t>
                            </w:r>
                            <w:r w:rsidR="00D3696C" w:rsidRPr="00D3696C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GB"/>
                              </w:rPr>
                              <w:t>Government Bank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43F0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43F09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Access Control / Burglar Alarm</w:t>
                            </w:r>
                          </w:p>
                          <w:p w14:paraId="4E3A40D6" w14:textId="0D1F2496" w:rsidR="007644E2" w:rsidRDefault="0089248A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Sri Lankan Airways</w:t>
                            </w:r>
                            <w:r w:rsidR="00696D12" w:rsidRPr="00963702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96D12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CCTV-NPR</w:t>
                            </w:r>
                          </w:p>
                          <w:p w14:paraId="07DA0679" w14:textId="347A39FD" w:rsidR="00696D12" w:rsidRPr="00963702" w:rsidRDefault="000C786C" w:rsidP="00206A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Cargils</w:t>
                            </w:r>
                            <w:r w:rsidR="0089248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Packaging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–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PLC / VFD / Automation based on sensor feedback. </w:t>
                            </w:r>
                          </w:p>
                          <w:p w14:paraId="34CA1014" w14:textId="3A742F49" w:rsidR="000C786C" w:rsidRPr="00D15863" w:rsidRDefault="000C786C" w:rsidP="00D158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Cargils Food city</w:t>
                            </w:r>
                            <w:r w:rsidR="0063189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r w:rsidR="00C965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CCTV 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People counting system </w:t>
                            </w:r>
                            <w:r w:rsidRPr="00D1586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A4D4B47" w14:textId="46D79519" w:rsidR="000C72F4" w:rsidRPr="000C786C" w:rsidRDefault="00696D12" w:rsidP="000C786C">
                            <w:pPr>
                              <w:pStyle w:val="ListParagraph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C786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5B752BA0" w14:textId="214553D3" w:rsidR="00696D12" w:rsidRPr="00B82075" w:rsidRDefault="00B82075" w:rsidP="00B82075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0" w:hanging="270"/>
                              <w:jc w:val="both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Biomed International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(Pvt) Ltd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months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experience as a ‘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Technical and Marketing Engineer’ </w:t>
                            </w:r>
                            <w:r w:rsidR="000A0D0C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157D7F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Sri</w:t>
                            </w:r>
                            <w:r w:rsidR="00D15863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157D7F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anka</w:t>
                            </w:r>
                            <w:r w:rsidR="00696D12" w:rsidRPr="000A0BBF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13-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 to 02-N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696D12" w:rsidRPr="00B82075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177390" w14:textId="77777777" w:rsidR="00696D12" w:rsidRPr="000A0BBF" w:rsidRDefault="00696D12" w:rsidP="00696D12">
                            <w:pPr>
                              <w:ind w:left="27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B93E5E" w14:textId="77777777" w:rsidR="00696D12" w:rsidRPr="000A0BBF" w:rsidRDefault="00696D12" w:rsidP="00696D12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A0B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Duties and Responsibility - </w:t>
                            </w:r>
                          </w:p>
                          <w:p w14:paraId="28E62ED9" w14:textId="75332EE2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Analyzers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evaluation and testing before purchase.</w:t>
                            </w:r>
                          </w:p>
                          <w:p w14:paraId="428F8316" w14:textId="023EFC15" w:rsidR="00696D12" w:rsidRDefault="000C57BE" w:rsidP="00696D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Maintenance training for in-house technicians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</w:p>
                          <w:p w14:paraId="1C17EC31" w14:textId="34711169" w:rsid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Technical demonstration before tender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Doctors department heads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MLTs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lab assistants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)</w:t>
                            </w:r>
                          </w:p>
                          <w:p w14:paraId="14BB1E2C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Analyzers (Brand: Beckman Coulter, USA)</w:t>
                            </w:r>
                          </w:p>
                          <w:p w14:paraId="69812F96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Biochemistry analyzer: AU series</w:t>
                            </w:r>
                          </w:p>
                          <w:p w14:paraId="1C0B70C6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Immunoassays: Access Series</w:t>
                            </w:r>
                          </w:p>
                          <w:p w14:paraId="7DF22941" w14:textId="77777777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Hematology: DxH Unicel. Steiner</w:t>
                            </w:r>
                          </w:p>
                          <w:p w14:paraId="385AF6CE" w14:textId="1DB59AE5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Power tools (Brand: Aesculap, German, Acculan 3Ti)</w:t>
                            </w:r>
                          </w:p>
                          <w:p w14:paraId="23F7425E" w14:textId="5B03FF0F" w:rsidR="000C57BE" w:rsidRPr="000C57BE" w:rsidRDefault="000C57BE" w:rsidP="000C5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Testing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 xml:space="preserve">and </w:t>
                            </w:r>
                            <w:r w:rsidRPr="000C57BE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Commissioning at site</w:t>
                            </w:r>
                          </w:p>
                          <w:p w14:paraId="2507602E" w14:textId="77777777" w:rsidR="000C57BE" w:rsidRPr="000C57BE" w:rsidRDefault="000C57BE" w:rsidP="000C57BE">
                            <w:pPr>
                              <w:pStyle w:val="ListParagraph"/>
                              <w:ind w:left="360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5596FF8" w14:textId="77777777" w:rsidR="000C57BE" w:rsidRPr="000C57BE" w:rsidRDefault="000C57BE" w:rsidP="000C57BE">
                            <w:pPr>
                              <w:pStyle w:val="ListParagraph"/>
                              <w:ind w:left="360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C79B" id="_x0000_s1029" type="#_x0000_t202" style="position:absolute;margin-left:192.9pt;margin-top:14.9pt;width:352.4pt;height:715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" filled="f" stroked="f">
                <v:textbox>
                  <w:txbxContent>
                    <w:p w14:paraId="5D3CE917" w14:textId="77777777" w:rsidR="00063729" w:rsidRDefault="00C87E19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Before coming to Qatar I was working as an </w:t>
                      </w:r>
                      <w:r w:rsidRPr="00C87E19">
                        <w:rPr>
                          <w:rFonts w:ascii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Electrical and Electronics Engineer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at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CALL LANKA TELECOM (PVT) LTD</w:t>
                      </w:r>
                      <w:r w:rsidR="002C01B1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C01B1" w:rsidRPr="002C01B1">
                        <w:rPr>
                          <w:rFonts w:ascii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  <w:t>for</w:t>
                      </w:r>
                      <w:r w:rsidR="002C01B1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 more than </w:t>
                      </w:r>
                      <w:r w:rsidR="002C01B1" w:rsidRPr="00244F4F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1 and half</w:t>
                      </w:r>
                      <w:r w:rsidR="002C01B1" w:rsidRPr="00244F4F">
                        <w:rPr>
                          <w:rFonts w:ascii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years.</w:t>
                      </w:r>
                    </w:p>
                    <w:p w14:paraId="720F991F" w14:textId="4F270F4A" w:rsidR="00696D12" w:rsidRPr="00063729" w:rsidRDefault="002C01B1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08-N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ov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-2018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to 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27-F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eb</w:t>
                      </w:r>
                      <w:r w:rsidR="002B5EEE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-2020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="00696D12" w:rsidRPr="00063729">
                        <w:rPr>
                          <w:rFonts w:ascii="Times New Roman" w:hAnsi="Times New Roman"/>
                          <w:b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6D67DE40" w14:textId="77777777" w:rsidR="002B5EEE" w:rsidRPr="002B5EEE" w:rsidRDefault="002B5EEE" w:rsidP="002B5EE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B723092" w14:textId="77777777" w:rsidR="00696D12" w:rsidRPr="003218AF" w:rsidRDefault="00696D12" w:rsidP="00696D1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3218AF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Duties and Responsibilities - </w:t>
                      </w:r>
                    </w:p>
                    <w:p w14:paraId="46BE4A0C" w14:textId="5C7688F3" w:rsidR="00696D12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Design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ing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, production and </w:t>
                      </w:r>
                      <w:r w:rsidRPr="002316E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testing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of power supply, power indicator and lightning arrestors.</w:t>
                      </w:r>
                    </w:p>
                    <w:p w14:paraId="60C009C9" w14:textId="0DE03888" w:rsidR="00E04D56" w:rsidRPr="002316EC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Planning </w:t>
                      </w:r>
                      <w:r w:rsid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and Project Estimation ELV systems</w:t>
                      </w:r>
                    </w:p>
                    <w:p w14:paraId="7184ACD0" w14:textId="482D2D0C" w:rsidR="00C776D5" w:rsidRPr="006F1E43" w:rsidRDefault="002316EC" w:rsidP="00696D12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Supervision, Remote assistances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and installation of burglar alarm and security panel</w:t>
                      </w:r>
                    </w:p>
                    <w:p w14:paraId="5C17670C" w14:textId="6C61CE0C" w:rsidR="00696D12" w:rsidRPr="002316EC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2316E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Annual preventive maintenance and corrective maintenance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2316E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</w:p>
                    <w:p w14:paraId="08D92E59" w14:textId="52403C7D" w:rsidR="00696D12" w:rsidRPr="006F1E43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Workshop production and repair scheduling maintenance.</w:t>
                      </w:r>
                    </w:p>
                    <w:p w14:paraId="0ED3D0E5" w14:textId="6A51A6F4" w:rsidR="00696D12" w:rsidRPr="006F1E43" w:rsidRDefault="002316EC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PCB Design and assembly.</w:t>
                      </w:r>
                    </w:p>
                    <w:p w14:paraId="72B52988" w14:textId="35BF49E9" w:rsidR="00B14BC4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Surveillance, Access Control, Attendance maintenance and security panel research and implementation.</w:t>
                      </w:r>
                    </w:p>
                    <w:p w14:paraId="197F3067" w14:textId="3F709C1C" w:rsidR="00EB2B28" w:rsidRDefault="00EB2B28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R &amp; D</w:t>
                      </w:r>
                    </w:p>
                    <w:p w14:paraId="0C2F9CE8" w14:textId="77777777" w:rsidR="00EB2B28" w:rsidRPr="00EB2B28" w:rsidRDefault="00EB2B28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EB2B28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Interface different communications protocols </w:t>
                      </w:r>
                    </w:p>
                    <w:p w14:paraId="19A33392" w14:textId="77777777" w:rsidR="00EB2B28" w:rsidRPr="00EB2B28" w:rsidRDefault="00EB2B28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EB2B28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Build custom security solutions on client request (Facial Recognition, Voice command, Automation, etc.)</w:t>
                      </w:r>
                    </w:p>
                    <w:p w14:paraId="24FE1FDD" w14:textId="77777777" w:rsidR="00EB2B28" w:rsidRPr="00EB2B28" w:rsidRDefault="00EB2B28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EB2B28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Build custom embedded solutions with C, C++, Python and web interfaces.</w:t>
                      </w:r>
                    </w:p>
                    <w:p w14:paraId="5E21BCF4" w14:textId="34D358C6" w:rsidR="00EB2B28" w:rsidRPr="00EB2B28" w:rsidRDefault="00EB2B28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EB2B28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Create warning, alert and notification systems on client requests.</w:t>
                      </w:r>
                    </w:p>
                    <w:p w14:paraId="0F7176B5" w14:textId="7FD1E036" w:rsidR="008E259E" w:rsidRDefault="00B14BC4" w:rsidP="00696D12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Implementations and configuration of analogue and IP based cameras 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(Axis, Pelco, HikVision, Dahua, CP Plus and Panasonic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34F2C3E0" w14:textId="77777777" w:rsidR="00B14BC4" w:rsidRPr="000375C0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Implementation and configuration of Network Equipment (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Cisco, TP-Link, </w:t>
                      </w:r>
                    </w:p>
                    <w:p w14:paraId="3CB3FECE" w14:textId="60513A1F" w:rsidR="00B14BC4" w:rsidRDefault="00B14BC4" w:rsidP="00D3696C">
                      <w:pPr>
                        <w:pStyle w:val="Achievement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D-Link, Planet-POE, HikVision and Huawei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).</w:t>
                      </w:r>
                    </w:p>
                    <w:p w14:paraId="2D8863F1" w14:textId="2E964D6C" w:rsidR="00B14BC4" w:rsidRDefault="00B14BC4" w:rsidP="00B14BC4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In</w:t>
                      </w:r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stallation and configuration of NAS (</w:t>
                      </w:r>
                      <w:r w:rsidR="0089248A"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iomega, QNAP</w:t>
                      </w:r>
                      <w:r w:rsidR="0089248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).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54AB9E89" w14:textId="4EE5974D" w:rsidR="0089248A" w:rsidRDefault="0089248A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Research and development of new design improvements. </w:t>
                      </w:r>
                    </w:p>
                    <w:p w14:paraId="0B063B9A" w14:textId="77777777" w:rsidR="00D15863" w:rsidRDefault="00D15863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Home and automation programming on 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KNX protocol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supported home automation platform (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Fibaro Home centre 2, Home centre Lite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687249BF" w14:textId="77777777" w:rsidR="00D15863" w:rsidRDefault="00D15863" w:rsidP="0089248A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Integrated 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KNX Actuators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 w:rsidRPr="00D15863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Phillips Hue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lights, Fibaro switches and actuators).</w:t>
                      </w:r>
                    </w:p>
                    <w:p w14:paraId="5991C4B3" w14:textId="06D7A26F" w:rsidR="00B14BC4" w:rsidRPr="00EB2B28" w:rsidRDefault="00D15863" w:rsidP="00EB2B28">
                      <w:pPr>
                        <w:pStyle w:val="Achievement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Integrated 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Alexa voice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controls to 3</w:t>
                      </w:r>
                      <w:r w:rsidRPr="00D15863">
                        <w:rPr>
                          <w:rFonts w:ascii="Times New Roman" w:hAnsi="Times New Roman"/>
                          <w:sz w:val="20"/>
                          <w:szCs w:val="20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party devices via (HA-Bridge) application with </w:t>
                      </w:r>
                      <w:r w:rsidRPr="000375C0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raspberry pi.</w:t>
                      </w:r>
                    </w:p>
                    <w:p w14:paraId="5896A45F" w14:textId="77777777" w:rsidR="00696D12" w:rsidRPr="003C0C65" w:rsidRDefault="00696D12" w:rsidP="00696D12">
                      <w:pPr>
                        <w:rPr>
                          <w:sz w:val="20"/>
                          <w:szCs w:val="20"/>
                        </w:rPr>
                      </w:pPr>
                      <w:r w:rsidRPr="003C0C65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Project Locations - </w:t>
                      </w:r>
                    </w:p>
                    <w:p w14:paraId="262CBA2A" w14:textId="065C4CD0" w:rsidR="00696D12" w:rsidRPr="0096370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Bank of Ceylon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Largest Gov</w:t>
                      </w:r>
                      <w:r w:rsid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ernment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 xml:space="preserve">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r w:rsidR="004774F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Access Control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Burglar Alarm </w:t>
                      </w:r>
                    </w:p>
                    <w:p w14:paraId="1CEE9515" w14:textId="533065DD" w:rsidR="00696D12" w:rsidRPr="0096370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National Savings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(</w:t>
                      </w:r>
                      <w:r w:rsidR="00D3696C" w:rsidRPr="00D3696C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GB"/>
                        </w:rPr>
                        <w:t>Government Bank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43F09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–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43F09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Access Control / Burglar Alarm</w:t>
                      </w:r>
                    </w:p>
                    <w:p w14:paraId="4E3A40D6" w14:textId="0D1F2496" w:rsidR="007644E2" w:rsidRDefault="0089248A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Sri Lankan Airways</w:t>
                      </w:r>
                      <w:r w:rsidR="00696D12" w:rsidRPr="00963702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696D12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-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CCTV-NPR</w:t>
                      </w:r>
                    </w:p>
                    <w:p w14:paraId="07DA0679" w14:textId="347A39FD" w:rsidR="00696D12" w:rsidRPr="00963702" w:rsidRDefault="000C786C" w:rsidP="00206A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Cargils</w:t>
                      </w:r>
                      <w:r w:rsidR="0089248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Packaging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–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PLC / VFD / Automation based on sensor feedback. </w:t>
                      </w:r>
                    </w:p>
                    <w:p w14:paraId="34CA1014" w14:textId="3A742F49" w:rsidR="000C786C" w:rsidRPr="00D15863" w:rsidRDefault="000C786C" w:rsidP="00D158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Cargils Food city</w:t>
                      </w:r>
                      <w:r w:rsidR="0063189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r w:rsidR="00C965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CCTV /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People counting system </w:t>
                      </w:r>
                      <w:r w:rsidRPr="00D1586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4A4D4B47" w14:textId="46D79519" w:rsidR="000C72F4" w:rsidRPr="000C786C" w:rsidRDefault="00696D12" w:rsidP="000C786C">
                      <w:pPr>
                        <w:pStyle w:val="ListParagraph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0C786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5B752BA0" w14:textId="214553D3" w:rsidR="00696D12" w:rsidRPr="00B82075" w:rsidRDefault="00B82075" w:rsidP="00B82075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ind w:left="0" w:hanging="270"/>
                        <w:jc w:val="both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Biomed International</w:t>
                      </w:r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(Pvt) Ltd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="00696D12"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months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experience as a ‘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Technical and Marketing Engineer’ </w:t>
                      </w:r>
                      <w:r w:rsidR="000A0D0C">
                        <w:rPr>
                          <w:rFonts w:ascii="Times New Roman" w:eastAsia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="00157D7F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Sri</w:t>
                      </w:r>
                      <w:r w:rsidR="00D15863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157D7F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>anka</w:t>
                      </w:r>
                      <w:r w:rsidR="00696D12" w:rsidRPr="000A0BBF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696D12" w:rsidRPr="00B82075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13-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FEB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 to 02-N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OV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</w:t>
                      </w:r>
                      <w:r w:rsidR="00696D12" w:rsidRPr="00B82075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696D12" w:rsidRPr="00B82075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9177390" w14:textId="77777777" w:rsidR="00696D12" w:rsidRPr="000A0BBF" w:rsidRDefault="00696D12" w:rsidP="00696D12">
                      <w:pPr>
                        <w:ind w:left="27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B93E5E" w14:textId="77777777" w:rsidR="00696D12" w:rsidRPr="000A0BBF" w:rsidRDefault="00696D12" w:rsidP="00696D12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A0B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Duties and Responsibility - </w:t>
                      </w:r>
                    </w:p>
                    <w:p w14:paraId="28E62ED9" w14:textId="75332EE2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Analyzers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,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evaluation and testing before purchase.</w:t>
                      </w:r>
                    </w:p>
                    <w:p w14:paraId="428F8316" w14:textId="023EFC15" w:rsidR="00696D12" w:rsidRDefault="000C57BE" w:rsidP="00696D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Maintenance training for in-house technicians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.</w:t>
                      </w:r>
                    </w:p>
                    <w:p w14:paraId="1C17EC31" w14:textId="34711169" w:rsid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Technical demonstration before tender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Doctors department heads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MLTs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lab assistants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)</w:t>
                      </w:r>
                    </w:p>
                    <w:p w14:paraId="14BB1E2C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Analyzers (Brand: Beckman Coulter, USA)</w:t>
                      </w:r>
                    </w:p>
                    <w:p w14:paraId="69812F96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Biochemistry analyzer: AU series</w:t>
                      </w:r>
                    </w:p>
                    <w:p w14:paraId="1C0B70C6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Immunoassays: Access Series</w:t>
                      </w:r>
                    </w:p>
                    <w:p w14:paraId="7DF22941" w14:textId="77777777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Hematology: DxH Unicel. Steiner</w:t>
                      </w:r>
                    </w:p>
                    <w:p w14:paraId="385AF6CE" w14:textId="1DB59AE5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Power tools (Brand: Aesculap, German, Acculan 3Ti)</w:t>
                      </w:r>
                    </w:p>
                    <w:p w14:paraId="23F7425E" w14:textId="5B03FF0F" w:rsidR="000C57BE" w:rsidRPr="000C57BE" w:rsidRDefault="000C57BE" w:rsidP="000C57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Testing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 xml:space="preserve">and </w:t>
                      </w:r>
                      <w:r w:rsidRPr="000C57BE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Commissioning at site</w:t>
                      </w:r>
                    </w:p>
                    <w:p w14:paraId="2507602E" w14:textId="77777777" w:rsidR="000C57BE" w:rsidRPr="000C57BE" w:rsidRDefault="000C57BE" w:rsidP="000C57BE">
                      <w:pPr>
                        <w:pStyle w:val="ListParagraph"/>
                        <w:ind w:left="360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</w:p>
                    <w:p w14:paraId="45596FF8" w14:textId="77777777" w:rsidR="000C57BE" w:rsidRPr="000C57BE" w:rsidRDefault="000C57BE" w:rsidP="000C57BE">
                      <w:pPr>
                        <w:pStyle w:val="ListParagraph"/>
                        <w:ind w:left="360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7F2F4" w14:textId="2E811D4A" w:rsidR="00696D12" w:rsidRDefault="00696D12" w:rsidP="00696D12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14F06677" w14:textId="08364D93" w:rsidR="00696D12" w:rsidRDefault="00696D12" w:rsidP="00696D12">
      <w:pPr>
        <w:spacing w:line="480" w:lineRule="auto"/>
        <w:ind w:hanging="270"/>
      </w:pPr>
    </w:p>
    <w:p w14:paraId="6597A564" w14:textId="2F3325D5" w:rsidR="00696D12" w:rsidRDefault="00696D12" w:rsidP="00696D12">
      <w:pPr>
        <w:tabs>
          <w:tab w:val="left" w:pos="-2790"/>
        </w:tabs>
        <w:spacing w:line="276" w:lineRule="auto"/>
        <w:ind w:left="4230"/>
        <w:jc w:val="both"/>
        <w:rPr>
          <w:rFonts w:ascii="Times New Roman" w:hAnsi="Times New Roman"/>
          <w:highlight w:val="green"/>
          <w:lang w:val="en-GB"/>
        </w:rPr>
      </w:pPr>
    </w:p>
    <w:p w14:paraId="05B0D615" w14:textId="755A0B77" w:rsidR="00696D12" w:rsidRDefault="00696D12" w:rsidP="00696D12">
      <w:pPr>
        <w:tabs>
          <w:tab w:val="left" w:pos="990"/>
        </w:tabs>
      </w:pPr>
    </w:p>
    <w:p w14:paraId="6C11948E" w14:textId="4DC6A30F" w:rsidR="00696D12" w:rsidRDefault="00696D12" w:rsidP="00696D12">
      <w:pPr>
        <w:tabs>
          <w:tab w:val="left" w:pos="990"/>
        </w:tabs>
      </w:pPr>
    </w:p>
    <w:p w14:paraId="12BFE42A" w14:textId="704EB2EE" w:rsidR="005816B0" w:rsidRDefault="005816B0" w:rsidP="005816B0"/>
    <w:p w14:paraId="45A406BB" w14:textId="6B72B161" w:rsidR="005816B0" w:rsidRDefault="005816B0" w:rsidP="005816B0"/>
    <w:p w14:paraId="4C84BD62" w14:textId="684EF234" w:rsidR="005816B0" w:rsidRDefault="005816B0" w:rsidP="005816B0"/>
    <w:p w14:paraId="21724802" w14:textId="597DF8C7" w:rsidR="005816B0" w:rsidRDefault="00F33441" w:rsidP="005816B0">
      <w:r>
        <w:rPr>
          <w:b/>
          <w:caps/>
          <w:noProof/>
          <w:sz w:val="26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E2A20" wp14:editId="1A7085A8">
                <wp:simplePos x="0" y="0"/>
                <wp:positionH relativeFrom="margin">
                  <wp:posOffset>-123825</wp:posOffset>
                </wp:positionH>
                <wp:positionV relativeFrom="paragraph">
                  <wp:posOffset>110490</wp:posOffset>
                </wp:positionV>
                <wp:extent cx="2457450" cy="276225"/>
                <wp:effectExtent l="0" t="0" r="38100" b="666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0D5FF119" w14:textId="5188CED6" w:rsidR="00696D12" w:rsidRPr="002D2C97" w:rsidRDefault="00696D12" w:rsidP="00696D12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D2C97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CAREER 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E2A20" id="Rectangle 24" o:spid="_x0000_s1030" style="position:absolute;margin-left:-9.75pt;margin-top:8.7pt;width:193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" fillcolor="black" strokeweight="1pt">
                <v:shadow on="t" color="#7f7f7f" offset="1pt"/>
                <v:textbox>
                  <w:txbxContent>
                    <w:p w14:paraId="0D5FF119" w14:textId="5188CED6" w:rsidR="00696D12" w:rsidRPr="002D2C97" w:rsidRDefault="00696D12" w:rsidP="00696D12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2D2C97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CAREER OBJECTIVE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61411" w14:textId="26AD28D0" w:rsidR="005816B0" w:rsidRDefault="005816B0" w:rsidP="005816B0"/>
    <w:p w14:paraId="3E8120A7" w14:textId="5C038AC7" w:rsidR="005816B0" w:rsidRDefault="003248C7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D48AE5" wp14:editId="53AEF31A">
                <wp:simplePos x="0" y="0"/>
                <wp:positionH relativeFrom="margin">
                  <wp:posOffset>-185057</wp:posOffset>
                </wp:positionH>
                <wp:positionV relativeFrom="paragraph">
                  <wp:posOffset>107950</wp:posOffset>
                </wp:positionV>
                <wp:extent cx="2552700" cy="21336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C23A" w14:textId="7FF99A21" w:rsidR="00696D12" w:rsidRPr="003248C7" w:rsidRDefault="003248C7" w:rsidP="003248C7">
                            <w:pPr>
                              <w:jc w:val="both"/>
                            </w:pP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Looking for a career opportunity that</w:t>
                            </w:r>
                            <w:r>
                              <w:t xml:space="preserve"> </w:t>
                            </w: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correlates with my passion for Engineering in a reputable company to expand my skills and knowledge. I have more than </w:t>
                            </w:r>
                            <w:r w:rsidRPr="00244F4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5 years</w:t>
                            </w: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’ experience in </w:t>
                            </w:r>
                            <w:r w:rsidRPr="003248C7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Electrical &amp; Electronics Engineering, IT systems, ELV systems, project management, CCTV &amp; alarm systems and Building Management Systems (BMS)</w:t>
                            </w:r>
                            <w:r w:rsidRPr="003248C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 Excited to work on challenging situations and complex problems to develop innovative solutions. Able to lead on my areas of expertise and follow when learning. Eager to join a professional and technical team to grow myself and the company.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8AE5" id="_x0000_s1031" type="#_x0000_t202" style="position:absolute;margin-left:-14.55pt;margin-top:8.5pt;width:201pt;height:16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" filled="f" stroked="f">
                <v:textbox>
                  <w:txbxContent>
                    <w:p w14:paraId="5220C23A" w14:textId="7FF99A21" w:rsidR="00696D12" w:rsidRPr="003248C7" w:rsidRDefault="003248C7" w:rsidP="003248C7">
                      <w:pPr>
                        <w:jc w:val="both"/>
                      </w:pP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Looking for a career opportunity that</w:t>
                      </w:r>
                      <w:r>
                        <w:t xml:space="preserve"> </w:t>
                      </w: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correlates with my passion for Engineering in a reputable company to expand my skills and knowledge. I have more than </w:t>
                      </w:r>
                      <w:r w:rsidRPr="00244F4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5 years</w:t>
                      </w: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’ experience in </w:t>
                      </w:r>
                      <w:r w:rsidRPr="003248C7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Electrical &amp; Electronics Engineering, IT systems, ELV systems, project management, CCTV &amp; alarm systems and Building Management Systems (BMS)</w:t>
                      </w:r>
                      <w:r w:rsidRPr="003248C7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 Excited to work on challenging situations and complex problems to develop innovative solutions. Able to lead on my areas of expertise and follow when learning. Eager to join a professional and technical team to grow myself and the company.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85F0F" w14:textId="08583D1F" w:rsidR="005816B0" w:rsidRDefault="005816B0" w:rsidP="005816B0"/>
    <w:p w14:paraId="74A9B3B4" w14:textId="6272277D" w:rsidR="005816B0" w:rsidRDefault="005816B0" w:rsidP="005816B0"/>
    <w:p w14:paraId="554EAC9F" w14:textId="0B990D52" w:rsidR="005816B0" w:rsidRDefault="005816B0" w:rsidP="005816B0"/>
    <w:p w14:paraId="4FC2C9A3" w14:textId="7EBCB544" w:rsidR="005816B0" w:rsidRDefault="005816B0" w:rsidP="005816B0"/>
    <w:p w14:paraId="68E53F50" w14:textId="42118CE4" w:rsidR="005816B0" w:rsidRDefault="005816B0" w:rsidP="005816B0"/>
    <w:p w14:paraId="40C81597" w14:textId="19947504" w:rsidR="005816B0" w:rsidRDefault="005816B0" w:rsidP="005816B0"/>
    <w:p w14:paraId="7808ACA1" w14:textId="32D21D8E" w:rsidR="005816B0" w:rsidRDefault="005816B0" w:rsidP="005816B0"/>
    <w:p w14:paraId="74180514" w14:textId="4B251E01" w:rsidR="005816B0" w:rsidRDefault="005816B0" w:rsidP="005816B0"/>
    <w:p w14:paraId="6D835B45" w14:textId="377C006C" w:rsidR="005816B0" w:rsidRDefault="005816B0" w:rsidP="005816B0"/>
    <w:p w14:paraId="41A57B3B" w14:textId="212737AE" w:rsidR="005816B0" w:rsidRDefault="005816B0" w:rsidP="005816B0"/>
    <w:p w14:paraId="2351EDC1" w14:textId="6F91116E" w:rsidR="005816B0" w:rsidRDefault="005816B0" w:rsidP="005816B0"/>
    <w:p w14:paraId="33BA8CEA" w14:textId="1984921D" w:rsidR="005816B0" w:rsidRDefault="005816B0" w:rsidP="005816B0"/>
    <w:p w14:paraId="5FA18CFB" w14:textId="2DB8C508" w:rsidR="005816B0" w:rsidRDefault="005816B0" w:rsidP="005816B0"/>
    <w:p w14:paraId="4BC3965F" w14:textId="7FCBA20D" w:rsidR="005816B0" w:rsidRDefault="005816B0" w:rsidP="005816B0"/>
    <w:p w14:paraId="479D9A2F" w14:textId="4214D9E3" w:rsidR="005816B0" w:rsidRDefault="00F50927" w:rsidP="005816B0">
      <w:r>
        <w:rPr>
          <w:b/>
          <w:caps/>
          <w:noProof/>
          <w:sz w:val="26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50B3CE" wp14:editId="683F3AE2">
                <wp:simplePos x="0" y="0"/>
                <wp:positionH relativeFrom="margin">
                  <wp:posOffset>-142875</wp:posOffset>
                </wp:positionH>
                <wp:positionV relativeFrom="paragraph">
                  <wp:posOffset>171987</wp:posOffset>
                </wp:positionV>
                <wp:extent cx="2476500" cy="276225"/>
                <wp:effectExtent l="0" t="0" r="38100" b="666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12D8246A" w14:textId="6952BB59" w:rsidR="00DC5F9C" w:rsidRPr="002D2C97" w:rsidRDefault="00983436" w:rsidP="00DC5F9C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83436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0B3CE" id="Rectangle 31" o:spid="_x0000_s1032" style="position:absolute;margin-left:-11.25pt;margin-top:13.55pt;width:19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" fillcolor="black" strokeweight="1pt">
                <v:shadow on="t" color="#7f7f7f" offset="1pt"/>
                <v:textbox>
                  <w:txbxContent>
                    <w:p w14:paraId="12D8246A" w14:textId="6952BB59" w:rsidR="00DC5F9C" w:rsidRPr="002D2C97" w:rsidRDefault="00983436" w:rsidP="00DC5F9C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983436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PERSONALITY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F0746" w14:textId="76B3D7F6" w:rsidR="005816B0" w:rsidRDefault="005816B0" w:rsidP="005816B0"/>
    <w:p w14:paraId="05B243D5" w14:textId="1FA2495C" w:rsidR="005816B0" w:rsidRDefault="00AD7FE5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EA1A3D" wp14:editId="2DE4270B">
                <wp:simplePos x="0" y="0"/>
                <wp:positionH relativeFrom="column">
                  <wp:posOffset>-185420</wp:posOffset>
                </wp:positionH>
                <wp:positionV relativeFrom="paragraph">
                  <wp:posOffset>170180</wp:posOffset>
                </wp:positionV>
                <wp:extent cx="2604135" cy="1425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F50E" w14:textId="7991B92F" w:rsidR="005D0600" w:rsidRPr="00F50927" w:rsidRDefault="00AD7FE5" w:rsidP="00C941B3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nalytical,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Technical</w:t>
                            </w:r>
                            <w:r w:rsidRPr="00AD7F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and </w:t>
                            </w:r>
                            <w:r w:rsidRPr="00AD7FE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Open</w:t>
                            </w:r>
                            <w:r w:rsidRPr="00AD7F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these are the three words that I will use to describe myself and in that order. I often find myself analyzing a problem instead of being disappointed or stressed and obsessed to find a technical method to solve it, I have a higher trait of openness in my personal and professional life. I am self-confident in my skills and self-motivated on the ideas that I focus 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1A3D" id="_x0000_s1033" type="#_x0000_t202" style="position:absolute;margin-left:-14.6pt;margin-top:13.4pt;width:205.05pt;height:11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" filled="f" stroked="f">
                <v:textbox>
                  <w:txbxContent>
                    <w:p w14:paraId="5847F50E" w14:textId="7991B92F" w:rsidR="005D0600" w:rsidRPr="00F50927" w:rsidRDefault="00AD7FE5" w:rsidP="00C941B3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nalytical,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Technical</w:t>
                      </w:r>
                      <w:r w:rsidRPr="00AD7F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and </w:t>
                      </w:r>
                      <w:r w:rsidRPr="00AD7FE5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Open</w:t>
                      </w:r>
                      <w:r w:rsidRPr="00AD7FE5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these are the three words that I will use to describe myself and in that order. I often find myself analyzing a problem instead of being disappointed or stressed and obsessed to find a technical method to solve it, I have a higher trait of openness in my personal and professional life. I am self-confident in my skills and self-motivated on the ideas that I focus 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36F69" w14:textId="15314EA2" w:rsidR="005816B0" w:rsidRDefault="005816B0" w:rsidP="005816B0"/>
    <w:p w14:paraId="3F249186" w14:textId="6EB7C304" w:rsidR="005816B0" w:rsidRDefault="005816B0" w:rsidP="005816B0"/>
    <w:p w14:paraId="1A5678B1" w14:textId="339944A1" w:rsidR="005816B0" w:rsidRDefault="005816B0" w:rsidP="005816B0"/>
    <w:p w14:paraId="57A18DDC" w14:textId="44EB8368" w:rsidR="005816B0" w:rsidRDefault="005816B0" w:rsidP="005816B0"/>
    <w:p w14:paraId="1021685C" w14:textId="5A3A3EEB" w:rsidR="005816B0" w:rsidRDefault="005816B0" w:rsidP="005816B0"/>
    <w:p w14:paraId="4F58704B" w14:textId="371E81A2" w:rsidR="005816B0" w:rsidRDefault="005816B0" w:rsidP="005816B0"/>
    <w:p w14:paraId="2ECA581D" w14:textId="2532B784" w:rsidR="005816B0" w:rsidRDefault="005816B0" w:rsidP="005816B0"/>
    <w:p w14:paraId="413C68FC" w14:textId="366629E2" w:rsidR="005816B0" w:rsidRDefault="005816B0" w:rsidP="005816B0"/>
    <w:p w14:paraId="6855E065" w14:textId="3B27DEF1" w:rsidR="005816B0" w:rsidRDefault="005816B0" w:rsidP="005816B0"/>
    <w:p w14:paraId="0FFEC25F" w14:textId="491EC3A6" w:rsidR="005816B0" w:rsidRDefault="005816B0" w:rsidP="005816B0"/>
    <w:p w14:paraId="5684D745" w14:textId="383F6427" w:rsidR="005816B0" w:rsidRDefault="00BD744C" w:rsidP="005816B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66EF7" wp14:editId="13B81C47">
                <wp:simplePos x="0" y="0"/>
                <wp:positionH relativeFrom="margin">
                  <wp:posOffset>-133350</wp:posOffset>
                </wp:positionH>
                <wp:positionV relativeFrom="paragraph">
                  <wp:posOffset>131347</wp:posOffset>
                </wp:positionV>
                <wp:extent cx="2470150" cy="276225"/>
                <wp:effectExtent l="0" t="0" r="44450" b="666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9FADF2D" w14:textId="77777777" w:rsidR="00696D12" w:rsidRPr="002D2C97" w:rsidRDefault="00696D12" w:rsidP="00696D12">
                            <w:pPr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Contact info</w:t>
                            </w:r>
                          </w:p>
                          <w:p w14:paraId="3850A228" w14:textId="77777777" w:rsidR="00696D12" w:rsidRPr="00F47D72" w:rsidRDefault="00696D12" w:rsidP="00696D12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66EF7" id="Rectangle 20" o:spid="_x0000_s1034" style="position:absolute;margin-left:-10.5pt;margin-top:10.35pt;width:194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" fillcolor="black" strokeweight="1pt">
                <v:shadow on="t" color="#7f7f7f" offset="1pt"/>
                <v:textbox>
                  <w:txbxContent>
                    <w:p w14:paraId="49FADF2D" w14:textId="77777777" w:rsidR="00696D12" w:rsidRPr="002D2C97" w:rsidRDefault="00696D12" w:rsidP="00696D12">
                      <w:pPr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Contact info</w:t>
                      </w:r>
                    </w:p>
                    <w:p w14:paraId="3850A228" w14:textId="77777777" w:rsidR="00696D12" w:rsidRPr="00F47D72" w:rsidRDefault="00696D12" w:rsidP="00696D12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398424" w14:textId="2AA471E9" w:rsidR="005816B0" w:rsidRDefault="005816B0" w:rsidP="005816B0"/>
    <w:p w14:paraId="4CC3B17E" w14:textId="01B2D2FD" w:rsidR="005816B0" w:rsidRDefault="00681EDB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6B9C3E" wp14:editId="389B5E5F">
                <wp:simplePos x="0" y="0"/>
                <wp:positionH relativeFrom="margin">
                  <wp:posOffset>-123825</wp:posOffset>
                </wp:positionH>
                <wp:positionV relativeFrom="paragraph">
                  <wp:posOffset>146587</wp:posOffset>
                </wp:positionV>
                <wp:extent cx="2457450" cy="10953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E097" w14:textId="70ADDE0D" w:rsidR="00696D12" w:rsidRPr="00C21A4D" w:rsidRDefault="00696D12" w:rsidP="00696D12">
                            <w:pPr>
                              <w:ind w:left="-270" w:firstLine="27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1078">
                              <w:rPr>
                                <w:rFonts w:ascii="Times New Roman" w:eastAsia="Times New Roman" w:hAnsi="Times New Roman"/>
                                <w:color w:val="000000"/>
                                <w:sz w:val="34"/>
                                <w:szCs w:val="34"/>
                              </w:rPr>
                              <w:sym w:font="Webdings" w:char="F0EB"/>
                            </w:r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No – 02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Salwa Rd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A492A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Mushiereb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271C902" w14:textId="320279D1" w:rsidR="00696D12" w:rsidRDefault="00696D12" w:rsidP="00696D12">
                            <w:pPr>
                              <w:ind w:left="-270" w:firstLine="270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1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Doha, Qatar.</w:t>
                            </w:r>
                          </w:p>
                          <w:p w14:paraId="42394EDB" w14:textId="1F2A2B77" w:rsidR="00696D12" w:rsidRPr="00393FDB" w:rsidRDefault="00696D12" w:rsidP="00696D12">
                            <w:pPr>
                              <w:ind w:left="-270" w:firstLine="270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Pr="00BC1078"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en-GB"/>
                              </w:rPr>
                              <w:sym w:font="Wingdings 2" w:char="F028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  <w:t xml:space="preserve">  </w:t>
                            </w:r>
                            <w:r w:rsidR="001A492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33773696</w:t>
                            </w:r>
                          </w:p>
                          <w:p w14:paraId="113EECF0" w14:textId="3C61D644" w:rsidR="00696D12" w:rsidRPr="001A492A" w:rsidRDefault="00696D12" w:rsidP="001A492A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</w:pPr>
                            <w:r w:rsidRPr="0023406F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GB"/>
                              </w:rPr>
                              <w:sym w:font="Wingdings" w:char="F02A"/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E9063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azhaarm94</w:t>
                            </w:r>
                            <w:r w:rsidR="009C6190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94@g</w:t>
                            </w:r>
                            <w:r w:rsidR="00E9063B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mail</w:t>
                            </w:r>
                            <w:r w:rsidR="001A492A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9C3E" id="_x0000_s1035" type="#_x0000_t202" style="position:absolute;margin-left:-9.75pt;margin-top:11.55pt;width:193.5pt;height:8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" filled="f" stroked="f">
                <v:textbox>
                  <w:txbxContent>
                    <w:p w14:paraId="46E1E097" w14:textId="70ADDE0D" w:rsidR="00696D12" w:rsidRPr="00C21A4D" w:rsidRDefault="00696D12" w:rsidP="00696D12">
                      <w:pPr>
                        <w:ind w:left="-270" w:firstLine="270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BC1078">
                        <w:rPr>
                          <w:rFonts w:ascii="Times New Roman" w:eastAsia="Times New Roman" w:hAnsi="Times New Roman"/>
                          <w:color w:val="000000"/>
                          <w:sz w:val="34"/>
                          <w:szCs w:val="34"/>
                        </w:rPr>
                        <w:sym w:font="Webdings" w:char="F0EB"/>
                      </w:r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No – 02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Salwa Rd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1A492A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Mushiereb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271C902" w14:textId="320279D1" w:rsidR="00696D12" w:rsidRDefault="00696D12" w:rsidP="00696D12">
                      <w:pPr>
                        <w:ind w:left="-270" w:firstLine="270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21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Doha, Qatar.</w:t>
                      </w:r>
                    </w:p>
                    <w:p w14:paraId="42394EDB" w14:textId="1F2A2B77" w:rsidR="00696D12" w:rsidRPr="00393FDB" w:rsidRDefault="00696D12" w:rsidP="00696D12">
                      <w:pPr>
                        <w:ind w:left="-270" w:firstLine="270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r w:rsidRPr="00BC1078">
                        <w:rPr>
                          <w:rFonts w:ascii="Times New Roman" w:hAnsi="Times New Roman"/>
                          <w:sz w:val="34"/>
                          <w:szCs w:val="34"/>
                          <w:lang w:val="en-GB"/>
                        </w:rPr>
                        <w:sym w:font="Wingdings 2" w:char="F028"/>
                      </w:r>
                      <w:r>
                        <w:rPr>
                          <w:rFonts w:ascii="Times New Roman" w:hAnsi="Times New Roman"/>
                          <w:sz w:val="22"/>
                          <w:lang w:val="en-GB"/>
                        </w:rPr>
                        <w:t xml:space="preserve">  </w:t>
                      </w:r>
                      <w:r w:rsidR="001A492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33773696</w:t>
                      </w:r>
                    </w:p>
                    <w:p w14:paraId="113EECF0" w14:textId="3C61D644" w:rsidR="00696D12" w:rsidRPr="001A492A" w:rsidRDefault="00696D12" w:rsidP="001A492A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lang w:val="en-GB"/>
                        </w:rPr>
                      </w:pPr>
                      <w:r w:rsidRPr="0023406F">
                        <w:rPr>
                          <w:rFonts w:ascii="Times New Roman" w:hAnsi="Times New Roman"/>
                          <w:sz w:val="26"/>
                          <w:szCs w:val="26"/>
                          <w:lang w:val="en-GB"/>
                        </w:rPr>
                        <w:sym w:font="Wingdings" w:char="F02A"/>
                      </w:r>
                      <w:r>
                        <w:rPr>
                          <w:rFonts w:ascii="Times New Roman" w:hAnsi="Times New Roman"/>
                          <w:sz w:val="22"/>
                          <w:lang w:val="en-GB"/>
                        </w:rPr>
                        <w:t xml:space="preserve"> </w:t>
                      </w:r>
                      <w:r w:rsidR="00E9063B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azhaarm94</w:t>
                      </w:r>
                      <w:r w:rsidR="009C6190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94@g</w:t>
                      </w:r>
                      <w:r w:rsidR="00E9063B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mail</w:t>
                      </w:r>
                      <w:r w:rsidR="001A492A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0B545D" w14:textId="093DEFF8" w:rsidR="005816B0" w:rsidRDefault="005816B0" w:rsidP="005816B0"/>
    <w:p w14:paraId="39706FEC" w14:textId="46710E2C" w:rsidR="005816B0" w:rsidRDefault="005816B0" w:rsidP="005816B0"/>
    <w:p w14:paraId="0EB4EA78" w14:textId="04F29D2B" w:rsidR="005816B0" w:rsidRDefault="005816B0" w:rsidP="005816B0"/>
    <w:p w14:paraId="34AC8058" w14:textId="5D24F97D" w:rsidR="005816B0" w:rsidRDefault="005816B0" w:rsidP="005816B0"/>
    <w:p w14:paraId="045B193B" w14:textId="3D25D4F6" w:rsidR="005816B0" w:rsidRDefault="005816B0" w:rsidP="005816B0"/>
    <w:p w14:paraId="7A9F869D" w14:textId="4C7DB571" w:rsidR="005816B0" w:rsidRDefault="005816B0" w:rsidP="005816B0"/>
    <w:p w14:paraId="678839E1" w14:textId="0703E4AD" w:rsidR="005816B0" w:rsidRDefault="005816B0" w:rsidP="005816B0"/>
    <w:p w14:paraId="483006D7" w14:textId="437F70AA" w:rsidR="005816B0" w:rsidRDefault="008B205E" w:rsidP="005816B0">
      <w:r>
        <w:rPr>
          <w:noProof/>
          <w:lang w:eastAsia="en-US"/>
        </w:rPr>
        <w:drawing>
          <wp:anchor distT="0" distB="0" distL="114300" distR="114300" simplePos="0" relativeHeight="251721728" behindDoc="0" locked="0" layoutInCell="1" allowOverlap="1" wp14:anchorId="7372E2FA" wp14:editId="2D499CF8">
            <wp:simplePos x="0" y="0"/>
            <wp:positionH relativeFrom="column">
              <wp:posOffset>439420</wp:posOffset>
            </wp:positionH>
            <wp:positionV relativeFrom="paragraph">
              <wp:posOffset>57785</wp:posOffset>
            </wp:positionV>
            <wp:extent cx="1143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zhaar_Mohideen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A16B4" w14:textId="56E25262" w:rsidR="005816B0" w:rsidRDefault="005816B0" w:rsidP="005816B0"/>
    <w:p w14:paraId="1842A074" w14:textId="662E58CA" w:rsidR="005816B0" w:rsidRDefault="005816B0" w:rsidP="005816B0"/>
    <w:p w14:paraId="0BF85989" w14:textId="7B5650DE" w:rsidR="005816B0" w:rsidRDefault="005816B0" w:rsidP="005816B0"/>
    <w:p w14:paraId="0B7B141D" w14:textId="565197AD" w:rsidR="005816B0" w:rsidRDefault="005816B0" w:rsidP="005816B0"/>
    <w:p w14:paraId="47058266" w14:textId="5BEA047C" w:rsidR="005816B0" w:rsidRDefault="005816B0" w:rsidP="005816B0"/>
    <w:p w14:paraId="7239A073" w14:textId="4B5CD650" w:rsidR="005816B0" w:rsidRDefault="005816B0" w:rsidP="005816B0"/>
    <w:p w14:paraId="09FE5893" w14:textId="0ECBD772" w:rsidR="005816B0" w:rsidRDefault="005816B0" w:rsidP="005816B0"/>
    <w:p w14:paraId="67CAFF9F" w14:textId="3D14E863" w:rsidR="005816B0" w:rsidRDefault="00BD744C" w:rsidP="005816B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538BF73" wp14:editId="72BE95BE">
                <wp:simplePos x="0" y="0"/>
                <wp:positionH relativeFrom="margin">
                  <wp:posOffset>437515</wp:posOffset>
                </wp:positionH>
                <wp:positionV relativeFrom="paragraph">
                  <wp:posOffset>48797</wp:posOffset>
                </wp:positionV>
                <wp:extent cx="1063625" cy="3778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4382B" w14:textId="233523F2" w:rsidR="00C56933" w:rsidRP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Scan Me for</w:t>
                            </w:r>
                          </w:p>
                          <w:p w14:paraId="22CDD942" w14:textId="5FCFC9A8" w:rsidR="00C56933" w:rsidRPr="00C56933" w:rsidRDefault="00F4112C" w:rsidP="00C5693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Smart</w:t>
                            </w:r>
                            <w:r w:rsidR="00C56933"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BF73" id="_x0000_s1036" type="#_x0000_t202" style="position:absolute;margin-left:34.45pt;margin-top:3.85pt;width:83.75pt;height:2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" filled="f" stroked="f">
                <v:textbox>
                  <w:txbxContent>
                    <w:p w14:paraId="0434382B" w14:textId="233523F2" w:rsidR="00C56933" w:rsidRP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Scan Me for</w:t>
                      </w:r>
                    </w:p>
                    <w:p w14:paraId="22CDD942" w14:textId="5FCFC9A8" w:rsidR="00C56933" w:rsidRPr="00C56933" w:rsidRDefault="00F4112C" w:rsidP="00C5693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Smart</w:t>
                      </w:r>
                      <w:r w:rsidR="00C56933"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A50E4" w14:textId="0FA80C91" w:rsidR="005816B0" w:rsidRDefault="005816B0" w:rsidP="005816B0"/>
    <w:p w14:paraId="4574D7EF" w14:textId="3B112390" w:rsidR="005816B0" w:rsidRDefault="005816B0" w:rsidP="005816B0"/>
    <w:p w14:paraId="6B878568" w14:textId="77C70388" w:rsidR="005816B0" w:rsidRDefault="005816B0" w:rsidP="005816B0"/>
    <w:p w14:paraId="7FEEB575" w14:textId="087E9F7C" w:rsidR="005816B0" w:rsidRDefault="005816B0" w:rsidP="005816B0"/>
    <w:p w14:paraId="697F69C8" w14:textId="23C4CDFE" w:rsidR="007644E2" w:rsidRDefault="007644E2" w:rsidP="005816B0"/>
    <w:p w14:paraId="36C46A45" w14:textId="2B0C8D10" w:rsidR="005816B0" w:rsidRDefault="005816B0" w:rsidP="005816B0"/>
    <w:p w14:paraId="1EEB736E" w14:textId="189FAFC6" w:rsidR="005816B0" w:rsidRDefault="005816B0" w:rsidP="005816B0"/>
    <w:p w14:paraId="73CA9229" w14:textId="0E614129" w:rsidR="00696D12" w:rsidRPr="00ED5070" w:rsidRDefault="00696D12" w:rsidP="00696D12">
      <w:pPr>
        <w:rPr>
          <w:rFonts w:ascii="Times New Roman" w:hAnsi="Times New Roman"/>
          <w:b/>
          <w:caps/>
          <w:color w:val="FFFFFF"/>
          <w:sz w:val="24"/>
          <w:szCs w:val="24"/>
        </w:rPr>
      </w:pPr>
    </w:p>
    <w:p w14:paraId="3102FD89" w14:textId="6C329BC2" w:rsidR="005816B0" w:rsidRDefault="007C649D" w:rsidP="005816B0">
      <w:r w:rsidRPr="005E54A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55EB4" wp14:editId="6D2D97B4">
                <wp:simplePos x="0" y="0"/>
                <wp:positionH relativeFrom="column">
                  <wp:posOffset>-142875</wp:posOffset>
                </wp:positionH>
                <wp:positionV relativeFrom="paragraph">
                  <wp:posOffset>115207</wp:posOffset>
                </wp:positionV>
                <wp:extent cx="2495550" cy="276225"/>
                <wp:effectExtent l="0" t="0" r="38100" b="666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44BF6EFF" w14:textId="77777777" w:rsidR="005E54A9" w:rsidRPr="002D2C97" w:rsidRDefault="005E54A9" w:rsidP="005E54A9">
                            <w:pPr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D2C97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7F12160F" w14:textId="77777777" w:rsidR="005E54A9" w:rsidRPr="00F47D72" w:rsidRDefault="005E54A9" w:rsidP="005E54A9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55EB4" id="Rectangle 30" o:spid="_x0000_s1037" style="position:absolute;margin-left:-11.25pt;margin-top:9.05pt;width:196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" fillcolor="black" strokeweight="1pt">
                <v:shadow on="t" color="#7f7f7f" offset="1pt"/>
                <v:textbox>
                  <w:txbxContent>
                    <w:p w14:paraId="44BF6EFF" w14:textId="77777777" w:rsidR="005E54A9" w:rsidRPr="002D2C97" w:rsidRDefault="005E54A9" w:rsidP="005E54A9">
                      <w:pPr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r w:rsidRPr="002D2C97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Personal INFORMATION</w:t>
                      </w:r>
                    </w:p>
                    <w:p w14:paraId="7F12160F" w14:textId="77777777" w:rsidR="005E54A9" w:rsidRPr="00F47D72" w:rsidRDefault="005E54A9" w:rsidP="005E54A9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1A0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D88962" wp14:editId="4AA6C746">
                <wp:simplePos x="0" y="0"/>
                <wp:positionH relativeFrom="margin">
                  <wp:posOffset>2449195</wp:posOffset>
                </wp:positionH>
                <wp:positionV relativeFrom="paragraph">
                  <wp:posOffset>84818</wp:posOffset>
                </wp:positionV>
                <wp:extent cx="4362450" cy="14693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F6BE" w14:textId="43C606DB" w:rsidR="00CA1C33" w:rsidRPr="001B7B66" w:rsidRDefault="000C57BE" w:rsidP="00CA1C33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0" w:hanging="270"/>
                              <w:jc w:val="both"/>
                              <w:rPr>
                                <w:b/>
                                <w:cap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Terabyte Technologies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(PVT) Ltd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 years’</w:t>
                            </w:r>
                            <w:r w:rsidR="0073083B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experience</w:t>
                            </w:r>
                            <w:r w:rsidR="0073083B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as 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‘</w:t>
                            </w:r>
                            <w:r w:rsidR="0073083B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Project in-charge’ 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515FB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24-J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-2016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05-J</w:t>
                            </w:r>
                            <w:r w:rsidR="00D3696C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</w:t>
                            </w:r>
                            <w:r w:rsidR="0073083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-2018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CA1C33"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C54AC85" w14:textId="77777777" w:rsidR="00CA1C33" w:rsidRPr="001B7B66" w:rsidRDefault="00CA1C33" w:rsidP="00CA1C33">
                            <w:pPr>
                              <w:ind w:left="27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6B2774" w14:textId="77777777" w:rsidR="00CA1C33" w:rsidRPr="001B7B66" w:rsidRDefault="00CA1C33" w:rsidP="00CA1C33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B66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Duties and Responsibility - </w:t>
                            </w:r>
                          </w:p>
                          <w:p w14:paraId="5EE6DB44" w14:textId="307EA21E" w:rsidR="00C970C1" w:rsidRDefault="00515FBF" w:rsidP="00515FBF">
                            <w:pPr>
                              <w:pStyle w:val="Achievement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Site in-charge</w:t>
                            </w:r>
                          </w:p>
                          <w:p w14:paraId="6AC128AF" w14:textId="4C3F8935" w:rsidR="00BB1B6E" w:rsidRDefault="00515FBF" w:rsidP="00BB1B6E">
                            <w:pPr>
                              <w:pStyle w:val="Achievement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Installation and configuration for CCTV and ELV systems.</w:t>
                            </w:r>
                          </w:p>
                          <w:p w14:paraId="14480293" w14:textId="5A451416" w:rsidR="00515FBF" w:rsidRPr="006F1E43" w:rsidRDefault="00515FBF" w:rsidP="00515FBF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F1E4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Implementation, Configuration, Scheduling works &amp; Arranging work timeline for all kind of Project </w:t>
                            </w:r>
                            <w:r w:rsidRPr="006F1E4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(CCTV \ Acce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ss Control</w:t>
                            </w:r>
                            <w:r w:rsidRPr="006F1E4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F1E4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C7F91E4" w14:textId="77777777" w:rsidR="00515FBF" w:rsidRPr="00515FBF" w:rsidRDefault="00515FBF" w:rsidP="00515FBF">
                            <w:pPr>
                              <w:pStyle w:val="Achievement"/>
                              <w:numPr>
                                <w:ilvl w:val="0"/>
                                <w:numId w:val="0"/>
                              </w:numPr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8962" id="_x0000_s1038" type="#_x0000_t202" style="position:absolute;margin-left:192.85pt;margin-top:6.7pt;width:343.5pt;height:115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" filled="f" stroked="f">
                <v:textbox>
                  <w:txbxContent>
                    <w:p w14:paraId="2CA6F6BE" w14:textId="43C606DB" w:rsidR="00CA1C33" w:rsidRPr="001B7B66" w:rsidRDefault="000C57BE" w:rsidP="00CA1C33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ind w:left="0" w:hanging="270"/>
                        <w:jc w:val="both"/>
                        <w:rPr>
                          <w:b/>
                          <w:cap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Terabyte Technologies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(PVT) Ltd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2 years’</w:t>
                      </w:r>
                      <w:r w:rsidR="0073083B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experience</w:t>
                      </w:r>
                      <w:r w:rsidR="0073083B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as </w:t>
                      </w:r>
                      <w:r w:rsidR="00CA1C33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‘</w:t>
                      </w:r>
                      <w:r w:rsidR="0073083B">
                        <w:rPr>
                          <w:rFonts w:ascii="Times New Roman" w:eastAsia="Times New Roman" w:hAnsi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Project in-charge’ 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515FB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24-J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-2016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to 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05-J</w:t>
                      </w:r>
                      <w:r w:rsidR="00D3696C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an</w:t>
                      </w:r>
                      <w:r w:rsidR="0073083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-2018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A1C33" w:rsidRPr="001B7B66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.</w:t>
                      </w:r>
                      <w:r w:rsidR="00CA1C33"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C54AC85" w14:textId="77777777" w:rsidR="00CA1C33" w:rsidRPr="001B7B66" w:rsidRDefault="00CA1C33" w:rsidP="00CA1C33">
                      <w:pPr>
                        <w:ind w:left="27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6B2774" w14:textId="77777777" w:rsidR="00CA1C33" w:rsidRPr="001B7B66" w:rsidRDefault="00CA1C33" w:rsidP="00CA1C33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1B7B66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Duties and Responsibility - </w:t>
                      </w:r>
                    </w:p>
                    <w:p w14:paraId="5EE6DB44" w14:textId="307EA21E" w:rsidR="00C970C1" w:rsidRDefault="00515FBF" w:rsidP="00515FBF">
                      <w:pPr>
                        <w:pStyle w:val="Achievement"/>
                        <w:numPr>
                          <w:ilvl w:val="0"/>
                          <w:numId w:val="6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Site in-charge</w:t>
                      </w:r>
                    </w:p>
                    <w:p w14:paraId="6AC128AF" w14:textId="4C3F8935" w:rsidR="00BB1B6E" w:rsidRDefault="00515FBF" w:rsidP="00BB1B6E">
                      <w:pPr>
                        <w:pStyle w:val="Achievement"/>
                        <w:numPr>
                          <w:ilvl w:val="0"/>
                          <w:numId w:val="6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Installation and configuration for CCTV and ELV systems.</w:t>
                      </w:r>
                    </w:p>
                    <w:p w14:paraId="14480293" w14:textId="5A451416" w:rsidR="00515FBF" w:rsidRPr="006F1E43" w:rsidRDefault="00515FBF" w:rsidP="00515FBF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F1E4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Implementation, Configuration, Scheduling works &amp; Arranging work timeline for all kind of Project </w:t>
                      </w:r>
                      <w:r w:rsidRPr="006F1E4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(CCTV \ Acce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ss Control</w:t>
                      </w:r>
                      <w:r w:rsidRPr="006F1E4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F1E4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C7F91E4" w14:textId="77777777" w:rsidR="00515FBF" w:rsidRPr="00515FBF" w:rsidRDefault="00515FBF" w:rsidP="00515FBF">
                      <w:pPr>
                        <w:pStyle w:val="Achievement"/>
                        <w:numPr>
                          <w:ilvl w:val="0"/>
                          <w:numId w:val="0"/>
                        </w:numPr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003AD" w14:textId="6B70E7B5" w:rsidR="005816B0" w:rsidRDefault="005816B0" w:rsidP="005816B0"/>
    <w:p w14:paraId="4F9EBD2A" w14:textId="26505FE7" w:rsidR="00F70551" w:rsidRDefault="00687F53" w:rsidP="005816B0">
      <w:r w:rsidRPr="005E54A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FFBE12" wp14:editId="6EB51139">
                <wp:simplePos x="0" y="0"/>
                <wp:positionH relativeFrom="column">
                  <wp:posOffset>-200025</wp:posOffset>
                </wp:positionH>
                <wp:positionV relativeFrom="paragraph">
                  <wp:posOffset>149497</wp:posOffset>
                </wp:positionV>
                <wp:extent cx="2571750" cy="19145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CE7F4" w14:textId="79754540" w:rsidR="005E54A9" w:rsidRPr="001252DF" w:rsidRDefault="005E54A9" w:rsidP="005E54A9">
                            <w:pPr>
                              <w:spacing w:line="276" w:lineRule="auto"/>
                              <w:ind w:right="-468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Full Name 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Mohideen </w:t>
                            </w:r>
                            <w:r w:rsidR="001252DF"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Azhaar</w:t>
                            </w:r>
                          </w:p>
                          <w:p w14:paraId="778B3449" w14:textId="36E9D119" w:rsidR="005E54A9" w:rsidRPr="001252DF" w:rsidRDefault="005E54A9" w:rsidP="005E54A9">
                            <w:pPr>
                              <w:spacing w:line="276" w:lineRule="auto"/>
                              <w:ind w:left="1440" w:right="-468" w:firstLine="7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1252DF" w:rsidRPr="001252DF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GB"/>
                              </w:rPr>
                              <w:t>Mohideen</w:t>
                            </w:r>
                          </w:p>
                          <w:p w14:paraId="3261BAA6" w14:textId="77777777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Gender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Male</w:t>
                            </w:r>
                          </w:p>
                          <w:p w14:paraId="6A423BF5" w14:textId="2C5862F9" w:rsidR="005E54A9" w:rsidRPr="00687F53" w:rsidRDefault="001252DF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1994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F</w:t>
                            </w:r>
                            <w:r w:rsidR="00D3696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eb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-09</w:t>
                            </w:r>
                          </w:p>
                          <w:p w14:paraId="0A03150D" w14:textId="59DCC93D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Passport No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N8688364</w:t>
                            </w:r>
                          </w:p>
                          <w:p w14:paraId="334B4E8B" w14:textId="559E9324" w:rsidR="005E54A9" w:rsidRPr="00687F53" w:rsidRDefault="001252DF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SL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driving License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P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B1868482   </w:t>
                            </w:r>
                          </w:p>
                          <w:p w14:paraId="6B10F486" w14:textId="2531DE61" w:rsidR="005E54A9" w:rsidRPr="00687F53" w:rsidRDefault="00D3696C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Civil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Single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14:paraId="0481A435" w14:textId="77777777" w:rsidR="005E54A9" w:rsidRPr="00687F53" w:rsidRDefault="005E54A9" w:rsidP="005E54A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Nationality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: Sri Lanka</w:t>
                            </w:r>
                          </w:p>
                          <w:p w14:paraId="7C852B8A" w14:textId="702124DB" w:rsidR="005E54A9" w:rsidRPr="00687F53" w:rsidRDefault="00D3696C" w:rsidP="005E54A9">
                            <w:pPr>
                              <w:spacing w:line="276" w:lineRule="auto"/>
                              <w:ind w:left="1440" w:hanging="144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Languages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English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(Native)</w:t>
                            </w:r>
                            <w:r w:rsidR="005E54A9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</w:p>
                          <w:p w14:paraId="1BE4465F" w14:textId="75842C57" w:rsidR="005E54A9" w:rsidRDefault="005E54A9" w:rsidP="005E54A9">
                            <w:pPr>
                              <w:spacing w:line="276" w:lineRule="auto"/>
                              <w:ind w:left="216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Fluent in Tamil</w:t>
                            </w:r>
                            <w:r w:rsidR="001252DF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14:paraId="20A77577" w14:textId="103C548C" w:rsidR="001252DF" w:rsidRPr="00687F53" w:rsidRDefault="001252DF" w:rsidP="005E54A9">
                            <w:pPr>
                              <w:spacing w:line="276" w:lineRule="auto"/>
                              <w:ind w:left="216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  <w:t xml:space="preserve">  Sinhala</w:t>
                            </w:r>
                          </w:p>
                          <w:p w14:paraId="1F6C5A18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C90B4F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C39F35" w14:textId="77777777" w:rsidR="005E54A9" w:rsidRPr="00687F53" w:rsidRDefault="005E54A9" w:rsidP="005E5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BE12" id="_x0000_s1039" type="#_x0000_t202" style="position:absolute;margin-left:-15.75pt;margin-top:11.75pt;width:202.5pt;height:15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" filled="f" stroked="f">
                <v:textbox>
                  <w:txbxContent>
                    <w:p w14:paraId="0CECE7F4" w14:textId="79754540" w:rsidR="005E54A9" w:rsidRPr="001252DF" w:rsidRDefault="005E54A9" w:rsidP="005E54A9">
                      <w:pPr>
                        <w:spacing w:line="276" w:lineRule="auto"/>
                        <w:ind w:right="-468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Full Name 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Mohideen </w:t>
                      </w:r>
                      <w:r w:rsidR="001252DF"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Azhaar</w:t>
                      </w:r>
                    </w:p>
                    <w:p w14:paraId="778B3449" w14:textId="36E9D119" w:rsidR="005E54A9" w:rsidRPr="001252DF" w:rsidRDefault="005E54A9" w:rsidP="005E54A9">
                      <w:pPr>
                        <w:spacing w:line="276" w:lineRule="auto"/>
                        <w:ind w:left="1440" w:right="-468" w:firstLine="720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1252DF" w:rsidRPr="001252DF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GB"/>
                        </w:rPr>
                        <w:t>Mohideen</w:t>
                      </w:r>
                    </w:p>
                    <w:p w14:paraId="3261BAA6" w14:textId="77777777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Gender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Male</w:t>
                      </w:r>
                    </w:p>
                    <w:p w14:paraId="6A423BF5" w14:textId="2C5862F9" w:rsidR="005E54A9" w:rsidRPr="00687F53" w:rsidRDefault="001252DF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Date of Birth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1994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F</w:t>
                      </w:r>
                      <w:r w:rsidR="00D3696C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eb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-09</w:t>
                      </w:r>
                    </w:p>
                    <w:p w14:paraId="0A03150D" w14:textId="59DCC93D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Passport No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N8688364</w:t>
                      </w:r>
                    </w:p>
                    <w:p w14:paraId="334B4E8B" w14:textId="559E9324" w:rsidR="005E54A9" w:rsidRPr="00687F53" w:rsidRDefault="001252DF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SL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driving License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P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B1868482   </w:t>
                      </w:r>
                    </w:p>
                    <w:p w14:paraId="6B10F486" w14:textId="2531DE61" w:rsidR="005E54A9" w:rsidRPr="00687F53" w:rsidRDefault="00D3696C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Civil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Single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</w:p>
                    <w:p w14:paraId="0481A435" w14:textId="77777777" w:rsidR="005E54A9" w:rsidRPr="00687F53" w:rsidRDefault="005E54A9" w:rsidP="005E54A9">
                      <w:pPr>
                        <w:spacing w:line="276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Nationality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>: Sri Lanka</w:t>
                      </w:r>
                    </w:p>
                    <w:p w14:paraId="7C852B8A" w14:textId="702124DB" w:rsidR="005E54A9" w:rsidRPr="00687F53" w:rsidRDefault="00D3696C" w:rsidP="005E54A9">
                      <w:pPr>
                        <w:spacing w:line="276" w:lineRule="auto"/>
                        <w:ind w:left="1440" w:hanging="144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Languages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ab/>
                        <w:t xml:space="preserve">: 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English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(Native)</w:t>
                      </w:r>
                      <w:r w:rsidR="005E54A9"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</w:p>
                    <w:p w14:paraId="1BE4465F" w14:textId="75842C57" w:rsidR="005E54A9" w:rsidRDefault="005E54A9" w:rsidP="005E54A9">
                      <w:pPr>
                        <w:spacing w:line="276" w:lineRule="auto"/>
                        <w:ind w:left="216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Fluent in Tamil</w:t>
                      </w:r>
                      <w:r w:rsidR="001252DF"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14:paraId="20A77577" w14:textId="103C548C" w:rsidR="001252DF" w:rsidRPr="00687F53" w:rsidRDefault="001252DF" w:rsidP="005E54A9">
                      <w:pPr>
                        <w:spacing w:line="276" w:lineRule="auto"/>
                        <w:ind w:left="2160"/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  <w:t xml:space="preserve">  Sinhala</w:t>
                      </w:r>
                    </w:p>
                    <w:p w14:paraId="1F6C5A18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C90B4F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C39F35" w14:textId="77777777" w:rsidR="005E54A9" w:rsidRPr="00687F53" w:rsidRDefault="005E54A9" w:rsidP="005E54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F4381" w14:textId="5339ADD5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29D59A66" w14:textId="7DB9522A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11827663" w14:textId="7A2D7358" w:rsidR="00393FDB" w:rsidRDefault="00393FDB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3E310273" w14:textId="7CA74D1C" w:rsidR="00F70551" w:rsidRDefault="00F70551" w:rsidP="00F70551">
      <w:pPr>
        <w:spacing w:line="276" w:lineRule="auto"/>
        <w:ind w:hanging="270"/>
        <w:rPr>
          <w:rFonts w:ascii="Times New Roman" w:hAnsi="Times New Roman"/>
          <w:sz w:val="23"/>
          <w:szCs w:val="23"/>
          <w:lang w:val="en-GB"/>
        </w:rPr>
      </w:pPr>
    </w:p>
    <w:p w14:paraId="7937C7F8" w14:textId="7D86B601" w:rsidR="00F70551" w:rsidRDefault="00F70551" w:rsidP="00F70551">
      <w:pPr>
        <w:spacing w:line="480" w:lineRule="auto"/>
        <w:ind w:hanging="270"/>
      </w:pPr>
    </w:p>
    <w:p w14:paraId="056909CF" w14:textId="5DCA2ED0" w:rsidR="00F70551" w:rsidRDefault="00F70551" w:rsidP="00F70551">
      <w:pPr>
        <w:tabs>
          <w:tab w:val="left" w:pos="-2790"/>
        </w:tabs>
        <w:spacing w:line="276" w:lineRule="auto"/>
        <w:ind w:left="4230"/>
        <w:jc w:val="both"/>
        <w:rPr>
          <w:rFonts w:ascii="Times New Roman" w:hAnsi="Times New Roman"/>
          <w:highlight w:val="green"/>
          <w:lang w:val="en-GB"/>
        </w:rPr>
      </w:pPr>
    </w:p>
    <w:p w14:paraId="585C31F1" w14:textId="6E6FDD1B" w:rsidR="004D79E6" w:rsidRDefault="005D0419" w:rsidP="000C45FF">
      <w:pPr>
        <w:tabs>
          <w:tab w:val="left" w:pos="99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EF9C9" wp14:editId="23EAC988">
                <wp:simplePos x="0" y="0"/>
                <wp:positionH relativeFrom="page">
                  <wp:posOffset>2943225</wp:posOffset>
                </wp:positionH>
                <wp:positionV relativeFrom="paragraph">
                  <wp:posOffset>59962</wp:posOffset>
                </wp:positionV>
                <wp:extent cx="4384040" cy="276225"/>
                <wp:effectExtent l="0" t="0" r="1651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404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DB4F4" w14:textId="18CBC7EF" w:rsidR="007F10DA" w:rsidRPr="0075468B" w:rsidRDefault="007F10DA" w:rsidP="007F10DA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acadamic </w:t>
                            </w:r>
                            <w:r w:rsidRPr="0075468B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QUALIFICATION</w:t>
                            </w:r>
                            <w:r w:rsidR="00DC1022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65A9AA0" w14:textId="6BA26D08" w:rsidR="007F10DA" w:rsidRPr="00ED5070" w:rsidRDefault="007F10DA" w:rsidP="007F10DA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EF9C9" id="Rectangle 4" o:spid="_x0000_s1040" style="position:absolute;margin-left:231.75pt;margin-top:4.7pt;width:345.2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" fillcolor="black [3200]" strokecolor="white [3201]" strokeweight="1.5pt">
                <v:textbox>
                  <w:txbxContent>
                    <w:p w14:paraId="513DB4F4" w14:textId="18CBC7EF" w:rsidR="007F10DA" w:rsidRPr="0075468B" w:rsidRDefault="007F10DA" w:rsidP="007F10DA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acadamic </w:t>
                      </w:r>
                      <w:r w:rsidRPr="0075468B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QUALIFICATION</w:t>
                      </w:r>
                      <w:r w:rsidR="00DC1022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s</w:t>
                      </w:r>
                    </w:p>
                    <w:p w14:paraId="565A9AA0" w14:textId="6BA26D08" w:rsidR="007F10DA" w:rsidRPr="00ED5070" w:rsidRDefault="007F10DA" w:rsidP="007F10DA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7746AF" w14:textId="407DBEBB" w:rsidR="00014D05" w:rsidRDefault="003232C8" w:rsidP="000C45FF">
      <w:pPr>
        <w:tabs>
          <w:tab w:val="left" w:pos="990"/>
        </w:tabs>
      </w:pPr>
      <w:r w:rsidRPr="00353EEB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9BB42E" wp14:editId="42E73C92">
                <wp:simplePos x="0" y="0"/>
                <wp:positionH relativeFrom="column">
                  <wp:posOffset>-180340</wp:posOffset>
                </wp:positionH>
                <wp:positionV relativeFrom="paragraph">
                  <wp:posOffset>1101090</wp:posOffset>
                </wp:positionV>
                <wp:extent cx="2556510" cy="463423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463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569D" w14:textId="21FF39A0" w:rsidR="00D944B2" w:rsidRDefault="00D944B2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944B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PIC programming and algorithm creation</w:t>
                            </w:r>
                          </w:p>
                          <w:p w14:paraId="483E1424" w14:textId="77777777" w:rsidR="00D944B2" w:rsidRPr="00D944B2" w:rsidRDefault="00D944B2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944B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PLC ladder logic programming and algorithm creation.</w:t>
                            </w:r>
                          </w:p>
                          <w:p w14:paraId="74DD843F" w14:textId="77777777" w:rsidR="00D944B2" w:rsidRPr="00D944B2" w:rsidRDefault="00D944B2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944B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Digital and analogue circuit simulation with software</w:t>
                            </w:r>
                          </w:p>
                          <w:p w14:paraId="65835FAC" w14:textId="5CF06A72" w:rsidR="00D944B2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Electronic PCB (Printed Circuit Board) designing.</w:t>
                            </w:r>
                          </w:p>
                          <w:p w14:paraId="01DDEE04" w14:textId="04E773E3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C++, C, C#, Python, Java, PHP</w:t>
                            </w:r>
                          </w:p>
                          <w:p w14:paraId="4FC09814" w14:textId="4EB07502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Micro C, PIC Assembly</w:t>
                            </w:r>
                          </w:p>
                          <w:p w14:paraId="3D191EA5" w14:textId="4A775C96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Arduino and Raspberry PI Development</w:t>
                            </w:r>
                          </w:p>
                          <w:p w14:paraId="13D85695" w14:textId="77777777" w:rsidR="003420F4" w:rsidRPr="003420F4" w:rsidRDefault="003420F4" w:rsidP="003232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</w:pPr>
                            <w:bookmarkStart w:id="0" w:name="_GoBack"/>
                            <w:bookmarkEnd w:id="0"/>
                            <w:r w:rsidRPr="003420F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  <w:lang w:eastAsia="en-US"/>
                              </w:rPr>
                              <w:t>Familiar with Linux environment (Debian, Arch)</w:t>
                            </w:r>
                          </w:p>
                          <w:p w14:paraId="6285B187" w14:textId="7C408B93" w:rsidR="003420F4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OpenCV</w:t>
                            </w:r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- On python and C++ image and video processing for object detection and recognition on rtsp streams.</w:t>
                            </w:r>
                          </w:p>
                          <w:p w14:paraId="2CE67760" w14:textId="65477FB0" w:rsidR="003420F4" w:rsidRDefault="003420F4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420F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47CF6E19" w14:textId="617475E1" w:rsidR="00353EEB" w:rsidRPr="00D944B2" w:rsidRDefault="00D944B2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Wide range of Servers and Client O/S.</w:t>
                            </w:r>
                          </w:p>
                          <w:p w14:paraId="7F703EAE" w14:textId="56E9E96E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Network Design and Implementation</w:t>
                            </w:r>
                            <w:r w:rsidR="00780880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F46435" w14:textId="7F973D01" w:rsidR="00353EEB" w:rsidRPr="003B41CF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Troubleshooting Network issues</w:t>
                            </w:r>
                            <w:r w:rsidR="00780880"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0E8402" w14:textId="709A50D5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User Access Control Management</w:t>
                            </w:r>
                            <w:r w:rsidR="00AD010E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B86AE5" w14:textId="570AAEAB" w:rsidR="00353EEB" w:rsidRPr="003B41CF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IT &amp; Network Security</w:t>
                            </w:r>
                            <w:r w:rsidR="00AD010E" w:rsidRPr="003B41C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E9AF0E" w14:textId="3F4E8BA0" w:rsidR="00353EEB" w:rsidRPr="00687F53" w:rsidRDefault="00353EEB" w:rsidP="003232C8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Project Management and Budgeting</w:t>
                            </w:r>
                            <w:r w:rsidR="00AD010E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ED7A16" w14:textId="5906473D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Surveillance and Access Control System designs and implementations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717B35" w14:textId="54860EB2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Troubleshooting of Computer Hardware, software’s &amp; Networ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  <w:p w14:paraId="6090523B" w14:textId="1CA0C1ED" w:rsidR="00353EEB" w:rsidRPr="00687F53" w:rsidRDefault="00353EEB" w:rsidP="00353EEB">
                            <w:pPr>
                              <w:pStyle w:val="Achievemen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Open-source tools and Solutions</w:t>
                            </w:r>
                            <w:r w:rsidR="00CA5E2B" w:rsidRPr="00687F5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962035" w14:textId="77777777" w:rsidR="00353EEB" w:rsidRPr="00687F53" w:rsidRDefault="00353EEB" w:rsidP="00353EEB">
                            <w:pPr>
                              <w:ind w:firstLine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01C650" w14:textId="77777777" w:rsidR="00353EEB" w:rsidRPr="00687F53" w:rsidRDefault="00353EEB" w:rsidP="00353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21EE44" w14:textId="77777777" w:rsidR="00353EEB" w:rsidRPr="00687F53" w:rsidRDefault="00353EEB" w:rsidP="00353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B42E" id="_x0000_s1041" type="#_x0000_t202" style="position:absolute;margin-left:-14.2pt;margin-top:86.7pt;width:201.3pt;height:364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" filled="f" stroked="f">
                <v:textbox>
                  <w:txbxContent>
                    <w:p w14:paraId="59BD569D" w14:textId="21FF39A0" w:rsidR="00D944B2" w:rsidRDefault="00D944B2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944B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PIC programming and algorithm creation</w:t>
                      </w:r>
                    </w:p>
                    <w:p w14:paraId="483E1424" w14:textId="77777777" w:rsidR="00D944B2" w:rsidRPr="00D944B2" w:rsidRDefault="00D944B2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D944B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PLC ladder logic programming and algorithm creation.</w:t>
                      </w:r>
                    </w:p>
                    <w:p w14:paraId="74DD843F" w14:textId="77777777" w:rsidR="00D944B2" w:rsidRPr="00D944B2" w:rsidRDefault="00D944B2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D944B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Digital and analogue circuit simulation with software</w:t>
                      </w:r>
                    </w:p>
                    <w:p w14:paraId="65835FAC" w14:textId="5CF06A72" w:rsidR="00D944B2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Electronic PCB (Printed Circuit Board) designing.</w:t>
                      </w:r>
                    </w:p>
                    <w:p w14:paraId="01DDEE04" w14:textId="04E773E3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C++, C, C#, Python, Java, PHP</w:t>
                      </w:r>
                    </w:p>
                    <w:p w14:paraId="4FC09814" w14:textId="4EB07502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Micro C, PIC Assembly</w:t>
                      </w:r>
                    </w:p>
                    <w:p w14:paraId="3D191EA5" w14:textId="4A775C96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Arduino and Raspberry PI Development</w:t>
                      </w:r>
                    </w:p>
                    <w:p w14:paraId="13D85695" w14:textId="77777777" w:rsidR="003420F4" w:rsidRPr="003420F4" w:rsidRDefault="003420F4" w:rsidP="003232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</w:pPr>
                      <w:bookmarkStart w:id="1" w:name="_GoBack"/>
                      <w:bookmarkEnd w:id="1"/>
                      <w:r w:rsidRPr="003420F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  <w:lang w:eastAsia="en-US"/>
                        </w:rPr>
                        <w:t>Familiar with Linux environment (Debian, Arch)</w:t>
                      </w:r>
                    </w:p>
                    <w:p w14:paraId="6285B187" w14:textId="7C408B93" w:rsidR="003420F4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OpenCV</w:t>
                      </w:r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- On python and C++ image and video processing for object detection and recognition on rtsp streams.</w:t>
                      </w:r>
                    </w:p>
                    <w:p w14:paraId="2CE67760" w14:textId="65477FB0" w:rsidR="003420F4" w:rsidRDefault="003420F4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420F4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Tensorflow</w:t>
                      </w:r>
                    </w:p>
                    <w:p w14:paraId="47CF6E19" w14:textId="617475E1" w:rsidR="00353EEB" w:rsidRPr="00D944B2" w:rsidRDefault="00D944B2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Wide range of Servers and Client O/S.</w:t>
                      </w:r>
                    </w:p>
                    <w:p w14:paraId="7F703EAE" w14:textId="56E9E96E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Network Design and Implementation</w:t>
                      </w:r>
                      <w:r w:rsidR="00780880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F46435" w14:textId="7F973D01" w:rsidR="00353EEB" w:rsidRPr="003B41CF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Troubleshooting Network issues</w:t>
                      </w:r>
                      <w:r w:rsidR="00780880"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0E8402" w14:textId="709A50D5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User Access Control Management</w:t>
                      </w:r>
                      <w:r w:rsidR="00AD010E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3FB86AE5" w14:textId="570AAEAB" w:rsidR="00353EEB" w:rsidRPr="003B41CF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IT &amp; Network Security</w:t>
                      </w:r>
                      <w:r w:rsidR="00AD010E" w:rsidRPr="003B41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20E9AF0E" w14:textId="3F4E8BA0" w:rsidR="00353EEB" w:rsidRPr="00687F53" w:rsidRDefault="00353EEB" w:rsidP="003232C8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Project Management and Budgeting</w:t>
                      </w:r>
                      <w:r w:rsidR="00AD010E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3FED7A16" w14:textId="5906473D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Surveillance and Access Control System designs and implementations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14717B35" w14:textId="54860EB2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Troubleshooting of Computer Hardware, software’s &amp; Networ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k.</w:t>
                      </w:r>
                    </w:p>
                    <w:p w14:paraId="6090523B" w14:textId="1CA0C1ED" w:rsidR="00353EEB" w:rsidRPr="00687F53" w:rsidRDefault="00353EEB" w:rsidP="00353EEB">
                      <w:pPr>
                        <w:pStyle w:val="Achievement"/>
                        <w:numPr>
                          <w:ilvl w:val="0"/>
                          <w:numId w:val="7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Open-source tools and Solutions</w:t>
                      </w:r>
                      <w:r w:rsidR="00CA5E2B" w:rsidRPr="00687F5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62962035" w14:textId="77777777" w:rsidR="00353EEB" w:rsidRPr="00687F53" w:rsidRDefault="00353EEB" w:rsidP="00353EEB">
                      <w:pPr>
                        <w:ind w:firstLine="360"/>
                        <w:rPr>
                          <w:sz w:val="20"/>
                          <w:szCs w:val="20"/>
                        </w:rPr>
                      </w:pPr>
                    </w:p>
                    <w:p w14:paraId="7001C650" w14:textId="77777777" w:rsidR="00353EEB" w:rsidRPr="00687F53" w:rsidRDefault="00353EEB" w:rsidP="00353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21EE44" w14:textId="77777777" w:rsidR="00353EEB" w:rsidRPr="00687F53" w:rsidRDefault="00353EEB" w:rsidP="00353EE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35B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179D3F" wp14:editId="3786946A">
                <wp:simplePos x="0" y="0"/>
                <wp:positionH relativeFrom="margin">
                  <wp:posOffset>555625</wp:posOffset>
                </wp:positionH>
                <wp:positionV relativeFrom="paragraph">
                  <wp:posOffset>7069455</wp:posOffset>
                </wp:positionV>
                <wp:extent cx="962025" cy="4095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926B" w14:textId="2D51F37B" w:rsid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56933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Scan Me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for </w:t>
                            </w:r>
                          </w:p>
                          <w:p w14:paraId="3BF686C2" w14:textId="733EF30B" w:rsidR="00C56933" w:rsidRPr="00C56933" w:rsidRDefault="00C56933" w:rsidP="00C569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Electronic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9D3F" id="Text Box 8" o:spid="_x0000_s1042" type="#_x0000_t202" style="position:absolute;margin-left:43.75pt;margin-top:556.65pt;width:75.75pt;height:32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" filled="f" stroked="f">
                <v:textbox>
                  <w:txbxContent>
                    <w:p w14:paraId="0CF3926B" w14:textId="2D51F37B" w:rsid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56933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Scan Me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for </w:t>
                      </w:r>
                    </w:p>
                    <w:p w14:paraId="3BF686C2" w14:textId="733EF30B" w:rsidR="00C56933" w:rsidRPr="00C56933" w:rsidRDefault="00C56933" w:rsidP="00C56933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Electronic 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5B0" w:rsidRPr="00DC102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E73D9A4" wp14:editId="2F02C683">
                <wp:simplePos x="0" y="0"/>
                <wp:positionH relativeFrom="margin">
                  <wp:posOffset>2409091</wp:posOffset>
                </wp:positionH>
                <wp:positionV relativeFrom="paragraph">
                  <wp:posOffset>6511485</wp:posOffset>
                </wp:positionV>
                <wp:extent cx="4463171" cy="9810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171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1BB0" w14:textId="42F523BD" w:rsidR="006A7FBB" w:rsidRPr="00A457BE" w:rsidRDefault="006A7FBB" w:rsidP="006A7FBB">
                            <w:pPr>
                              <w:tabs>
                                <w:tab w:val="left" w:pos="450"/>
                                <w:tab w:val="left" w:pos="900"/>
                                <w:tab w:val="left" w:pos="3420"/>
                                <w:tab w:val="left" w:pos="5040"/>
                              </w:tabs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 hereby certify that the above furnished details and particulars about me are true and accurate to the best of my knowledge.</w:t>
                            </w:r>
                          </w:p>
                          <w:p w14:paraId="773D2685" w14:textId="77777777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FFBB89E" w14:textId="77777777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6E692C9" w14:textId="77777777" w:rsidR="006A7FBB" w:rsidRPr="00A457BE" w:rsidRDefault="006A7FBB" w:rsidP="006A7FBB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……….…………...</w:t>
                            </w:r>
                          </w:p>
                          <w:p w14:paraId="069A1FEF" w14:textId="4718C7B0" w:rsidR="006A7FBB" w:rsidRPr="00A457BE" w:rsidRDefault="006A7FBB" w:rsidP="006A7FBB">
                            <w:pPr>
                              <w:ind w:hanging="27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457BE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Signature   </w:t>
                            </w:r>
                          </w:p>
                          <w:p w14:paraId="30EBB774" w14:textId="77777777" w:rsidR="006A7FBB" w:rsidRPr="003C0C65" w:rsidRDefault="006A7FBB" w:rsidP="006A7FBB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D9A4" id="_x0000_s1043" type="#_x0000_t202" style="position:absolute;margin-left:189.7pt;margin-top:512.7pt;width:351.45pt;height:77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" filled="f" stroked="f">
                <v:textbox>
                  <w:txbxContent>
                    <w:p w14:paraId="63921BB0" w14:textId="42F523BD" w:rsidR="006A7FBB" w:rsidRPr="00A457BE" w:rsidRDefault="006A7FBB" w:rsidP="006A7FBB">
                      <w:pPr>
                        <w:tabs>
                          <w:tab w:val="left" w:pos="450"/>
                          <w:tab w:val="left" w:pos="900"/>
                          <w:tab w:val="left" w:pos="3420"/>
                          <w:tab w:val="left" w:pos="5040"/>
                        </w:tabs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>I hereby certify that the above furnished details and particulars about me are true and accurate to the best of my knowledge.</w:t>
                      </w:r>
                    </w:p>
                    <w:p w14:paraId="773D2685" w14:textId="77777777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7FFBB89E" w14:textId="77777777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76E692C9" w14:textId="77777777" w:rsidR="006A7FBB" w:rsidRPr="00A457BE" w:rsidRDefault="006A7FBB" w:rsidP="006A7FBB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……….…………...</w:t>
                      </w:r>
                    </w:p>
                    <w:p w14:paraId="069A1FEF" w14:textId="4718C7B0" w:rsidR="006A7FBB" w:rsidRPr="00A457BE" w:rsidRDefault="006A7FBB" w:rsidP="006A7FBB">
                      <w:pPr>
                        <w:ind w:hanging="27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</w:t>
                      </w:r>
                      <w:r w:rsid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A457BE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Signature   </w:t>
                      </w:r>
                    </w:p>
                    <w:p w14:paraId="30EBB774" w14:textId="77777777" w:rsidR="006A7FBB" w:rsidRPr="003C0C65" w:rsidRDefault="006A7FBB" w:rsidP="006A7FBB">
                      <w:pP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F53" w:rsidRPr="00353E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28AF9" wp14:editId="7593ABA3">
                <wp:simplePos x="0" y="0"/>
                <wp:positionH relativeFrom="column">
                  <wp:posOffset>-132176</wp:posOffset>
                </wp:positionH>
                <wp:positionV relativeFrom="paragraph">
                  <wp:posOffset>795110</wp:posOffset>
                </wp:positionV>
                <wp:extent cx="2478847" cy="276225"/>
                <wp:effectExtent l="0" t="0" r="36195" b="66675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847" cy="276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txbx>
                        <w:txbxContent>
                          <w:p w14:paraId="264EC823" w14:textId="77777777" w:rsidR="00353EEB" w:rsidRPr="00F352D2" w:rsidRDefault="00353EEB" w:rsidP="00353EEB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84C0C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Areas of Expertise</w:t>
                            </w:r>
                          </w:p>
                          <w:p w14:paraId="58E6E4C3" w14:textId="77777777" w:rsidR="00353EEB" w:rsidRPr="00F47D72" w:rsidRDefault="00353EEB" w:rsidP="00353EEB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8AF9" id="Rectangle 193" o:spid="_x0000_s1044" style="position:absolute;margin-left:-10.4pt;margin-top:62.6pt;width:195.2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" fillcolor="black" strokeweight="1pt">
                <v:shadow on="t" color="#7f7f7f" offset="1pt"/>
                <v:textbox>
                  <w:txbxContent>
                    <w:p w14:paraId="264EC823" w14:textId="77777777" w:rsidR="00353EEB" w:rsidRPr="00F352D2" w:rsidRDefault="00353EEB" w:rsidP="00353EEB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 w:rsidRPr="00084C0C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Areas of Expertise</w:t>
                      </w:r>
                    </w:p>
                    <w:p w14:paraId="58E6E4C3" w14:textId="77777777" w:rsidR="00353EEB" w:rsidRPr="00F47D72" w:rsidRDefault="00353EEB" w:rsidP="00353EEB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45CC7" w14:textId="330ADDAE" w:rsidR="00014D05" w:rsidRPr="00014D05" w:rsidRDefault="00EB2B28" w:rsidP="00014D05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0591D3" wp14:editId="475DE74A">
                <wp:simplePos x="0" y="0"/>
                <wp:positionH relativeFrom="margin">
                  <wp:posOffset>2410691</wp:posOffset>
                </wp:positionH>
                <wp:positionV relativeFrom="paragraph">
                  <wp:posOffset>137505</wp:posOffset>
                </wp:positionV>
                <wp:extent cx="4479290" cy="3311237"/>
                <wp:effectExtent l="0" t="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331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2897" w14:textId="77777777" w:rsidR="0088123E" w:rsidRDefault="0064421F" w:rsidP="0088123E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6442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BENG (HONS) IN ELECTRI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CAL AND ELECTRONICS ENGINEERING</w:t>
                            </w:r>
                            <w:r w:rsidR="006A6D3D" w:rsidRPr="006A6D3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DC03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64421F">
                              <w:rPr>
                                <w:bCs/>
                                <w:sz w:val="20"/>
                                <w:szCs w:val="20"/>
                              </w:rPr>
                              <w:t>UNIVERSITY OF SUNDERLAND, UK</w:t>
                            </w:r>
                            <w:r w:rsidR="00DC03A7"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8F66CF"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BD1943" w14:textId="1820E999" w:rsidR="0088123E" w:rsidRPr="0088123E" w:rsidRDefault="0088123E" w:rsidP="0088123E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 w:line="276" w:lineRule="auto"/>
                              <w:ind w:left="90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88123E">
                              <w:rPr>
                                <w:bCs/>
                                <w:sz w:val="20"/>
                                <w:szCs w:val="20"/>
                              </w:rPr>
                              <w:t>Bachelor’s degree in Electrical and Electronics Engineering</w:t>
                            </w:r>
                          </w:p>
                          <w:p w14:paraId="21EF890B" w14:textId="1D48A1A4" w:rsidR="001909F8" w:rsidRPr="001909F8" w:rsidRDefault="008C225C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</w:t>
                            </w:r>
                            <w:r w:rsidR="00CC3A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Profile</w:t>
                            </w:r>
                          </w:p>
                          <w:p w14:paraId="63632591" w14:textId="409924BE" w:rsidR="001909F8" w:rsidRDefault="00CC3A88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157C7" w:rsidRPr="009157C7">
                              <w:rPr>
                                <w:bCs/>
                                <w:sz w:val="20"/>
                                <w:szCs w:val="20"/>
                              </w:rPr>
                              <w:t>An open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>-source</w:t>
                            </w:r>
                            <w:r w:rsidR="009157C7" w:rsidRP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quadruped robot to for research and other applications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ECF0D1" w14:textId="6BBD344C" w:rsidR="001909F8" w:rsidRDefault="001909F8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Technology</w:t>
                            </w:r>
                            <w:r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Python, C, </w:t>
                            </w:r>
                            <w:r w:rsidR="00B62F60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C++, 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>MATLAB, Object-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Detection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in MATLAB, face-detection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for MATLAB, Arduino, Raspberry pi, ROS</w:t>
                            </w:r>
                            <w:r w:rsidR="009157C7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4AB">
                              <w:rPr>
                                <w:bCs/>
                                <w:sz w:val="20"/>
                                <w:szCs w:val="20"/>
                              </w:rPr>
                              <w:t>OS, servos.</w:t>
                            </w:r>
                          </w:p>
                          <w:p w14:paraId="6BE8A2C4" w14:textId="268DA9CC" w:rsidR="001909F8" w:rsidRDefault="008374AB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Project Type</w:t>
                            </w:r>
                            <w:r w:rsidR="001909F8"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6FB7043E" w14:textId="77777777" w:rsidR="009A34DE" w:rsidRPr="006A6D3D" w:rsidRDefault="009A34DE" w:rsidP="001909F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A0442F" w14:textId="4C7F1E32" w:rsidR="006A6D3D" w:rsidRPr="006A6D3D" w:rsidRDefault="008374AB" w:rsidP="006A6D3D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Higher Diploma in Electrical &amp; Electronics Engineering </w:t>
                            </w:r>
                            <w:r w:rsidR="006A6D3D" w:rsidRPr="006A6D3D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Cardiff Metropolitan University, UK</w:t>
                            </w:r>
                            <w:r w:rsidR="008F66CF">
                              <w:rPr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2BA231" w14:textId="2FBD19D5" w:rsidR="008374AB" w:rsidRPr="001909F8" w:rsidRDefault="008374AB" w:rsidP="008374A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Final Project Profile in HND</w:t>
                            </w:r>
                          </w:p>
                          <w:p w14:paraId="4CFA0C77" w14:textId="4B05E23A" w:rsidR="008374AB" w:rsidRDefault="008374AB" w:rsidP="008374AB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Smart Home System</w:t>
                            </w:r>
                          </w:p>
                          <w:p w14:paraId="526E3D0D" w14:textId="7C67E00F" w:rsidR="008374AB" w:rsidRDefault="008374AB" w:rsidP="00EB2B28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1440" w:hanging="108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C3A88">
                              <w:rPr>
                                <w:b/>
                                <w:sz w:val="20"/>
                                <w:szCs w:val="20"/>
                              </w:rPr>
                              <w:t>Technology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: Python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PHP, HTML, C, M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icrocontrollers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Raspberry Pi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Analogue Electronics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A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pache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L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inux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C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ron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ADC, A</w:t>
                            </w:r>
                            <w:r w:rsidR="00EB2B28">
                              <w:rPr>
                                <w:bCs/>
                                <w:sz w:val="20"/>
                                <w:szCs w:val="20"/>
                              </w:rPr>
                              <w:t>nalogue Sensors</w:t>
                            </w:r>
                            <w:r w:rsidR="00EB2B28" w:rsidRPr="00EB2B28">
                              <w:rPr>
                                <w:bCs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6FC9F691" w14:textId="3F926EF2" w:rsidR="009A34DE" w:rsidRPr="006A6D3D" w:rsidRDefault="009A34DE" w:rsidP="009A34DE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Team Role</w:t>
                            </w:r>
                            <w:r w:rsidRPr="001909F8">
                              <w:rPr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Leader</w:t>
                            </w:r>
                          </w:p>
                          <w:p w14:paraId="26052552" w14:textId="77777777" w:rsidR="006A6D3D" w:rsidRPr="003C0C65" w:rsidRDefault="006A6D3D" w:rsidP="006A6D3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91D3" id="_x0000_s1045" type="#_x0000_t202" style="position:absolute;margin-left:189.8pt;margin-top:10.85pt;width:352.7pt;height:26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" filled="f" stroked="f">
                <v:textbox>
                  <w:txbxContent>
                    <w:p w14:paraId="050B2897" w14:textId="77777777" w:rsidR="0088123E" w:rsidRDefault="0064421F" w:rsidP="0088123E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64421F">
                        <w:rPr>
                          <w:b/>
                          <w:bCs/>
                          <w:sz w:val="20"/>
                          <w:szCs w:val="20"/>
                        </w:rPr>
                        <w:t>BENG (HONS) IN ELECTRI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CAL AND ELECTRONICS ENGINEERING</w:t>
                      </w:r>
                      <w:r w:rsidR="006A6D3D" w:rsidRPr="006A6D3D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DC03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64421F">
                        <w:rPr>
                          <w:bCs/>
                          <w:sz w:val="20"/>
                          <w:szCs w:val="20"/>
                        </w:rPr>
                        <w:t>UNIVERSITY OF SUNDERLAND, UK</w:t>
                      </w:r>
                      <w:r w:rsidR="00DC03A7"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  <w:r w:rsidR="008F66CF"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12BD1943" w14:textId="1820E999" w:rsidR="0088123E" w:rsidRPr="0088123E" w:rsidRDefault="0088123E" w:rsidP="0088123E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 w:line="276" w:lineRule="auto"/>
                        <w:ind w:left="90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88123E">
                        <w:rPr>
                          <w:bCs/>
                          <w:sz w:val="20"/>
                          <w:szCs w:val="20"/>
                        </w:rPr>
                        <w:t>Bachelor’s degree in Electrical and Electronics Engineering</w:t>
                      </w:r>
                    </w:p>
                    <w:p w14:paraId="21EF890B" w14:textId="1D48A1A4" w:rsidR="001909F8" w:rsidRPr="001909F8" w:rsidRDefault="008C225C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Final</w:t>
                      </w:r>
                      <w:r w:rsidR="00CC3A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Project Profile</w:t>
                      </w:r>
                    </w:p>
                    <w:p w14:paraId="63632591" w14:textId="409924BE" w:rsidR="001909F8" w:rsidRDefault="00CC3A88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Project </w:t>
                      </w:r>
                      <w:r w:rsidRPr="00CC3A88">
                        <w:rPr>
                          <w:b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9157C7" w:rsidRPr="009157C7">
                        <w:rPr>
                          <w:bCs/>
                          <w:sz w:val="20"/>
                          <w:szCs w:val="20"/>
                        </w:rPr>
                        <w:t>An open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>-source</w:t>
                      </w:r>
                      <w:r w:rsidR="009157C7" w:rsidRPr="009157C7">
                        <w:rPr>
                          <w:bCs/>
                          <w:sz w:val="20"/>
                          <w:szCs w:val="20"/>
                        </w:rPr>
                        <w:t xml:space="preserve"> quadruped robot to for research and other applications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ECF0D1" w14:textId="6BBD344C" w:rsidR="001909F8" w:rsidRDefault="001909F8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CC3A88">
                        <w:rPr>
                          <w:b/>
                          <w:sz w:val="20"/>
                          <w:szCs w:val="20"/>
                        </w:rPr>
                        <w:t>Technology</w:t>
                      </w:r>
                      <w:r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Python, C, </w:t>
                      </w:r>
                      <w:r w:rsidR="00B62F60">
                        <w:rPr>
                          <w:bCs/>
                          <w:sz w:val="20"/>
                          <w:szCs w:val="20"/>
                        </w:rPr>
                        <w:t xml:space="preserve">C++, 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>MATLAB, Object-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>Detection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in MATLAB, face-detection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 xml:space="preserve"> for MATLAB, Arduino, Raspberry pi, ROS</w:t>
                      </w:r>
                      <w:r w:rsidR="009157C7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374AB">
                        <w:rPr>
                          <w:bCs/>
                          <w:sz w:val="20"/>
                          <w:szCs w:val="20"/>
                        </w:rPr>
                        <w:t>OS, servos.</w:t>
                      </w:r>
                    </w:p>
                    <w:p w14:paraId="6BE8A2C4" w14:textId="268DA9CC" w:rsidR="001909F8" w:rsidRDefault="008374AB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Project Type</w:t>
                      </w:r>
                      <w:r w:rsidR="001909F8"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Individual</w:t>
                      </w:r>
                    </w:p>
                    <w:p w14:paraId="6FB7043E" w14:textId="77777777" w:rsidR="009A34DE" w:rsidRPr="006A6D3D" w:rsidRDefault="009A34DE" w:rsidP="001909F8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40A0442F" w14:textId="4C7F1E32" w:rsidR="006A6D3D" w:rsidRPr="006A6D3D" w:rsidRDefault="008374AB" w:rsidP="006A6D3D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Higher Diploma in Electrical &amp; Electronics Engineering </w:t>
                      </w:r>
                      <w:r w:rsidR="006A6D3D" w:rsidRPr="006A6D3D">
                        <w:rPr>
                          <w:bCs/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Cardiff Metropolitan University, UK</w:t>
                      </w:r>
                      <w:r w:rsidR="008F66CF">
                        <w:rPr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482BA231" w14:textId="2FBD19D5" w:rsidR="008374AB" w:rsidRPr="001909F8" w:rsidRDefault="008374AB" w:rsidP="008374AB">
                      <w:pPr>
                        <w:pStyle w:val="NormalWeb"/>
                        <w:spacing w:before="0" w:beforeAutospacing="0" w:after="0" w:afterAutospacing="0" w:line="276" w:lineRule="auto"/>
                        <w:ind w:firstLine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Final Project Profile in HND</w:t>
                      </w:r>
                    </w:p>
                    <w:p w14:paraId="4CFA0C77" w14:textId="4B05E23A" w:rsidR="008374AB" w:rsidRDefault="008374AB" w:rsidP="008374AB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Project </w:t>
                      </w:r>
                      <w:r w:rsidRPr="00CC3A88">
                        <w:rPr>
                          <w:b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Smart Home System</w:t>
                      </w:r>
                    </w:p>
                    <w:p w14:paraId="526E3D0D" w14:textId="7C67E00F" w:rsidR="008374AB" w:rsidRDefault="008374AB" w:rsidP="00EB2B28">
                      <w:pPr>
                        <w:pStyle w:val="NormalWeb"/>
                        <w:spacing w:before="0" w:beforeAutospacing="0" w:after="0" w:afterAutospacing="0" w:line="276" w:lineRule="auto"/>
                        <w:ind w:left="1440" w:hanging="1080"/>
                        <w:rPr>
                          <w:bCs/>
                          <w:sz w:val="20"/>
                          <w:szCs w:val="20"/>
                        </w:rPr>
                      </w:pPr>
                      <w:r w:rsidRPr="00CC3A88">
                        <w:rPr>
                          <w:b/>
                          <w:sz w:val="20"/>
                          <w:szCs w:val="20"/>
                        </w:rPr>
                        <w:t>Technology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: Python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PHP, HTML, C, M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icrocontrollers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 xml:space="preserve">   Raspberry Pi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Analogue Electronics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A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pache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L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inux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C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ron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ADC, A</w:t>
                      </w:r>
                      <w:r w:rsidR="00EB2B28">
                        <w:rPr>
                          <w:bCs/>
                          <w:sz w:val="20"/>
                          <w:szCs w:val="20"/>
                        </w:rPr>
                        <w:t>nalogue Sensors</w:t>
                      </w:r>
                      <w:r w:rsidR="00EB2B28" w:rsidRPr="00EB2B28">
                        <w:rPr>
                          <w:bCs/>
                          <w:sz w:val="20"/>
                          <w:szCs w:val="20"/>
                        </w:rPr>
                        <w:t>, ETC.</w:t>
                      </w:r>
                    </w:p>
                    <w:p w14:paraId="6FC9F691" w14:textId="3F926EF2" w:rsidR="009A34DE" w:rsidRPr="006A6D3D" w:rsidRDefault="009A34DE" w:rsidP="009A34DE">
                      <w:pPr>
                        <w:pStyle w:val="NormalWeb"/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Team Role</w:t>
                      </w:r>
                      <w:r w:rsidRPr="001909F8">
                        <w:rPr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Leader</w:t>
                      </w:r>
                    </w:p>
                    <w:p w14:paraId="26052552" w14:textId="77777777" w:rsidR="006A6D3D" w:rsidRPr="003C0C65" w:rsidRDefault="006A6D3D" w:rsidP="006A6D3D">
                      <w:pPr>
                        <w:rPr>
                          <w:rFonts w:ascii="Times New Roman" w:hAnsi="Times New Roman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0BC7" w14:textId="77777777" w:rsidR="00014D05" w:rsidRPr="00014D05" w:rsidRDefault="00014D05" w:rsidP="00014D05"/>
    <w:p w14:paraId="793C2723" w14:textId="1637A119" w:rsidR="00014D05" w:rsidRPr="00014D05" w:rsidRDefault="00014D05" w:rsidP="00014D05"/>
    <w:p w14:paraId="57243876" w14:textId="3BADE32A" w:rsidR="00014D05" w:rsidRPr="00014D05" w:rsidRDefault="00014D05" w:rsidP="00014D05"/>
    <w:p w14:paraId="729B3EDB" w14:textId="538D4C2F" w:rsidR="00014D05" w:rsidRPr="00014D05" w:rsidRDefault="00014D05" w:rsidP="00014D05"/>
    <w:p w14:paraId="226A866B" w14:textId="62EF178E" w:rsidR="00014D05" w:rsidRPr="00014D05" w:rsidRDefault="00014D05" w:rsidP="00014D05"/>
    <w:p w14:paraId="614518FD" w14:textId="738596DE" w:rsidR="00014D05" w:rsidRPr="00014D05" w:rsidRDefault="00014D05" w:rsidP="00014D05"/>
    <w:p w14:paraId="511C740F" w14:textId="0E9990A5" w:rsidR="00014D05" w:rsidRPr="00014D05" w:rsidRDefault="00014D05" w:rsidP="00014D05"/>
    <w:p w14:paraId="68BE2324" w14:textId="77ED361C" w:rsidR="00014D05" w:rsidRPr="00014D05" w:rsidRDefault="00014D05" w:rsidP="00014D05"/>
    <w:p w14:paraId="6394A278" w14:textId="7A362467" w:rsidR="00014D05" w:rsidRPr="00014D05" w:rsidRDefault="00014D05" w:rsidP="00014D05"/>
    <w:p w14:paraId="52E87F3C" w14:textId="7EB436A7" w:rsidR="00014D05" w:rsidRPr="00014D05" w:rsidRDefault="00014D05" w:rsidP="00014D05"/>
    <w:p w14:paraId="326C2CEF" w14:textId="2C5A83E9" w:rsidR="00014D05" w:rsidRPr="00014D05" w:rsidRDefault="00014D05" w:rsidP="00014D05"/>
    <w:p w14:paraId="7D329126" w14:textId="2CB7396D" w:rsidR="00014D05" w:rsidRPr="00014D05" w:rsidRDefault="00014D05" w:rsidP="00014D05"/>
    <w:p w14:paraId="08B119B8" w14:textId="404540DB" w:rsidR="00014D05" w:rsidRPr="00014D05" w:rsidRDefault="00014D05" w:rsidP="00014D05"/>
    <w:p w14:paraId="2B0ADCB3" w14:textId="7EC77B90" w:rsidR="00014D05" w:rsidRPr="00014D05" w:rsidRDefault="00014D05" w:rsidP="00014D05"/>
    <w:p w14:paraId="4B18E79C" w14:textId="22B60A88" w:rsidR="00014D05" w:rsidRPr="00014D05" w:rsidRDefault="00014D05" w:rsidP="00014D05"/>
    <w:p w14:paraId="0D4DDE1D" w14:textId="3742D0EC" w:rsidR="00014D05" w:rsidRPr="00014D05" w:rsidRDefault="00014D05" w:rsidP="00014D05"/>
    <w:p w14:paraId="0AC7BAFA" w14:textId="6EA2D735" w:rsidR="00014D05" w:rsidRPr="00014D05" w:rsidRDefault="00014D05" w:rsidP="00014D05"/>
    <w:p w14:paraId="22E0DC8E" w14:textId="448CDD01" w:rsidR="00014D05" w:rsidRPr="00014D05" w:rsidRDefault="00014D05" w:rsidP="00014D05"/>
    <w:p w14:paraId="0D6542AC" w14:textId="6CEA7ECD" w:rsidR="00014D05" w:rsidRPr="00014D05" w:rsidRDefault="00014D05" w:rsidP="00014D05"/>
    <w:p w14:paraId="359850CB" w14:textId="02AD70AD" w:rsidR="00014D05" w:rsidRPr="00014D05" w:rsidRDefault="00014D05" w:rsidP="00014D05"/>
    <w:p w14:paraId="1E0AF545" w14:textId="60B114FC" w:rsidR="00014D05" w:rsidRPr="00014D05" w:rsidRDefault="00014D05" w:rsidP="00014D05"/>
    <w:p w14:paraId="56638612" w14:textId="3DF7FF18" w:rsidR="00014D05" w:rsidRPr="00014D05" w:rsidRDefault="00014D05" w:rsidP="00014D05"/>
    <w:p w14:paraId="0ADCDBE6" w14:textId="7E6E043D" w:rsidR="00014D05" w:rsidRPr="00014D05" w:rsidRDefault="00014D05" w:rsidP="00014D05"/>
    <w:p w14:paraId="773EE457" w14:textId="57DB81C5" w:rsidR="00014D05" w:rsidRPr="00014D05" w:rsidRDefault="00014D05" w:rsidP="00014D05"/>
    <w:p w14:paraId="07A7224E" w14:textId="1B0E5642" w:rsidR="00014D05" w:rsidRDefault="00EB2B28" w:rsidP="00014D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F2B6A1" wp14:editId="31172E88">
                <wp:simplePos x="0" y="0"/>
                <wp:positionH relativeFrom="page">
                  <wp:posOffset>2872567</wp:posOffset>
                </wp:positionH>
                <wp:positionV relativeFrom="paragraph">
                  <wp:posOffset>129713</wp:posOffset>
                </wp:positionV>
                <wp:extent cx="4384040" cy="276225"/>
                <wp:effectExtent l="0" t="0" r="1651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404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3802" w14:textId="5909378A" w:rsidR="00014D05" w:rsidRPr="0075468B" w:rsidRDefault="00014D05" w:rsidP="00014D05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Professional</w:t>
                            </w:r>
                            <w:r w:rsidR="003B2A74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 acadam</w:t>
                            </w:r>
                            <w:r w:rsidR="00B9703D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ic </w:t>
                            </w:r>
                            <w:r w:rsidRPr="0075468B"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QUALIFICATION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52D8E4D" w14:textId="77777777" w:rsidR="00014D05" w:rsidRPr="00ED5070" w:rsidRDefault="00014D05" w:rsidP="00014D05">
                            <w:pPr>
                              <w:rPr>
                                <w:rFonts w:ascii="Times New Roman" w:hAnsi="Times New Roma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2B6A1" id="Rectangle 15" o:spid="_x0000_s1046" style="position:absolute;margin-left:226.2pt;margin-top:10.2pt;width:345.2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" fillcolor="black [3200]" strokecolor="white [3201]" strokeweight="1.5pt">
                <v:textbox>
                  <w:txbxContent>
                    <w:p w14:paraId="74EC3802" w14:textId="5909378A" w:rsidR="00014D05" w:rsidRPr="0075468B" w:rsidRDefault="00014D05" w:rsidP="00014D05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Professional</w:t>
                      </w:r>
                      <w:r w:rsidR="003B2A74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 acadam</w:t>
                      </w:r>
                      <w:r w:rsidR="00B9703D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ic </w:t>
                      </w:r>
                      <w:r w:rsidRPr="0075468B"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QUALIFICATION</w:t>
                      </w:r>
                      <w: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  <w:t>s</w:t>
                      </w:r>
                    </w:p>
                    <w:p w14:paraId="252D8E4D" w14:textId="77777777" w:rsidR="00014D05" w:rsidRPr="00ED5070" w:rsidRDefault="00014D05" w:rsidP="00014D05">
                      <w:pPr>
                        <w:rPr>
                          <w:rFonts w:ascii="Times New Roman" w:hAnsi="Times New Roma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AC34A7E" w14:textId="244B0912" w:rsidR="00F70551" w:rsidRPr="00014D05" w:rsidRDefault="00EB2B28" w:rsidP="00014D05">
      <w:pPr>
        <w:tabs>
          <w:tab w:val="left" w:pos="1700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B5A087" wp14:editId="37B00C78">
                <wp:simplePos x="0" y="0"/>
                <wp:positionH relativeFrom="margin">
                  <wp:posOffset>2407804</wp:posOffset>
                </wp:positionH>
                <wp:positionV relativeFrom="paragraph">
                  <wp:posOffset>269240</wp:posOffset>
                </wp:positionV>
                <wp:extent cx="4479290" cy="4826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929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1AF9" w14:textId="10CAE304" w:rsidR="00014D05" w:rsidRPr="00C941B3" w:rsidRDefault="00C941B3" w:rsidP="00C941B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 w:line="276" w:lineRule="auto"/>
                              <w:ind w:left="360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802547">
                              <w:rPr>
                                <w:rFonts w:ascii="Cambria" w:hAnsi="Cambria"/>
                                <w:b/>
                              </w:rPr>
                              <w:t>ETS5 course</w:t>
                            </w:r>
                            <w:r w:rsidRPr="00802547">
                              <w:rPr>
                                <w:rFonts w:ascii="Cambria" w:hAnsi="Cambria"/>
                              </w:rPr>
                              <w:t xml:space="preserve"> from KNX and online certification (User ID: 149529)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A087" id="_x0000_s1047" type="#_x0000_t202" style="position:absolute;margin-left:189.6pt;margin-top:21.2pt;width:352.7pt;height:3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" filled="f" stroked="f">
                <v:textbox>
                  <w:txbxContent>
                    <w:p w14:paraId="69121AF9" w14:textId="10CAE304" w:rsidR="00014D05" w:rsidRPr="00C941B3" w:rsidRDefault="00C941B3" w:rsidP="00C941B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 w:line="276" w:lineRule="auto"/>
                        <w:ind w:left="360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802547">
                        <w:rPr>
                          <w:rFonts w:ascii="Cambria" w:hAnsi="Cambria"/>
                          <w:b/>
                        </w:rPr>
                        <w:t>ETS5 course</w:t>
                      </w:r>
                      <w:r w:rsidRPr="00802547">
                        <w:rPr>
                          <w:rFonts w:ascii="Cambria" w:hAnsi="Cambria"/>
                        </w:rPr>
                        <w:t xml:space="preserve"> from KNX and online certification (User ID: 149529)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7E4">
        <w:rPr>
          <w:noProof/>
          <w:lang w:eastAsia="en-US"/>
        </w:rPr>
        <w:drawing>
          <wp:anchor distT="0" distB="0" distL="114300" distR="114300" simplePos="0" relativeHeight="251693056" behindDoc="0" locked="0" layoutInCell="1" allowOverlap="1" wp14:anchorId="71B9BCD9" wp14:editId="40F87C73">
            <wp:simplePos x="0" y="0"/>
            <wp:positionH relativeFrom="margin">
              <wp:posOffset>552450</wp:posOffset>
            </wp:positionH>
            <wp:positionV relativeFrom="paragraph">
              <wp:posOffset>2345690</wp:posOffset>
            </wp:positionV>
            <wp:extent cx="975995" cy="97599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05">
        <w:tab/>
      </w:r>
      <w:r w:rsidR="00014D05">
        <w:tab/>
      </w:r>
      <w:r w:rsidR="00014D05">
        <w:tab/>
      </w:r>
      <w:r w:rsidR="00014D05">
        <w:rPr>
          <w:rFonts w:ascii="Times New Roman" w:hAnsi="Times New Roman"/>
          <w:b/>
          <w:caps/>
          <w:color w:val="FFFFFF"/>
          <w:sz w:val="24"/>
          <w:szCs w:val="24"/>
        </w:rPr>
        <w:t xml:space="preserve">acadamic </w:t>
      </w:r>
      <w:r w:rsidR="00014D05" w:rsidRPr="0075468B">
        <w:rPr>
          <w:rFonts w:ascii="Times New Roman" w:hAnsi="Times New Roman"/>
          <w:b/>
          <w:caps/>
          <w:color w:val="FFFFFF"/>
          <w:sz w:val="24"/>
          <w:szCs w:val="24"/>
        </w:rPr>
        <w:t>QUALIFICATION</w:t>
      </w:r>
      <w:r w:rsidR="00014D05">
        <w:rPr>
          <w:rFonts w:ascii="Times New Roman" w:hAnsi="Times New Roman"/>
          <w:b/>
          <w:caps/>
          <w:color w:val="FFFFFF"/>
          <w:sz w:val="24"/>
          <w:szCs w:val="24"/>
        </w:rPr>
        <w:t>s</w:t>
      </w:r>
    </w:p>
    <w:sectPr w:rsidR="00F70551" w:rsidRPr="00014D05" w:rsidSect="00AA5E7A">
      <w:headerReference w:type="default" r:id="rId14"/>
      <w:foot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68BAB" w14:textId="77777777" w:rsidR="00920AFD" w:rsidRDefault="00920AFD" w:rsidP="000C45FF">
      <w:r>
        <w:separator/>
      </w:r>
    </w:p>
  </w:endnote>
  <w:endnote w:type="continuationSeparator" w:id="0">
    <w:p w14:paraId="3FAC9850" w14:textId="77777777" w:rsidR="00920AFD" w:rsidRDefault="00920A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0179" w14:textId="6AC7AFAB" w:rsidR="00531527" w:rsidRDefault="00531527" w:rsidP="00531527">
    <w:pPr>
      <w:pStyle w:val="Footer"/>
      <w:tabs>
        <w:tab w:val="clear" w:pos="4680"/>
        <w:tab w:val="clear" w:pos="9360"/>
        <w:tab w:val="left" w:pos="46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BD81" w14:textId="77777777" w:rsidR="00920AFD" w:rsidRDefault="00920AFD" w:rsidP="000C45FF">
      <w:r>
        <w:separator/>
      </w:r>
    </w:p>
  </w:footnote>
  <w:footnote w:type="continuationSeparator" w:id="0">
    <w:p w14:paraId="7525BEA2" w14:textId="77777777" w:rsidR="00920AFD" w:rsidRDefault="00920A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85D80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8DF1988" wp14:editId="3D8C87E4">
          <wp:simplePos x="0" y="0"/>
          <wp:positionH relativeFrom="page">
            <wp:posOffset>314325</wp:posOffset>
          </wp:positionH>
          <wp:positionV relativeFrom="margin">
            <wp:posOffset>-226060</wp:posOffset>
          </wp:positionV>
          <wp:extent cx="6943725" cy="10029825"/>
          <wp:effectExtent l="0" t="0" r="9525" b="9525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3725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>
    <w:nsid w:val="0C803B82"/>
    <w:multiLevelType w:val="hybridMultilevel"/>
    <w:tmpl w:val="420050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493C7A"/>
    <w:multiLevelType w:val="hybridMultilevel"/>
    <w:tmpl w:val="F546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12AEE"/>
    <w:multiLevelType w:val="hybridMultilevel"/>
    <w:tmpl w:val="EB90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361"/>
    <w:multiLevelType w:val="hybridMultilevel"/>
    <w:tmpl w:val="F7FAD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587A6B"/>
    <w:multiLevelType w:val="hybridMultilevel"/>
    <w:tmpl w:val="7CBC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2FB6"/>
    <w:multiLevelType w:val="hybridMultilevel"/>
    <w:tmpl w:val="9EB4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A0E10"/>
    <w:multiLevelType w:val="hybridMultilevel"/>
    <w:tmpl w:val="7FC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0430A"/>
    <w:multiLevelType w:val="hybridMultilevel"/>
    <w:tmpl w:val="C470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53829"/>
    <w:multiLevelType w:val="hybridMultilevel"/>
    <w:tmpl w:val="810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F592D"/>
    <w:multiLevelType w:val="hybridMultilevel"/>
    <w:tmpl w:val="1484861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>
    <w:nsid w:val="55E216DC"/>
    <w:multiLevelType w:val="hybridMultilevel"/>
    <w:tmpl w:val="411A1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5E680367"/>
    <w:multiLevelType w:val="hybridMultilevel"/>
    <w:tmpl w:val="7A7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521E4"/>
    <w:multiLevelType w:val="hybridMultilevel"/>
    <w:tmpl w:val="BD1085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7C2591"/>
    <w:multiLevelType w:val="hybridMultilevel"/>
    <w:tmpl w:val="AF4ED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120CD5"/>
    <w:multiLevelType w:val="hybridMultilevel"/>
    <w:tmpl w:val="3038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7"/>
  </w:num>
  <w:num w:numId="5">
    <w:abstractNumId w:val="4"/>
  </w:num>
  <w:num w:numId="6">
    <w:abstractNumId w:val="16"/>
  </w:num>
  <w:num w:numId="7">
    <w:abstractNumId w:val="12"/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  <w:num w:numId="14">
    <w:abstractNumId w:val="5"/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2"/>
  </w:num>
  <w:num w:numId="17">
    <w:abstractNumId w:val="1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25"/>
    <w:rsid w:val="00004C8A"/>
    <w:rsid w:val="000079F4"/>
    <w:rsid w:val="000104F4"/>
    <w:rsid w:val="00013F3A"/>
    <w:rsid w:val="00014D05"/>
    <w:rsid w:val="00036450"/>
    <w:rsid w:val="000375C0"/>
    <w:rsid w:val="00042D2C"/>
    <w:rsid w:val="00043F61"/>
    <w:rsid w:val="00044C5B"/>
    <w:rsid w:val="00056395"/>
    <w:rsid w:val="00063729"/>
    <w:rsid w:val="00086632"/>
    <w:rsid w:val="000874DF"/>
    <w:rsid w:val="00094499"/>
    <w:rsid w:val="000A0BBF"/>
    <w:rsid w:val="000A0D0C"/>
    <w:rsid w:val="000A2142"/>
    <w:rsid w:val="000A7E7F"/>
    <w:rsid w:val="000B75AC"/>
    <w:rsid w:val="000C45FF"/>
    <w:rsid w:val="000C4CC0"/>
    <w:rsid w:val="000C4DBB"/>
    <w:rsid w:val="000C57BE"/>
    <w:rsid w:val="000C72F4"/>
    <w:rsid w:val="000C786C"/>
    <w:rsid w:val="000D1E5F"/>
    <w:rsid w:val="000D3251"/>
    <w:rsid w:val="000E3FD1"/>
    <w:rsid w:val="000F370B"/>
    <w:rsid w:val="0010194B"/>
    <w:rsid w:val="00112054"/>
    <w:rsid w:val="001176FB"/>
    <w:rsid w:val="001204EA"/>
    <w:rsid w:val="0012114B"/>
    <w:rsid w:val="00122F18"/>
    <w:rsid w:val="001252DF"/>
    <w:rsid w:val="00130AA3"/>
    <w:rsid w:val="00131CAF"/>
    <w:rsid w:val="00133F1B"/>
    <w:rsid w:val="001504FC"/>
    <w:rsid w:val="001525E1"/>
    <w:rsid w:val="00155770"/>
    <w:rsid w:val="001561C8"/>
    <w:rsid w:val="00157D7F"/>
    <w:rsid w:val="00160654"/>
    <w:rsid w:val="0016590A"/>
    <w:rsid w:val="0017323D"/>
    <w:rsid w:val="00180329"/>
    <w:rsid w:val="0019001F"/>
    <w:rsid w:val="001909F8"/>
    <w:rsid w:val="0019359F"/>
    <w:rsid w:val="00196F91"/>
    <w:rsid w:val="00197687"/>
    <w:rsid w:val="001A492A"/>
    <w:rsid w:val="001A74A5"/>
    <w:rsid w:val="001B027A"/>
    <w:rsid w:val="001B08B3"/>
    <w:rsid w:val="001B2ABD"/>
    <w:rsid w:val="001B4BBA"/>
    <w:rsid w:val="001B5870"/>
    <w:rsid w:val="001B7B66"/>
    <w:rsid w:val="001C0005"/>
    <w:rsid w:val="001C70A5"/>
    <w:rsid w:val="001E0391"/>
    <w:rsid w:val="001E1759"/>
    <w:rsid w:val="001E3483"/>
    <w:rsid w:val="001E45EF"/>
    <w:rsid w:val="001F0028"/>
    <w:rsid w:val="001F1ECC"/>
    <w:rsid w:val="001F65B0"/>
    <w:rsid w:val="0020119B"/>
    <w:rsid w:val="00202B43"/>
    <w:rsid w:val="00204AE4"/>
    <w:rsid w:val="00206AFB"/>
    <w:rsid w:val="002074EF"/>
    <w:rsid w:val="00207C36"/>
    <w:rsid w:val="00207E12"/>
    <w:rsid w:val="00210E3A"/>
    <w:rsid w:val="00226076"/>
    <w:rsid w:val="002316EC"/>
    <w:rsid w:val="0023406F"/>
    <w:rsid w:val="002352CD"/>
    <w:rsid w:val="00237C36"/>
    <w:rsid w:val="002400EB"/>
    <w:rsid w:val="00244F4F"/>
    <w:rsid w:val="002470A9"/>
    <w:rsid w:val="00254733"/>
    <w:rsid w:val="00255931"/>
    <w:rsid w:val="00256CF7"/>
    <w:rsid w:val="002709AF"/>
    <w:rsid w:val="00281FD5"/>
    <w:rsid w:val="00297DFF"/>
    <w:rsid w:val="002B5EEE"/>
    <w:rsid w:val="002B70B9"/>
    <w:rsid w:val="002B7D1B"/>
    <w:rsid w:val="002C01B1"/>
    <w:rsid w:val="002C4F59"/>
    <w:rsid w:val="002C7DD4"/>
    <w:rsid w:val="002E00F7"/>
    <w:rsid w:val="002E632E"/>
    <w:rsid w:val="002F3187"/>
    <w:rsid w:val="002F50EF"/>
    <w:rsid w:val="0030479B"/>
    <w:rsid w:val="0030481B"/>
    <w:rsid w:val="00312D7D"/>
    <w:rsid w:val="00314D51"/>
    <w:rsid w:val="00315202"/>
    <w:rsid w:val="003156FC"/>
    <w:rsid w:val="003218AF"/>
    <w:rsid w:val="003232C8"/>
    <w:rsid w:val="003248C7"/>
    <w:rsid w:val="003254B5"/>
    <w:rsid w:val="00336ADC"/>
    <w:rsid w:val="003374A3"/>
    <w:rsid w:val="00340D74"/>
    <w:rsid w:val="003420F4"/>
    <w:rsid w:val="00342211"/>
    <w:rsid w:val="00353EEB"/>
    <w:rsid w:val="00357E94"/>
    <w:rsid w:val="00360FBB"/>
    <w:rsid w:val="00361AB1"/>
    <w:rsid w:val="0037121F"/>
    <w:rsid w:val="00383988"/>
    <w:rsid w:val="00383D18"/>
    <w:rsid w:val="0038786E"/>
    <w:rsid w:val="00393E8F"/>
    <w:rsid w:val="00393FDB"/>
    <w:rsid w:val="003964B4"/>
    <w:rsid w:val="003A0B26"/>
    <w:rsid w:val="003A3837"/>
    <w:rsid w:val="003A4E7A"/>
    <w:rsid w:val="003A6A71"/>
    <w:rsid w:val="003A6B7D"/>
    <w:rsid w:val="003B06CA"/>
    <w:rsid w:val="003B2A74"/>
    <w:rsid w:val="003B41CF"/>
    <w:rsid w:val="003B6D2B"/>
    <w:rsid w:val="003C0C65"/>
    <w:rsid w:val="003C57B9"/>
    <w:rsid w:val="003E2635"/>
    <w:rsid w:val="003E6BF7"/>
    <w:rsid w:val="003F30EB"/>
    <w:rsid w:val="00400FE1"/>
    <w:rsid w:val="004071FC"/>
    <w:rsid w:val="00407298"/>
    <w:rsid w:val="00413E71"/>
    <w:rsid w:val="00415668"/>
    <w:rsid w:val="00416C6E"/>
    <w:rsid w:val="004174FD"/>
    <w:rsid w:val="0043216B"/>
    <w:rsid w:val="00434A1C"/>
    <w:rsid w:val="00442407"/>
    <w:rsid w:val="00445947"/>
    <w:rsid w:val="00452C02"/>
    <w:rsid w:val="0045337F"/>
    <w:rsid w:val="00455FD1"/>
    <w:rsid w:val="004774FC"/>
    <w:rsid w:val="004813B3"/>
    <w:rsid w:val="00493CD5"/>
    <w:rsid w:val="00496591"/>
    <w:rsid w:val="004A04DC"/>
    <w:rsid w:val="004A3661"/>
    <w:rsid w:val="004C3FC2"/>
    <w:rsid w:val="004C63A8"/>
    <w:rsid w:val="004C63E4"/>
    <w:rsid w:val="004D1295"/>
    <w:rsid w:val="004D12FC"/>
    <w:rsid w:val="004D1B1D"/>
    <w:rsid w:val="004D2750"/>
    <w:rsid w:val="004D3011"/>
    <w:rsid w:val="004D38FC"/>
    <w:rsid w:val="004D74FA"/>
    <w:rsid w:val="004D79E6"/>
    <w:rsid w:val="004E50C5"/>
    <w:rsid w:val="004E6439"/>
    <w:rsid w:val="004F38C2"/>
    <w:rsid w:val="004F56A3"/>
    <w:rsid w:val="004F6ECC"/>
    <w:rsid w:val="00503523"/>
    <w:rsid w:val="005052D3"/>
    <w:rsid w:val="005155E9"/>
    <w:rsid w:val="00515FBF"/>
    <w:rsid w:val="005262AC"/>
    <w:rsid w:val="00531183"/>
    <w:rsid w:val="00531527"/>
    <w:rsid w:val="00532988"/>
    <w:rsid w:val="00533CDE"/>
    <w:rsid w:val="00540A98"/>
    <w:rsid w:val="005413C8"/>
    <w:rsid w:val="00572B58"/>
    <w:rsid w:val="00573B79"/>
    <w:rsid w:val="00573E8D"/>
    <w:rsid w:val="00575317"/>
    <w:rsid w:val="005816B0"/>
    <w:rsid w:val="0058440F"/>
    <w:rsid w:val="00584FC6"/>
    <w:rsid w:val="005A5E4B"/>
    <w:rsid w:val="005B6BE8"/>
    <w:rsid w:val="005C17E4"/>
    <w:rsid w:val="005C1957"/>
    <w:rsid w:val="005D0419"/>
    <w:rsid w:val="005D0600"/>
    <w:rsid w:val="005D4FE5"/>
    <w:rsid w:val="005E1C6F"/>
    <w:rsid w:val="005E39D5"/>
    <w:rsid w:val="005E449D"/>
    <w:rsid w:val="005E54A9"/>
    <w:rsid w:val="005F6CD2"/>
    <w:rsid w:val="00600670"/>
    <w:rsid w:val="00605CA0"/>
    <w:rsid w:val="00610E25"/>
    <w:rsid w:val="00615CFD"/>
    <w:rsid w:val="0062123A"/>
    <w:rsid w:val="006225AA"/>
    <w:rsid w:val="00631897"/>
    <w:rsid w:val="00636489"/>
    <w:rsid w:val="00640665"/>
    <w:rsid w:val="0064421F"/>
    <w:rsid w:val="00646E75"/>
    <w:rsid w:val="006511E7"/>
    <w:rsid w:val="006771D0"/>
    <w:rsid w:val="00677DCF"/>
    <w:rsid w:val="006816AA"/>
    <w:rsid w:val="00681EDB"/>
    <w:rsid w:val="006851D1"/>
    <w:rsid w:val="00687F53"/>
    <w:rsid w:val="00694BE3"/>
    <w:rsid w:val="00696D12"/>
    <w:rsid w:val="006A6D3D"/>
    <w:rsid w:val="006A7FBB"/>
    <w:rsid w:val="006B409C"/>
    <w:rsid w:val="006B692A"/>
    <w:rsid w:val="006C300E"/>
    <w:rsid w:val="006C411B"/>
    <w:rsid w:val="006C69E5"/>
    <w:rsid w:val="006D01E3"/>
    <w:rsid w:val="006D7B76"/>
    <w:rsid w:val="006F1E43"/>
    <w:rsid w:val="006F2D7D"/>
    <w:rsid w:val="006F389B"/>
    <w:rsid w:val="006F5A6B"/>
    <w:rsid w:val="007119D6"/>
    <w:rsid w:val="00712665"/>
    <w:rsid w:val="007128C8"/>
    <w:rsid w:val="00715FCB"/>
    <w:rsid w:val="0073083B"/>
    <w:rsid w:val="00731871"/>
    <w:rsid w:val="00733396"/>
    <w:rsid w:val="00737289"/>
    <w:rsid w:val="007374A8"/>
    <w:rsid w:val="00743101"/>
    <w:rsid w:val="007455D3"/>
    <w:rsid w:val="00753818"/>
    <w:rsid w:val="007644E2"/>
    <w:rsid w:val="007677D5"/>
    <w:rsid w:val="00771A05"/>
    <w:rsid w:val="00771F0B"/>
    <w:rsid w:val="007728B9"/>
    <w:rsid w:val="007735B2"/>
    <w:rsid w:val="00773F42"/>
    <w:rsid w:val="007775E1"/>
    <w:rsid w:val="00780880"/>
    <w:rsid w:val="0078431F"/>
    <w:rsid w:val="00785D16"/>
    <w:rsid w:val="007867A0"/>
    <w:rsid w:val="0079012F"/>
    <w:rsid w:val="00791EB8"/>
    <w:rsid w:val="007927F5"/>
    <w:rsid w:val="00797DF7"/>
    <w:rsid w:val="007A68B3"/>
    <w:rsid w:val="007B0BB6"/>
    <w:rsid w:val="007B3EC4"/>
    <w:rsid w:val="007B68DD"/>
    <w:rsid w:val="007C369A"/>
    <w:rsid w:val="007C649D"/>
    <w:rsid w:val="007D64F7"/>
    <w:rsid w:val="007E08FB"/>
    <w:rsid w:val="007E74B5"/>
    <w:rsid w:val="007F10DA"/>
    <w:rsid w:val="007F420B"/>
    <w:rsid w:val="00802CA0"/>
    <w:rsid w:val="00826578"/>
    <w:rsid w:val="008316A0"/>
    <w:rsid w:val="0083747E"/>
    <w:rsid w:val="008374AB"/>
    <w:rsid w:val="00846753"/>
    <w:rsid w:val="00850D07"/>
    <w:rsid w:val="00851084"/>
    <w:rsid w:val="00865D1E"/>
    <w:rsid w:val="00871B18"/>
    <w:rsid w:val="0088123E"/>
    <w:rsid w:val="0089248A"/>
    <w:rsid w:val="00892FD0"/>
    <w:rsid w:val="00896945"/>
    <w:rsid w:val="008B205E"/>
    <w:rsid w:val="008B2A1A"/>
    <w:rsid w:val="008B3CBD"/>
    <w:rsid w:val="008C05B7"/>
    <w:rsid w:val="008C1B8A"/>
    <w:rsid w:val="008C225C"/>
    <w:rsid w:val="008E259E"/>
    <w:rsid w:val="008F1C53"/>
    <w:rsid w:val="008F66CF"/>
    <w:rsid w:val="009157C7"/>
    <w:rsid w:val="00920AFD"/>
    <w:rsid w:val="009216A5"/>
    <w:rsid w:val="009232DF"/>
    <w:rsid w:val="009260CD"/>
    <w:rsid w:val="009324E6"/>
    <w:rsid w:val="00950A17"/>
    <w:rsid w:val="00952C25"/>
    <w:rsid w:val="00954489"/>
    <w:rsid w:val="009577E5"/>
    <w:rsid w:val="009603B6"/>
    <w:rsid w:val="00963702"/>
    <w:rsid w:val="00965733"/>
    <w:rsid w:val="00965B11"/>
    <w:rsid w:val="00967BA3"/>
    <w:rsid w:val="00975EA2"/>
    <w:rsid w:val="00982ABB"/>
    <w:rsid w:val="00983436"/>
    <w:rsid w:val="009900BE"/>
    <w:rsid w:val="00994B72"/>
    <w:rsid w:val="009950E4"/>
    <w:rsid w:val="00995C79"/>
    <w:rsid w:val="009A16DE"/>
    <w:rsid w:val="009A34DE"/>
    <w:rsid w:val="009A539F"/>
    <w:rsid w:val="009B4F21"/>
    <w:rsid w:val="009C6190"/>
    <w:rsid w:val="009D05B8"/>
    <w:rsid w:val="009D0A4B"/>
    <w:rsid w:val="009D36CC"/>
    <w:rsid w:val="009F24C4"/>
    <w:rsid w:val="009F5083"/>
    <w:rsid w:val="009F6C72"/>
    <w:rsid w:val="00A07119"/>
    <w:rsid w:val="00A10F78"/>
    <w:rsid w:val="00A2118D"/>
    <w:rsid w:val="00A21DC0"/>
    <w:rsid w:val="00A223D1"/>
    <w:rsid w:val="00A24572"/>
    <w:rsid w:val="00A307DA"/>
    <w:rsid w:val="00A323C4"/>
    <w:rsid w:val="00A35807"/>
    <w:rsid w:val="00A42641"/>
    <w:rsid w:val="00A457BE"/>
    <w:rsid w:val="00A50D4D"/>
    <w:rsid w:val="00A52281"/>
    <w:rsid w:val="00A54856"/>
    <w:rsid w:val="00A55535"/>
    <w:rsid w:val="00A64111"/>
    <w:rsid w:val="00A6635E"/>
    <w:rsid w:val="00A72A17"/>
    <w:rsid w:val="00A730CC"/>
    <w:rsid w:val="00A77737"/>
    <w:rsid w:val="00A80621"/>
    <w:rsid w:val="00AA5E7A"/>
    <w:rsid w:val="00AC24E2"/>
    <w:rsid w:val="00AD010E"/>
    <w:rsid w:val="00AD76E2"/>
    <w:rsid w:val="00AD7FE5"/>
    <w:rsid w:val="00AE63A9"/>
    <w:rsid w:val="00AF35A9"/>
    <w:rsid w:val="00AF69C2"/>
    <w:rsid w:val="00AF7F08"/>
    <w:rsid w:val="00B0023F"/>
    <w:rsid w:val="00B072C1"/>
    <w:rsid w:val="00B11164"/>
    <w:rsid w:val="00B12408"/>
    <w:rsid w:val="00B14BC4"/>
    <w:rsid w:val="00B20152"/>
    <w:rsid w:val="00B23E4B"/>
    <w:rsid w:val="00B345B0"/>
    <w:rsid w:val="00B359E4"/>
    <w:rsid w:val="00B36DF3"/>
    <w:rsid w:val="00B47674"/>
    <w:rsid w:val="00B57D98"/>
    <w:rsid w:val="00B62F60"/>
    <w:rsid w:val="00B65A48"/>
    <w:rsid w:val="00B70850"/>
    <w:rsid w:val="00B82075"/>
    <w:rsid w:val="00B86C52"/>
    <w:rsid w:val="00B87C0F"/>
    <w:rsid w:val="00B9703D"/>
    <w:rsid w:val="00BA197D"/>
    <w:rsid w:val="00BB1B6E"/>
    <w:rsid w:val="00BB369E"/>
    <w:rsid w:val="00BB3B37"/>
    <w:rsid w:val="00BB49BC"/>
    <w:rsid w:val="00BC0F75"/>
    <w:rsid w:val="00BC1078"/>
    <w:rsid w:val="00BC1B24"/>
    <w:rsid w:val="00BC7EFE"/>
    <w:rsid w:val="00BD744C"/>
    <w:rsid w:val="00BE6DF9"/>
    <w:rsid w:val="00BF73BB"/>
    <w:rsid w:val="00C066B6"/>
    <w:rsid w:val="00C110BC"/>
    <w:rsid w:val="00C17373"/>
    <w:rsid w:val="00C21179"/>
    <w:rsid w:val="00C21A4D"/>
    <w:rsid w:val="00C228CE"/>
    <w:rsid w:val="00C230A0"/>
    <w:rsid w:val="00C27636"/>
    <w:rsid w:val="00C37BA1"/>
    <w:rsid w:val="00C44B01"/>
    <w:rsid w:val="00C4674C"/>
    <w:rsid w:val="00C506CF"/>
    <w:rsid w:val="00C51039"/>
    <w:rsid w:val="00C56933"/>
    <w:rsid w:val="00C72BED"/>
    <w:rsid w:val="00C776D5"/>
    <w:rsid w:val="00C87E19"/>
    <w:rsid w:val="00C941B3"/>
    <w:rsid w:val="00C9578B"/>
    <w:rsid w:val="00C965E5"/>
    <w:rsid w:val="00C970C1"/>
    <w:rsid w:val="00CA1C33"/>
    <w:rsid w:val="00CA5E2B"/>
    <w:rsid w:val="00CB0055"/>
    <w:rsid w:val="00CB24A0"/>
    <w:rsid w:val="00CB61EA"/>
    <w:rsid w:val="00CC3A88"/>
    <w:rsid w:val="00CF72A1"/>
    <w:rsid w:val="00D06609"/>
    <w:rsid w:val="00D0683E"/>
    <w:rsid w:val="00D14F65"/>
    <w:rsid w:val="00D15863"/>
    <w:rsid w:val="00D1743B"/>
    <w:rsid w:val="00D21714"/>
    <w:rsid w:val="00D2522B"/>
    <w:rsid w:val="00D30094"/>
    <w:rsid w:val="00D33C3C"/>
    <w:rsid w:val="00D3696C"/>
    <w:rsid w:val="00D422DE"/>
    <w:rsid w:val="00D43F09"/>
    <w:rsid w:val="00D46020"/>
    <w:rsid w:val="00D464A5"/>
    <w:rsid w:val="00D4699C"/>
    <w:rsid w:val="00D5009C"/>
    <w:rsid w:val="00D51041"/>
    <w:rsid w:val="00D5459D"/>
    <w:rsid w:val="00D725C4"/>
    <w:rsid w:val="00D91671"/>
    <w:rsid w:val="00D92390"/>
    <w:rsid w:val="00D944B2"/>
    <w:rsid w:val="00D94910"/>
    <w:rsid w:val="00D9575E"/>
    <w:rsid w:val="00D96542"/>
    <w:rsid w:val="00DA1F4D"/>
    <w:rsid w:val="00DA35A9"/>
    <w:rsid w:val="00DA405E"/>
    <w:rsid w:val="00DA7E2E"/>
    <w:rsid w:val="00DB28D1"/>
    <w:rsid w:val="00DC03A7"/>
    <w:rsid w:val="00DC1022"/>
    <w:rsid w:val="00DC5F9C"/>
    <w:rsid w:val="00DD172A"/>
    <w:rsid w:val="00DD49D9"/>
    <w:rsid w:val="00DF00C6"/>
    <w:rsid w:val="00DF0D47"/>
    <w:rsid w:val="00DF23DE"/>
    <w:rsid w:val="00DF4D11"/>
    <w:rsid w:val="00E02293"/>
    <w:rsid w:val="00E03CD0"/>
    <w:rsid w:val="00E04D56"/>
    <w:rsid w:val="00E22E83"/>
    <w:rsid w:val="00E2572F"/>
    <w:rsid w:val="00E25A26"/>
    <w:rsid w:val="00E324EE"/>
    <w:rsid w:val="00E362A2"/>
    <w:rsid w:val="00E40132"/>
    <w:rsid w:val="00E40C5D"/>
    <w:rsid w:val="00E4381A"/>
    <w:rsid w:val="00E4697E"/>
    <w:rsid w:val="00E47514"/>
    <w:rsid w:val="00E55D74"/>
    <w:rsid w:val="00E60B30"/>
    <w:rsid w:val="00E66941"/>
    <w:rsid w:val="00E71AED"/>
    <w:rsid w:val="00E77839"/>
    <w:rsid w:val="00E81B7C"/>
    <w:rsid w:val="00E83C91"/>
    <w:rsid w:val="00E9063B"/>
    <w:rsid w:val="00EA3814"/>
    <w:rsid w:val="00EB2B28"/>
    <w:rsid w:val="00EB53C5"/>
    <w:rsid w:val="00EB778D"/>
    <w:rsid w:val="00EE1BD3"/>
    <w:rsid w:val="00EE2135"/>
    <w:rsid w:val="00EE2768"/>
    <w:rsid w:val="00EE555B"/>
    <w:rsid w:val="00EE7159"/>
    <w:rsid w:val="00EF0B6B"/>
    <w:rsid w:val="00F13734"/>
    <w:rsid w:val="00F23738"/>
    <w:rsid w:val="00F33441"/>
    <w:rsid w:val="00F4112C"/>
    <w:rsid w:val="00F50927"/>
    <w:rsid w:val="00F53964"/>
    <w:rsid w:val="00F60274"/>
    <w:rsid w:val="00F64F30"/>
    <w:rsid w:val="00F70551"/>
    <w:rsid w:val="00F71879"/>
    <w:rsid w:val="00F750B4"/>
    <w:rsid w:val="00F77FB9"/>
    <w:rsid w:val="00F81F61"/>
    <w:rsid w:val="00F92126"/>
    <w:rsid w:val="00F9261D"/>
    <w:rsid w:val="00F9357A"/>
    <w:rsid w:val="00FA2A76"/>
    <w:rsid w:val="00FA46C8"/>
    <w:rsid w:val="00FB068F"/>
    <w:rsid w:val="00FC053F"/>
    <w:rsid w:val="00FC5880"/>
    <w:rsid w:val="00FD477F"/>
    <w:rsid w:val="00FE11EE"/>
    <w:rsid w:val="00FE122C"/>
    <w:rsid w:val="00FE37FE"/>
    <w:rsid w:val="00F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CF2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link w:val="NoSpacingChar"/>
    <w:uiPriority w:val="1"/>
    <w:qFormat/>
    <w:rsid w:val="00393FDB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3FDB"/>
    <w:rPr>
      <w:sz w:val="22"/>
      <w:szCs w:val="22"/>
      <w:lang w:eastAsia="en-US"/>
    </w:rPr>
  </w:style>
  <w:style w:type="paragraph" w:customStyle="1" w:styleId="Achievement">
    <w:name w:val="Achievement"/>
    <w:basedOn w:val="BodyText"/>
    <w:rsid w:val="001504FC"/>
    <w:pPr>
      <w:numPr>
        <w:numId w:val="3"/>
      </w:numPr>
    </w:pPr>
    <w:rPr>
      <w:rFonts w:ascii="Calibri" w:eastAsia="Calibri" w:hAnsi="Calibri" w:cs="Times New Roman"/>
      <w:sz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04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4FC"/>
    <w:rPr>
      <w:sz w:val="18"/>
      <w:szCs w:val="22"/>
    </w:rPr>
  </w:style>
  <w:style w:type="paragraph" w:styleId="ListParagraph">
    <w:name w:val="List Paragraph"/>
    <w:basedOn w:val="Normal"/>
    <w:qFormat/>
    <w:rsid w:val="00963702"/>
    <w:pPr>
      <w:ind w:left="720"/>
      <w:contextualSpacing/>
    </w:pPr>
  </w:style>
  <w:style w:type="paragraph" w:styleId="NormalWeb">
    <w:name w:val="Normal (Web)"/>
    <w:basedOn w:val="Normal"/>
    <w:rsid w:val="006A6D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A80621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D0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Suhaib\AppData\Local\Microsoft\Office\16.0\DTS\en-US%7b7F619766-4E0E-4CCC-AC30-6FB381E7B017%7d\%7bC6669B0C-C177-4DCC-965F-CAD24AC57C1A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6CDFC3-3A97-47A6-B599-84C8B9E6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{C6669B0C-C177-4DCC-965F-CAD24AC57C1A}tf00546271.dotx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2020-01-21T19:51:00Z</dcterms:created>
  <dcterms:modified xsi:type="dcterms:W3CDTF">2020-06-17T19:37:00Z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