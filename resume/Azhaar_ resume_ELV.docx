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254256" w14:textId="714B00DB" w:rsidR="00696D12" w:rsidRDefault="0064421F" w:rsidP="00696D12">
      <w:r w:rsidRPr="00393FDB">
        <w:rPr>
          <w:rFonts w:ascii="Times New Roman" w:hAnsi="Times New Roman"/>
          <w:noProof/>
          <w:sz w:val="23"/>
          <w:szCs w:val="23"/>
          <w:lang w:eastAsia="en-US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17F950BD" wp14:editId="2E4515A0">
                <wp:simplePos x="0" y="0"/>
                <wp:positionH relativeFrom="margin">
                  <wp:posOffset>5491480</wp:posOffset>
                </wp:positionH>
                <wp:positionV relativeFrom="paragraph">
                  <wp:posOffset>-220073</wp:posOffset>
                </wp:positionV>
                <wp:extent cx="1355725" cy="35052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5725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F8DB40" w14:textId="52C3B8C2" w:rsidR="00584FC6" w:rsidRPr="0064421F" w:rsidRDefault="00584FC6" w:rsidP="00584FC6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4421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GB"/>
                              </w:rPr>
                              <w:t>Transferable Visa with NOC</w:t>
                            </w:r>
                          </w:p>
                          <w:p w14:paraId="630F0871" w14:textId="2A34B95B" w:rsidR="00584FC6" w:rsidRPr="0064421F" w:rsidRDefault="00584FC6" w:rsidP="00584FC6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4421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GB"/>
                              </w:rPr>
                              <w:t>Currently in Qatar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F950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2.4pt;margin-top:-17.35pt;width:106.75pt;height:27.6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" filled="f" stroked="f">
                <v:textbox>
                  <w:txbxContent>
                    <w:p w14:paraId="50F8DB40" w14:textId="52C3B8C2" w:rsidR="00584FC6" w:rsidRPr="0064421F" w:rsidRDefault="00584FC6" w:rsidP="00584FC6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val="en-GB"/>
                        </w:rPr>
                      </w:pPr>
                      <w:r w:rsidRPr="0064421F">
                        <w:rPr>
                          <w:rFonts w:ascii="Times New Roman" w:hAnsi="Times New Roman"/>
                          <w:sz w:val="16"/>
                          <w:szCs w:val="16"/>
                          <w:lang w:val="en-GB"/>
                        </w:rPr>
                        <w:t>Transferable Visa with NOC</w:t>
                      </w:r>
                    </w:p>
                    <w:p w14:paraId="630F0871" w14:textId="2A34B95B" w:rsidR="00584FC6" w:rsidRPr="0064421F" w:rsidRDefault="00584FC6" w:rsidP="00584FC6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val="en-GB"/>
                        </w:rPr>
                      </w:pPr>
                      <w:r w:rsidRPr="0064421F">
                        <w:rPr>
                          <w:rFonts w:ascii="Times New Roman" w:hAnsi="Times New Roman"/>
                          <w:sz w:val="16"/>
                          <w:szCs w:val="16"/>
                          <w:lang w:val="en-GB"/>
                        </w:rPr>
                        <w:t>Currently in Qatar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93FDB">
        <w:rPr>
          <w:rFonts w:ascii="Times New Roman" w:hAnsi="Times New Roman"/>
          <w:noProof/>
          <w:sz w:val="23"/>
          <w:szCs w:val="23"/>
          <w:lang w:eastAsia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97CFCE0" wp14:editId="656CD2E2">
                <wp:simplePos x="0" y="0"/>
                <wp:positionH relativeFrom="margin">
                  <wp:posOffset>543560</wp:posOffset>
                </wp:positionH>
                <wp:positionV relativeFrom="paragraph">
                  <wp:posOffset>-206375</wp:posOffset>
                </wp:positionV>
                <wp:extent cx="4998720" cy="30480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872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4DF22" w14:textId="4ED61A88" w:rsidR="00696D12" w:rsidRPr="00393FDB" w:rsidRDefault="00584FC6" w:rsidP="00696D12">
                            <w:pPr>
                              <w:spacing w:line="276" w:lineRule="auto"/>
                              <w:ind w:right="-331"/>
                              <w:jc w:val="both"/>
                              <w:rPr>
                                <w:rFonts w:ascii="Times New Roman" w:hAnsi="Times New Roman"/>
                                <w:b/>
                                <w:caps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aps/>
                                <w:sz w:val="30"/>
                                <w:szCs w:val="30"/>
                              </w:rPr>
                              <w:t>Azhaar Mohideen</w:t>
                            </w:r>
                            <w:r w:rsidR="00696D12" w:rsidRPr="00393FDB">
                              <w:rPr>
                                <w:rFonts w:ascii="Times New Roman" w:hAnsi="Times New Roman"/>
                                <w:b/>
                                <w:caps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696D12" w:rsidRPr="00393FDB">
                              <w:rPr>
                                <w:rFonts w:ascii="Times New Roman" w:hAnsi="Times New Roman"/>
                                <w:b/>
                                <w:caps/>
                                <w:sz w:val="22"/>
                              </w:rPr>
                              <w:t>(</w:t>
                            </w:r>
                            <w:r w:rsidR="00D3696C" w:rsidRPr="00D3696C">
                              <w:rPr>
                                <w:rFonts w:ascii="Times New Roman" w:hAnsi="Times New Roman"/>
                                <w:b/>
                                <w:i/>
                                <w:sz w:val="22"/>
                              </w:rPr>
                              <w:t>BEng</w:t>
                            </w:r>
                            <w:r w:rsidR="00D3696C" w:rsidRPr="00D3696C">
                              <w:rPr>
                                <w:rFonts w:ascii="Times New Roman" w:hAnsi="Times New Roman"/>
                                <w:b/>
                                <w:i/>
                                <w:caps/>
                                <w:sz w:val="22"/>
                              </w:rPr>
                              <w:t xml:space="preserve"> </w:t>
                            </w:r>
                            <w:r w:rsidR="00696D12" w:rsidRPr="00D3696C">
                              <w:rPr>
                                <w:rFonts w:ascii="Times New Roman" w:hAnsi="Times New Roman"/>
                                <w:b/>
                                <w:i/>
                                <w:sz w:val="22"/>
                              </w:rPr>
                              <w:t>in</w:t>
                            </w:r>
                            <w:r w:rsidR="00696D12" w:rsidRPr="00D3696C">
                              <w:rPr>
                                <w:rFonts w:ascii="Times New Roman" w:hAnsi="Times New Roman"/>
                                <w:b/>
                                <w:i/>
                                <w:caps/>
                                <w:sz w:val="22"/>
                              </w:rPr>
                              <w:t xml:space="preserve"> </w:t>
                            </w:r>
                            <w:r w:rsidRPr="00D3696C">
                              <w:rPr>
                                <w:rFonts w:ascii="Times New Roman" w:hAnsi="Times New Roman"/>
                                <w:b/>
                                <w:i/>
                                <w:sz w:val="22"/>
                              </w:rPr>
                              <w:t>Electrical &amp; Electronics Engineering</w:t>
                            </w:r>
                            <w:r w:rsidR="00696D12" w:rsidRPr="00393FDB">
                              <w:rPr>
                                <w:rFonts w:ascii="Times New Roman" w:hAnsi="Times New Roman"/>
                                <w:b/>
                                <w:caps/>
                                <w:sz w:val="22"/>
                              </w:rPr>
                              <w:t>)</w:t>
                            </w:r>
                          </w:p>
                          <w:p w14:paraId="1600D473" w14:textId="77777777" w:rsidR="00696D12" w:rsidRDefault="00696D12" w:rsidP="00696D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7CFCE0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42.8pt;margin-top:-16.25pt;width:393.6pt;height:2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" filled="f" stroked="f">
                <v:textbox>
                  <w:txbxContent>
                    <w:p w14:paraId="1F54DF22" w14:textId="4ED61A88" w:rsidR="00696D12" w:rsidRPr="00393FDB" w:rsidRDefault="00584FC6" w:rsidP="00696D12">
                      <w:pPr>
                        <w:spacing w:line="276" w:lineRule="auto"/>
                        <w:ind w:right="-331"/>
                        <w:jc w:val="both"/>
                        <w:rPr>
                          <w:rFonts w:ascii="Times New Roman" w:hAnsi="Times New Roman"/>
                          <w:b/>
                          <w:caps/>
                          <w:sz w:val="22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aps/>
                          <w:sz w:val="30"/>
                          <w:szCs w:val="30"/>
                        </w:rPr>
                        <w:t>Azhaar Mohideen</w:t>
                      </w:r>
                      <w:r w:rsidR="00696D12" w:rsidRPr="00393FDB">
                        <w:rPr>
                          <w:rFonts w:ascii="Times New Roman" w:hAnsi="Times New Roman"/>
                          <w:b/>
                          <w:caps/>
                          <w:sz w:val="30"/>
                          <w:szCs w:val="30"/>
                        </w:rPr>
                        <w:t xml:space="preserve"> </w:t>
                      </w:r>
                      <w:r w:rsidR="00696D12" w:rsidRPr="00393FDB">
                        <w:rPr>
                          <w:rFonts w:ascii="Times New Roman" w:hAnsi="Times New Roman"/>
                          <w:b/>
                          <w:caps/>
                          <w:sz w:val="22"/>
                        </w:rPr>
                        <w:t>(</w:t>
                      </w:r>
                      <w:r w:rsidR="00D3696C" w:rsidRPr="00D3696C">
                        <w:rPr>
                          <w:rFonts w:ascii="Times New Roman" w:hAnsi="Times New Roman"/>
                          <w:b/>
                          <w:i/>
                          <w:sz w:val="22"/>
                        </w:rPr>
                        <w:t>BEng</w:t>
                      </w:r>
                      <w:r w:rsidR="00D3696C" w:rsidRPr="00D3696C">
                        <w:rPr>
                          <w:rFonts w:ascii="Times New Roman" w:hAnsi="Times New Roman"/>
                          <w:b/>
                          <w:i/>
                          <w:caps/>
                          <w:sz w:val="22"/>
                        </w:rPr>
                        <w:t xml:space="preserve"> </w:t>
                      </w:r>
                      <w:r w:rsidR="00696D12" w:rsidRPr="00D3696C">
                        <w:rPr>
                          <w:rFonts w:ascii="Times New Roman" w:hAnsi="Times New Roman"/>
                          <w:b/>
                          <w:i/>
                          <w:sz w:val="22"/>
                        </w:rPr>
                        <w:t>in</w:t>
                      </w:r>
                      <w:r w:rsidR="00696D12" w:rsidRPr="00D3696C">
                        <w:rPr>
                          <w:rFonts w:ascii="Times New Roman" w:hAnsi="Times New Roman"/>
                          <w:b/>
                          <w:i/>
                          <w:caps/>
                          <w:sz w:val="22"/>
                        </w:rPr>
                        <w:t xml:space="preserve"> </w:t>
                      </w:r>
                      <w:r w:rsidRPr="00D3696C">
                        <w:rPr>
                          <w:rFonts w:ascii="Times New Roman" w:hAnsi="Times New Roman"/>
                          <w:b/>
                          <w:i/>
                          <w:sz w:val="22"/>
                        </w:rPr>
                        <w:t>Electrical &amp; Electronics Engineering</w:t>
                      </w:r>
                      <w:r w:rsidR="00696D12" w:rsidRPr="00393FDB">
                        <w:rPr>
                          <w:rFonts w:ascii="Times New Roman" w:hAnsi="Times New Roman"/>
                          <w:b/>
                          <w:caps/>
                          <w:sz w:val="22"/>
                        </w:rPr>
                        <w:t>)</w:t>
                      </w:r>
                    </w:p>
                    <w:p w14:paraId="1600D473" w14:textId="77777777" w:rsidR="00696D12" w:rsidRDefault="00696D12" w:rsidP="00696D12"/>
                  </w:txbxContent>
                </v:textbox>
                <w10:wrap anchorx="margin"/>
              </v:shape>
            </w:pict>
          </mc:Fallback>
        </mc:AlternateContent>
      </w:r>
    </w:p>
    <w:p w14:paraId="4E6EB595" w14:textId="5575DDBB" w:rsidR="00696D12" w:rsidRDefault="0016590A" w:rsidP="00696D12">
      <w:pPr>
        <w:spacing w:line="276" w:lineRule="auto"/>
        <w:ind w:hanging="270"/>
        <w:rPr>
          <w:rFonts w:ascii="Times New Roman" w:hAnsi="Times New Roman"/>
          <w:sz w:val="23"/>
          <w:szCs w:val="23"/>
          <w:lang w:val="en-GB"/>
        </w:rPr>
      </w:pPr>
      <w:r>
        <w:rPr>
          <w:rFonts w:ascii="Times New Roman" w:hAnsi="Times New Roman"/>
          <w:noProof/>
          <w:lang w:eastAsia="en-US"/>
        </w:rPr>
        <w:drawing>
          <wp:anchor distT="0" distB="0" distL="114300" distR="114300" simplePos="0" relativeHeight="251681792" behindDoc="0" locked="0" layoutInCell="1" allowOverlap="1" wp14:anchorId="0FB0A050" wp14:editId="263E487E">
            <wp:simplePos x="0" y="0"/>
            <wp:positionH relativeFrom="column">
              <wp:posOffset>401189</wp:posOffset>
            </wp:positionH>
            <wp:positionV relativeFrom="paragraph">
              <wp:posOffset>100965</wp:posOffset>
            </wp:positionV>
            <wp:extent cx="1367973" cy="1823964"/>
            <wp:effectExtent l="0" t="0" r="3810" b="508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973" cy="18239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38F4E4" w14:textId="1CF8D393" w:rsidR="00696D12" w:rsidRDefault="001F0028" w:rsidP="00696D12">
      <w:pPr>
        <w:spacing w:line="276" w:lineRule="auto"/>
        <w:ind w:hanging="270"/>
        <w:rPr>
          <w:rFonts w:ascii="Times New Roman" w:hAnsi="Times New Roman"/>
          <w:sz w:val="23"/>
          <w:szCs w:val="23"/>
          <w:lang w:val="en-GB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A83413" wp14:editId="79B953D4">
                <wp:simplePos x="0" y="0"/>
                <wp:positionH relativeFrom="page">
                  <wp:posOffset>2962275</wp:posOffset>
                </wp:positionH>
                <wp:positionV relativeFrom="paragraph">
                  <wp:posOffset>95613</wp:posOffset>
                </wp:positionV>
                <wp:extent cx="4337685" cy="290601"/>
                <wp:effectExtent l="0" t="0" r="24765" b="14605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37685" cy="290601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302FD" w14:textId="77777777" w:rsidR="00696D12" w:rsidRPr="00ED5070" w:rsidRDefault="00696D12" w:rsidP="00696D12">
                            <w:pPr>
                              <w:rPr>
                                <w:rFonts w:ascii="Times New Roman" w:hAnsi="Times New Roman"/>
                                <w:b/>
                                <w:caps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aps/>
                                <w:color w:val="FFFFFF"/>
                                <w:sz w:val="24"/>
                                <w:szCs w:val="24"/>
                              </w:rPr>
                              <w:t xml:space="preserve">profesional </w:t>
                            </w:r>
                            <w:r w:rsidRPr="00ED5070">
                              <w:rPr>
                                <w:rFonts w:ascii="Times New Roman" w:hAnsi="Times New Roman"/>
                                <w:b/>
                                <w:caps/>
                                <w:color w:val="FFFFFF"/>
                                <w:sz w:val="24"/>
                                <w:szCs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A83413" id="Rectangle 13" o:spid="_x0000_s1028" style="position:absolute;margin-left:233.25pt;margin-top:7.55pt;width:341.55pt;height:22.9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" fillcolor="black [3200]" strokecolor="white [3201]" strokeweight="1.5pt">
                <v:textbox>
                  <w:txbxContent>
                    <w:p w14:paraId="38E302FD" w14:textId="77777777" w:rsidR="00696D12" w:rsidRPr="00ED5070" w:rsidRDefault="00696D12" w:rsidP="00696D12">
                      <w:pPr>
                        <w:rPr>
                          <w:rFonts w:ascii="Times New Roman" w:hAnsi="Times New Roman"/>
                          <w:b/>
                          <w:caps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aps/>
                          <w:color w:val="FFFFFF"/>
                          <w:sz w:val="24"/>
                          <w:szCs w:val="24"/>
                        </w:rPr>
                        <w:t xml:space="preserve">profesional </w:t>
                      </w:r>
                      <w:r w:rsidRPr="00ED5070">
                        <w:rPr>
                          <w:rFonts w:ascii="Times New Roman" w:hAnsi="Times New Roman"/>
                          <w:b/>
                          <w:caps/>
                          <w:color w:val="FFFFFF"/>
                          <w:sz w:val="24"/>
                          <w:szCs w:val="24"/>
                        </w:rPr>
                        <w:t>EXPERIENCE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C17878D" w14:textId="5FDB06F1" w:rsidR="00696D12" w:rsidRDefault="00FC5880" w:rsidP="00696D12">
      <w:pPr>
        <w:spacing w:line="276" w:lineRule="auto"/>
        <w:ind w:hanging="270"/>
        <w:rPr>
          <w:rFonts w:ascii="Times New Roman" w:hAnsi="Times New Roman"/>
          <w:sz w:val="23"/>
          <w:szCs w:val="23"/>
          <w:lang w:val="en-GB"/>
        </w:r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40EC79B" wp14:editId="07EDEFB2">
                <wp:simplePos x="0" y="0"/>
                <wp:positionH relativeFrom="margin">
                  <wp:posOffset>2450123</wp:posOffset>
                </wp:positionH>
                <wp:positionV relativeFrom="paragraph">
                  <wp:posOffset>189034</wp:posOffset>
                </wp:positionV>
                <wp:extent cx="4475285" cy="9086117"/>
                <wp:effectExtent l="0" t="0" r="0" b="127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5285" cy="90861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3CE917" w14:textId="77777777" w:rsidR="00063729" w:rsidRDefault="00C87E19" w:rsidP="002B5EEE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0"/>
                                <w:szCs w:val="20"/>
                              </w:rPr>
                              <w:t xml:space="preserve">Before coming to Qatar I was working as an </w:t>
                            </w:r>
                            <w:r w:rsidRPr="00C87E19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Electrical and Electronics Engineer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0"/>
                                <w:szCs w:val="20"/>
                              </w:rPr>
                              <w:t xml:space="preserve"> at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CALL LANKA TELECOM (PVT) LTD</w:t>
                            </w:r>
                            <w:r w:rsidR="002C01B1"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C01B1" w:rsidRPr="002C01B1">
                              <w:rPr>
                                <w:rFonts w:ascii="Times New Roman" w:hAnsi="Times New Roman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for</w:t>
                            </w:r>
                            <w:r w:rsidR="002C01B1">
                              <w:rPr>
                                <w:rFonts w:ascii="Times New Roman" w:hAnsi="Times New Roman"/>
                                <w:color w:val="000000"/>
                                <w:sz w:val="20"/>
                                <w:szCs w:val="20"/>
                              </w:rPr>
                              <w:t xml:space="preserve"> more than </w:t>
                            </w:r>
                            <w:r w:rsidR="002C01B1" w:rsidRPr="002C01B1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1 and half</w:t>
                            </w:r>
                            <w:r w:rsidR="002C01B1"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years.</w:t>
                            </w:r>
                          </w:p>
                          <w:p w14:paraId="720F991F" w14:textId="4F270F4A" w:rsidR="00696D12" w:rsidRPr="00063729" w:rsidRDefault="002C01B1" w:rsidP="002B5EEE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63729"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="002B5EEE" w:rsidRPr="00063729"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08-N</w:t>
                            </w:r>
                            <w:r w:rsidR="00D3696C"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ov</w:t>
                            </w:r>
                            <w:r w:rsidR="002B5EEE" w:rsidRPr="00063729"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-2018</w:t>
                            </w:r>
                            <w:r w:rsidR="00696D12" w:rsidRPr="00063729"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 xml:space="preserve"> to </w:t>
                            </w:r>
                            <w:r w:rsidR="002B5EEE" w:rsidRPr="00063729"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27-F</w:t>
                            </w:r>
                            <w:r w:rsidR="00D3696C"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eb</w:t>
                            </w:r>
                            <w:r w:rsidR="002B5EEE" w:rsidRPr="00063729"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-2020</w:t>
                            </w:r>
                            <w:r w:rsidR="00696D12" w:rsidRPr="00063729"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  <w:r w:rsidR="00696D12" w:rsidRPr="00063729">
                              <w:rPr>
                                <w:rFonts w:ascii="Times New Roman" w:hAnsi="Times New Roman"/>
                                <w:b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6D67DE40" w14:textId="77777777" w:rsidR="002B5EEE" w:rsidRPr="002B5EEE" w:rsidRDefault="002B5EEE" w:rsidP="002B5EEE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Times New Roman" w:hAnsi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B723092" w14:textId="77777777" w:rsidR="00696D12" w:rsidRPr="003218AF" w:rsidRDefault="00696D12" w:rsidP="00696D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218AF"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Duties and Responsibilities - </w:t>
                            </w:r>
                          </w:p>
                          <w:p w14:paraId="46BE4A0C" w14:textId="5C7688F3" w:rsidR="00696D12" w:rsidRPr="006F1E43" w:rsidRDefault="002316EC" w:rsidP="00696D12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360"/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2316EC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>Design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>ing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  <w:lang w:val="en-GB"/>
                              </w:rPr>
                              <w:t xml:space="preserve">, production and </w:t>
                            </w:r>
                            <w:r w:rsidRPr="002316EC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>testing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  <w:lang w:val="en-GB"/>
                              </w:rPr>
                              <w:t xml:space="preserve"> of power supply, power indicator and lightning arrestors.</w:t>
                            </w:r>
                          </w:p>
                          <w:p w14:paraId="60C009C9" w14:textId="5FC429DA" w:rsidR="00E04D56" w:rsidRPr="002316EC" w:rsidRDefault="002316EC" w:rsidP="00696D12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360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2316EC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-GB"/>
                              </w:rPr>
                              <w:t>Planning Security infrastructure surveillance systems</w:t>
                            </w:r>
                          </w:p>
                          <w:p w14:paraId="7184ACD0" w14:textId="482D2D0C" w:rsidR="00C776D5" w:rsidRPr="006F1E43" w:rsidRDefault="002316EC" w:rsidP="00696D12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360"/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2316EC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-GB"/>
                              </w:rPr>
                              <w:t>Supervision, Remote assistances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 xml:space="preserve"> and installation of burglar alarm and security panel</w:t>
                            </w:r>
                          </w:p>
                          <w:p w14:paraId="3745F669" w14:textId="52D0F959" w:rsidR="001E3483" w:rsidRPr="006F1E43" w:rsidRDefault="002316EC" w:rsidP="00696D12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360"/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 xml:space="preserve">Introduction of new products and services. </w:t>
                            </w:r>
                          </w:p>
                          <w:p w14:paraId="5BA796D9" w14:textId="420F96CD" w:rsidR="003A6A71" w:rsidRPr="006F1E43" w:rsidRDefault="002316EC" w:rsidP="00696D12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360"/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 xml:space="preserve">Managed IT assets and Inventory. </w:t>
                            </w:r>
                          </w:p>
                          <w:p w14:paraId="5C17670C" w14:textId="6C61CE0C" w:rsidR="00696D12" w:rsidRPr="002316EC" w:rsidRDefault="002316EC" w:rsidP="00696D12">
                            <w:pPr>
                              <w:pStyle w:val="Achievement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ind w:left="360"/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2316EC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  <w:lang w:val="en-GB"/>
                              </w:rPr>
                              <w:t>Annual preventive maintenance and corrective maintenance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2316EC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  <w:lang w:val="en-GB"/>
                              </w:rPr>
                              <w:t xml:space="preserve">  </w:t>
                            </w:r>
                          </w:p>
                          <w:p w14:paraId="08D92E59" w14:textId="52403C7D" w:rsidR="00696D12" w:rsidRPr="006F1E43" w:rsidRDefault="002316EC" w:rsidP="00696D12">
                            <w:pPr>
                              <w:pStyle w:val="Achievement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ind w:left="360"/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>Workshop production and repair scheduling maintenance.</w:t>
                            </w:r>
                          </w:p>
                          <w:p w14:paraId="0ED3D0E5" w14:textId="6A51A6F4" w:rsidR="00696D12" w:rsidRPr="006F1E43" w:rsidRDefault="002316EC" w:rsidP="00696D12">
                            <w:pPr>
                              <w:pStyle w:val="Achievement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ind w:left="360"/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>PCB Design and assembly.</w:t>
                            </w:r>
                          </w:p>
                          <w:p w14:paraId="72B52988" w14:textId="35BF49E9" w:rsidR="00B14BC4" w:rsidRPr="00B14BC4" w:rsidRDefault="00B14BC4" w:rsidP="00B14BC4">
                            <w:pPr>
                              <w:pStyle w:val="Achievement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ind w:left="360"/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>Surveillance, Access Control, Attendance maintenance and security panel research and implementation.</w:t>
                            </w:r>
                          </w:p>
                          <w:p w14:paraId="0F7176B5" w14:textId="7FD1E036" w:rsidR="008E259E" w:rsidRDefault="00B14BC4" w:rsidP="00696D12">
                            <w:pPr>
                              <w:pStyle w:val="Achievement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ind w:left="360"/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 xml:space="preserve">Implementations and configuration of analogue and IP based cameras (Axis,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>Pelco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>HikVision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>Dahua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>, CP Plus and Panasonic)</w:t>
                            </w:r>
                          </w:p>
                          <w:p w14:paraId="34F2C3E0" w14:textId="77777777" w:rsidR="00B14BC4" w:rsidRDefault="00B14BC4" w:rsidP="00B14BC4">
                            <w:pPr>
                              <w:pStyle w:val="Achievement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ind w:left="360"/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 xml:space="preserve">Implementation and configuration of Network Equipment (Cisco, TP-Link, </w:t>
                            </w:r>
                          </w:p>
                          <w:p w14:paraId="3CB3FECE" w14:textId="60513A1F" w:rsidR="00B14BC4" w:rsidRDefault="00B14BC4" w:rsidP="00D3696C">
                            <w:pPr>
                              <w:pStyle w:val="Achievement"/>
                              <w:numPr>
                                <w:ilvl w:val="0"/>
                                <w:numId w:val="0"/>
                              </w:numPr>
                              <w:spacing w:after="0" w:line="276" w:lineRule="auto"/>
                              <w:ind w:left="360"/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 xml:space="preserve">D-Link, Planet-POE,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>HikVision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 xml:space="preserve"> and Huawei).</w:t>
                            </w:r>
                          </w:p>
                          <w:p w14:paraId="2D8863F1" w14:textId="2E964D6C" w:rsidR="00B14BC4" w:rsidRDefault="00B14BC4" w:rsidP="00B14BC4">
                            <w:pPr>
                              <w:pStyle w:val="Achievement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ind w:left="360"/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>In</w:t>
                            </w:r>
                            <w:r w:rsidR="0089248A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>stallation and configuration of NAS (</w:t>
                            </w:r>
                            <w:proofErr w:type="spellStart"/>
                            <w:r w:rsidR="0089248A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>iomega</w:t>
                            </w:r>
                            <w:proofErr w:type="spellEnd"/>
                            <w:r w:rsidR="0089248A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>, QNAP).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</w:p>
                          <w:p w14:paraId="54AB9E89" w14:textId="4EE5974D" w:rsidR="0089248A" w:rsidRDefault="0089248A" w:rsidP="0089248A">
                            <w:pPr>
                              <w:pStyle w:val="Achievement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ind w:left="360"/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 xml:space="preserve">Research and development of new design improvements. </w:t>
                            </w:r>
                          </w:p>
                          <w:p w14:paraId="0B063B9A" w14:textId="77777777" w:rsidR="00D15863" w:rsidRDefault="00D15863" w:rsidP="0089248A">
                            <w:pPr>
                              <w:pStyle w:val="Achievement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ind w:left="360"/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>Home and automation programming on KNX protocol supported home automation platform (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>Fibaro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 xml:space="preserve"> Home centre 2, Home centre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>Lite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</w:p>
                          <w:p w14:paraId="687249BF" w14:textId="77777777" w:rsidR="00D15863" w:rsidRDefault="00D15863" w:rsidP="0089248A">
                            <w:pPr>
                              <w:pStyle w:val="Achievement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ind w:left="360"/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>Integrated KNX Actuators (</w:t>
                            </w:r>
                            <w:r w:rsidRPr="00D15863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-GB"/>
                              </w:rPr>
                              <w:t>Phillips Hue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 xml:space="preserve"> lights,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>Fibaro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 xml:space="preserve"> switches and actuators).</w:t>
                            </w:r>
                          </w:p>
                          <w:p w14:paraId="18CA191B" w14:textId="01DA5E58" w:rsidR="00D15863" w:rsidRPr="00D15863" w:rsidRDefault="00D15863" w:rsidP="00D15863">
                            <w:pPr>
                              <w:pStyle w:val="Achievement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ind w:left="360"/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>Integrated Alexa voice controls to 3</w:t>
                            </w:r>
                            <w:r w:rsidRPr="00D15863">
                              <w:rPr>
                                <w:rFonts w:ascii="Times New Roman" w:hAnsi="Times New Roman"/>
                                <w:sz w:val="20"/>
                                <w:szCs w:val="20"/>
                                <w:vertAlign w:val="superscript"/>
                                <w:lang w:val="en-GB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 xml:space="preserve"> party devices via (HA-Bridge) application with raspberry pi.</w:t>
                            </w:r>
                          </w:p>
                          <w:p w14:paraId="66AB66E1" w14:textId="7F60C1D7" w:rsidR="00696D12" w:rsidRDefault="00B14BC4" w:rsidP="00B14BC4">
                            <w:pPr>
                              <w:pStyle w:val="Achievement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ind w:left="360"/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>Testing and Commissioning</w:t>
                            </w:r>
                            <w:r w:rsidR="0089248A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  <w:p w14:paraId="5724E886" w14:textId="03D7B581" w:rsidR="0089248A" w:rsidRDefault="0089248A" w:rsidP="00B14BC4">
                            <w:pPr>
                              <w:pStyle w:val="Achievement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ind w:left="360"/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>Handover and project closing.</w:t>
                            </w:r>
                          </w:p>
                          <w:p w14:paraId="5991C4B3" w14:textId="77777777" w:rsidR="00B14BC4" w:rsidRPr="003C0C65" w:rsidRDefault="00B14BC4" w:rsidP="0089248A">
                            <w:pPr>
                              <w:pStyle w:val="Achievement"/>
                              <w:numPr>
                                <w:ilvl w:val="0"/>
                                <w:numId w:val="0"/>
                              </w:numPr>
                              <w:spacing w:after="0" w:line="276" w:lineRule="auto"/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5896A45F" w14:textId="77777777" w:rsidR="00696D12" w:rsidRPr="003C0C65" w:rsidRDefault="00696D12" w:rsidP="00696D1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C0C65"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Project Locations - </w:t>
                            </w:r>
                          </w:p>
                          <w:p w14:paraId="262CBA2A" w14:textId="065C4CD0" w:rsidR="00696D12" w:rsidRPr="00963702" w:rsidRDefault="0089248A" w:rsidP="00206AFB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276" w:lineRule="auto"/>
                              <w:ind w:left="360"/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>Bank of Ceylon</w:t>
                            </w:r>
                            <w:r w:rsidR="00D3696C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 xml:space="preserve"> (</w:t>
                            </w:r>
                            <w:r w:rsidR="00D3696C" w:rsidRPr="00D3696C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  <w:lang w:val="en-GB"/>
                              </w:rPr>
                              <w:t>Largest Gov</w:t>
                            </w:r>
                            <w:r w:rsidR="00D3696C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  <w:lang w:val="en-GB"/>
                              </w:rPr>
                              <w:t>ernment</w:t>
                            </w:r>
                            <w:r w:rsidR="00D3696C" w:rsidRPr="00D3696C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  <w:lang w:val="en-GB"/>
                              </w:rPr>
                              <w:t xml:space="preserve"> Bank</w:t>
                            </w:r>
                            <w:r w:rsidR="00D3696C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="00631897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 xml:space="preserve"> - </w:t>
                            </w:r>
                            <w:r w:rsidR="004774FC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 xml:space="preserve">CCTV / Access Control /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 xml:space="preserve">Burglar Alarm </w:t>
                            </w:r>
                          </w:p>
                          <w:p w14:paraId="1CEE9515" w14:textId="533065DD" w:rsidR="00696D12" w:rsidRPr="00963702" w:rsidRDefault="0089248A" w:rsidP="00206AFB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276" w:lineRule="auto"/>
                              <w:ind w:left="360"/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>National Savings Bank</w:t>
                            </w:r>
                            <w:r w:rsidR="00D3696C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 xml:space="preserve"> (</w:t>
                            </w:r>
                            <w:r w:rsidR="00D3696C" w:rsidRPr="00D3696C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  <w:lang w:val="en-GB"/>
                              </w:rPr>
                              <w:t>Government Bank</w:t>
                            </w:r>
                            <w:r w:rsidR="00D3696C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="00631897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D43F09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>–</w:t>
                            </w:r>
                            <w:r w:rsidR="00631897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D43F09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 xml:space="preserve">CCTV /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>Access Control / Burglar Alarm</w:t>
                            </w:r>
                          </w:p>
                          <w:p w14:paraId="4E3A40D6" w14:textId="0D1F2496" w:rsidR="007644E2" w:rsidRDefault="0089248A" w:rsidP="00206AFB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276" w:lineRule="auto"/>
                              <w:ind w:left="360"/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>Sri Lankan Airways</w:t>
                            </w:r>
                            <w:r w:rsidR="00696D12" w:rsidRPr="00963702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696D12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 xml:space="preserve">-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>CCTV-NPR</w:t>
                            </w:r>
                          </w:p>
                          <w:p w14:paraId="07DA0679" w14:textId="347A39FD" w:rsidR="00696D12" w:rsidRPr="00963702" w:rsidRDefault="000C786C" w:rsidP="00206AFB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276" w:lineRule="auto"/>
                              <w:ind w:left="360"/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>Cargils</w:t>
                            </w:r>
                            <w:proofErr w:type="spellEnd"/>
                            <w:r w:rsidR="0089248A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 xml:space="preserve"> Packaging</w:t>
                            </w:r>
                            <w:r w:rsidR="00631897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>–</w:t>
                            </w:r>
                            <w:r w:rsidR="00631897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 xml:space="preserve">PLC / VFD / Automation based on sensor feedback. </w:t>
                            </w:r>
                          </w:p>
                          <w:p w14:paraId="34CA1014" w14:textId="3A742F49" w:rsidR="000C786C" w:rsidRPr="00D15863" w:rsidRDefault="000C786C" w:rsidP="00D1586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276" w:lineRule="auto"/>
                              <w:ind w:left="360"/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>Cargils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 xml:space="preserve"> Food city</w:t>
                            </w:r>
                            <w:r w:rsidR="00631897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 xml:space="preserve"> - </w:t>
                            </w:r>
                            <w:r w:rsidR="00C965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 xml:space="preserve">CCTV /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 xml:space="preserve">People counting system </w:t>
                            </w:r>
                            <w:r w:rsidRPr="00D15863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</w:p>
                          <w:p w14:paraId="4A4D4B47" w14:textId="46D79519" w:rsidR="000C72F4" w:rsidRPr="000C786C" w:rsidRDefault="00696D12" w:rsidP="000C786C">
                            <w:pPr>
                              <w:pStyle w:val="ListParagraph"/>
                              <w:spacing w:line="276" w:lineRule="auto"/>
                              <w:ind w:left="360"/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0C786C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</w:p>
                          <w:p w14:paraId="5B752BA0" w14:textId="214553D3" w:rsidR="00696D12" w:rsidRPr="00B82075" w:rsidRDefault="00B82075" w:rsidP="00B82075">
                            <w:pPr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ind w:left="0" w:hanging="270"/>
                              <w:jc w:val="both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Biomed International</w:t>
                            </w:r>
                            <w:r w:rsidR="00696D12" w:rsidRPr="000A0BBF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="00696D12" w:rsidRPr="000A0BBF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Pvt</w:t>
                            </w:r>
                            <w:proofErr w:type="spellEnd"/>
                            <w:r w:rsidR="00696D12" w:rsidRPr="000A0BBF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) Ltd</w:t>
                            </w:r>
                            <w:r w:rsidR="00696D12" w:rsidRPr="000A0BBF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9</w:t>
                            </w:r>
                            <w:r w:rsidR="00696D12" w:rsidRPr="000A0BBF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months</w:t>
                            </w:r>
                            <w:r w:rsidR="00696D12" w:rsidRPr="000A0BBF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 xml:space="preserve"> experience as a ‘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Technical and Marketing Engineer’ </w:t>
                            </w:r>
                            <w:r w:rsidR="000A0D0C">
                              <w:rPr>
                                <w:rFonts w:ascii="Times New Roman" w:eastAsia="Times New Roman" w:hAnsi="Times New Roman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in </w:t>
                            </w:r>
                            <w:r w:rsidR="00157D7F">
                              <w:rPr>
                                <w:rFonts w:ascii="Times New Roman" w:eastAsia="Times New Roman" w:hAnsi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Sri</w:t>
                            </w:r>
                            <w:r w:rsidR="00D15863">
                              <w:rPr>
                                <w:rFonts w:ascii="Times New Roman" w:eastAsia="Times New Roman" w:hAnsi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L</w:t>
                            </w:r>
                            <w:r w:rsidR="00157D7F">
                              <w:rPr>
                                <w:rFonts w:ascii="Times New Roman" w:eastAsia="Times New Roman" w:hAnsi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anka</w:t>
                            </w:r>
                            <w:r w:rsidR="00696D12" w:rsidRPr="000A0BBF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696D12" w:rsidRPr="00B82075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13-</w:t>
                            </w:r>
                            <w:r w:rsidR="0073083B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FEB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-2018 to 02-N</w:t>
                            </w:r>
                            <w:r w:rsidR="0073083B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OV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-2018</w:t>
                            </w:r>
                            <w:r w:rsidR="00696D12" w:rsidRPr="00B82075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  <w:r w:rsidR="00696D12" w:rsidRPr="00B82075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9177390" w14:textId="77777777" w:rsidR="00696D12" w:rsidRPr="000A0BBF" w:rsidRDefault="00696D12" w:rsidP="00696D12">
                            <w:pPr>
                              <w:ind w:left="27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53B93E5E" w14:textId="77777777" w:rsidR="00696D12" w:rsidRPr="000A0BBF" w:rsidRDefault="00696D12" w:rsidP="00696D12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A0BBF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Duties and Responsibility - </w:t>
                            </w:r>
                          </w:p>
                          <w:p w14:paraId="28E62ED9" w14:textId="75332EE2" w:rsidR="000C57BE" w:rsidRPr="000C57BE" w:rsidRDefault="000C57BE" w:rsidP="000C57B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0C57BE"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  <w:lang w:eastAsia="en-US"/>
                              </w:rPr>
                              <w:t>Analyzers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  <w:lang w:eastAsia="en-US"/>
                              </w:rPr>
                              <w:t>,</w:t>
                            </w:r>
                            <w:r w:rsidRPr="000C57BE"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  <w:lang w:eastAsia="en-US"/>
                              </w:rPr>
                              <w:t xml:space="preserve"> evaluation and testing before purchase.</w:t>
                            </w:r>
                          </w:p>
                          <w:p w14:paraId="428F8316" w14:textId="023EFC15" w:rsidR="00696D12" w:rsidRDefault="000C57BE" w:rsidP="00696D1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0C57BE"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  <w:lang w:eastAsia="en-US"/>
                              </w:rPr>
                              <w:t>Maintenance training for in-house technicians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  <w:lang w:eastAsia="en-US"/>
                              </w:rPr>
                              <w:t>.</w:t>
                            </w:r>
                          </w:p>
                          <w:p w14:paraId="1C17EC31" w14:textId="34711169" w:rsidR="000C57BE" w:rsidRDefault="000C57BE" w:rsidP="000C57B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0C57BE"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  <w:lang w:eastAsia="en-US"/>
                              </w:rPr>
                              <w:t>Technical demonstration before tender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  <w:lang w:eastAsia="en-US"/>
                              </w:rPr>
                              <w:t xml:space="preserve"> (</w:t>
                            </w:r>
                            <w:r w:rsidRPr="000C57BE"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  <w:lang w:eastAsia="en-US"/>
                              </w:rPr>
                              <w:t>Doctors department heads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  <w:lang w:eastAsia="en-US"/>
                              </w:rPr>
                              <w:t xml:space="preserve">, </w:t>
                            </w:r>
                            <w:r w:rsidRPr="000C57BE"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  <w:lang w:eastAsia="en-US"/>
                              </w:rPr>
                              <w:t>MLTs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  <w:lang w:eastAsia="en-US"/>
                              </w:rPr>
                              <w:t xml:space="preserve">, </w:t>
                            </w:r>
                            <w:r w:rsidRPr="000C57BE"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  <w:lang w:eastAsia="en-US"/>
                              </w:rPr>
                              <w:t>lab assistants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  <w:lang w:eastAsia="en-US"/>
                              </w:rPr>
                              <w:t>)</w:t>
                            </w:r>
                          </w:p>
                          <w:p w14:paraId="14BB1E2C" w14:textId="77777777" w:rsidR="000C57BE" w:rsidRPr="000C57BE" w:rsidRDefault="000C57BE" w:rsidP="000C57B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0C57BE"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  <w:lang w:eastAsia="en-US"/>
                              </w:rPr>
                              <w:t>Analyzers (Brand: Beckman Coulter, USA)</w:t>
                            </w:r>
                          </w:p>
                          <w:p w14:paraId="69812F96" w14:textId="77777777" w:rsidR="000C57BE" w:rsidRPr="000C57BE" w:rsidRDefault="000C57BE" w:rsidP="000C57B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0C57BE"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  <w:lang w:eastAsia="en-US"/>
                              </w:rPr>
                              <w:t>Biochemistry analyzer: AU series</w:t>
                            </w:r>
                          </w:p>
                          <w:p w14:paraId="1C0B70C6" w14:textId="77777777" w:rsidR="000C57BE" w:rsidRPr="000C57BE" w:rsidRDefault="000C57BE" w:rsidP="000C57B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0C57BE"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  <w:lang w:eastAsia="en-US"/>
                              </w:rPr>
                              <w:t>Immunoassays: Access Series</w:t>
                            </w:r>
                          </w:p>
                          <w:p w14:paraId="7DF22941" w14:textId="77777777" w:rsidR="000C57BE" w:rsidRPr="000C57BE" w:rsidRDefault="000C57BE" w:rsidP="000C57B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0C57BE"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  <w:lang w:eastAsia="en-US"/>
                              </w:rPr>
                              <w:t xml:space="preserve">Hematology: </w:t>
                            </w:r>
                            <w:proofErr w:type="spellStart"/>
                            <w:r w:rsidRPr="000C57BE"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  <w:lang w:eastAsia="en-US"/>
                              </w:rPr>
                              <w:t>DxH</w:t>
                            </w:r>
                            <w:proofErr w:type="spellEnd"/>
                            <w:r w:rsidRPr="000C57BE"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0C57BE"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  <w:lang w:eastAsia="en-US"/>
                              </w:rPr>
                              <w:t>Unicel</w:t>
                            </w:r>
                            <w:proofErr w:type="spellEnd"/>
                            <w:r w:rsidRPr="000C57BE"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  <w:lang w:eastAsia="en-US"/>
                              </w:rPr>
                              <w:t>. Steiner</w:t>
                            </w:r>
                          </w:p>
                          <w:p w14:paraId="385AF6CE" w14:textId="1DB59AE5" w:rsidR="000C57BE" w:rsidRPr="000C57BE" w:rsidRDefault="000C57BE" w:rsidP="000C57B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0C57BE"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  <w:lang w:eastAsia="en-US"/>
                              </w:rPr>
                              <w:t xml:space="preserve">Power tools (Brand: </w:t>
                            </w:r>
                            <w:proofErr w:type="spellStart"/>
                            <w:r w:rsidRPr="000C57BE"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  <w:lang w:eastAsia="en-US"/>
                              </w:rPr>
                              <w:t>Aesculap</w:t>
                            </w:r>
                            <w:proofErr w:type="spellEnd"/>
                            <w:r w:rsidRPr="000C57BE"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  <w:lang w:eastAsia="en-US"/>
                              </w:rPr>
                              <w:t xml:space="preserve">, German, </w:t>
                            </w:r>
                            <w:proofErr w:type="spellStart"/>
                            <w:r w:rsidRPr="000C57BE"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  <w:lang w:eastAsia="en-US"/>
                              </w:rPr>
                              <w:t>Acculan</w:t>
                            </w:r>
                            <w:proofErr w:type="spellEnd"/>
                            <w:r w:rsidRPr="000C57BE"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  <w:lang w:eastAsia="en-US"/>
                              </w:rPr>
                              <w:t xml:space="preserve"> 3Ti)</w:t>
                            </w:r>
                          </w:p>
                          <w:p w14:paraId="23F7425E" w14:textId="5B03FF0F" w:rsidR="000C57BE" w:rsidRPr="000C57BE" w:rsidRDefault="000C57BE" w:rsidP="000C57B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0C57BE"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  <w:lang w:eastAsia="en-US"/>
                              </w:rPr>
                              <w:t xml:space="preserve">Testing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  <w:lang w:eastAsia="en-US"/>
                              </w:rPr>
                              <w:t xml:space="preserve">and </w:t>
                            </w:r>
                            <w:r w:rsidRPr="000C57BE"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  <w:lang w:eastAsia="en-US"/>
                              </w:rPr>
                              <w:t>Commissioning at site</w:t>
                            </w:r>
                          </w:p>
                          <w:p w14:paraId="2507602E" w14:textId="77777777" w:rsidR="000C57BE" w:rsidRPr="000C57BE" w:rsidRDefault="000C57BE" w:rsidP="000C57BE">
                            <w:pPr>
                              <w:pStyle w:val="ListParagraph"/>
                              <w:ind w:left="360"/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14:paraId="45596FF8" w14:textId="77777777" w:rsidR="000C57BE" w:rsidRPr="000C57BE" w:rsidRDefault="000C57BE" w:rsidP="000C57BE">
                            <w:pPr>
                              <w:pStyle w:val="ListParagraph"/>
                              <w:ind w:left="360"/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EC79B" id="_x0000_s1029" type="#_x0000_t202" style="position:absolute;margin-left:192.9pt;margin-top:14.9pt;width:352.4pt;height:715.4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" filled="f" stroked="f">
                <v:textbox>
                  <w:txbxContent>
                    <w:p w14:paraId="5D3CE917" w14:textId="77777777" w:rsidR="00063729" w:rsidRDefault="00C87E19" w:rsidP="002B5EEE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0"/>
                          <w:szCs w:val="20"/>
                        </w:rPr>
                        <w:t xml:space="preserve">Before coming to Qatar I was working as an </w:t>
                      </w:r>
                      <w:r w:rsidRPr="00C87E19">
                        <w:rPr>
                          <w:rFonts w:ascii="Times New Roman" w:hAnsi="Times New Roman"/>
                          <w:b/>
                          <w:color w:val="000000"/>
                          <w:sz w:val="20"/>
                          <w:szCs w:val="20"/>
                        </w:rPr>
                        <w:t>Electrical and Electronics Engineer</w:t>
                      </w:r>
                      <w:r>
                        <w:rPr>
                          <w:rFonts w:ascii="Times New Roman" w:hAnsi="Times New Roman"/>
                          <w:color w:val="000000"/>
                          <w:sz w:val="20"/>
                          <w:szCs w:val="20"/>
                        </w:rPr>
                        <w:t xml:space="preserve"> at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0"/>
                          <w:szCs w:val="20"/>
                        </w:rPr>
                        <w:t>CALL LANKA TELECOM (PVT) LTD</w:t>
                      </w:r>
                      <w:r w:rsidR="002C01B1"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2C01B1" w:rsidRPr="002C01B1">
                        <w:rPr>
                          <w:rFonts w:ascii="Times New Roman" w:hAnsi="Times New Roman"/>
                          <w:bCs/>
                          <w:color w:val="000000"/>
                          <w:sz w:val="20"/>
                          <w:szCs w:val="20"/>
                        </w:rPr>
                        <w:t>for</w:t>
                      </w:r>
                      <w:r w:rsidR="002C01B1">
                        <w:rPr>
                          <w:rFonts w:ascii="Times New Roman" w:hAnsi="Times New Roman"/>
                          <w:color w:val="000000"/>
                          <w:sz w:val="20"/>
                          <w:szCs w:val="20"/>
                        </w:rPr>
                        <w:t xml:space="preserve"> more than </w:t>
                      </w:r>
                      <w:r w:rsidR="002C01B1" w:rsidRPr="002C01B1">
                        <w:rPr>
                          <w:rFonts w:ascii="Times New Roman" w:hAnsi="Times New Roman"/>
                          <w:b/>
                          <w:color w:val="000000"/>
                          <w:sz w:val="20"/>
                          <w:szCs w:val="20"/>
                        </w:rPr>
                        <w:t>1 and half</w:t>
                      </w:r>
                      <w:r w:rsidR="002C01B1"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years.</w:t>
                      </w:r>
                    </w:p>
                    <w:p w14:paraId="720F991F" w14:textId="4F270F4A" w:rsidR="00696D12" w:rsidRPr="00063729" w:rsidRDefault="002C01B1" w:rsidP="002B5EEE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Times New Roman" w:hAnsi="Times New Roman"/>
                          <w:b/>
                          <w:color w:val="000000"/>
                          <w:sz w:val="16"/>
                          <w:szCs w:val="16"/>
                        </w:rPr>
                      </w:pPr>
                      <w:r w:rsidRPr="00063729"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16"/>
                          <w:szCs w:val="16"/>
                        </w:rPr>
                        <w:t>(</w:t>
                      </w:r>
                      <w:r w:rsidR="002B5EEE" w:rsidRPr="00063729"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16"/>
                          <w:szCs w:val="16"/>
                        </w:rPr>
                        <w:t>08-N</w:t>
                      </w:r>
                      <w:r w:rsidR="00D3696C"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16"/>
                          <w:szCs w:val="16"/>
                        </w:rPr>
                        <w:t>ov</w:t>
                      </w:r>
                      <w:r w:rsidR="002B5EEE" w:rsidRPr="00063729"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16"/>
                          <w:szCs w:val="16"/>
                        </w:rPr>
                        <w:t>-2018</w:t>
                      </w:r>
                      <w:r w:rsidR="00696D12" w:rsidRPr="00063729"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16"/>
                          <w:szCs w:val="16"/>
                        </w:rPr>
                        <w:t xml:space="preserve"> to </w:t>
                      </w:r>
                      <w:r w:rsidR="002B5EEE" w:rsidRPr="00063729"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16"/>
                          <w:szCs w:val="16"/>
                        </w:rPr>
                        <w:t>27-F</w:t>
                      </w:r>
                      <w:r w:rsidR="00D3696C"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16"/>
                          <w:szCs w:val="16"/>
                        </w:rPr>
                        <w:t>eb</w:t>
                      </w:r>
                      <w:r w:rsidR="002B5EEE" w:rsidRPr="00063729"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16"/>
                          <w:szCs w:val="16"/>
                        </w:rPr>
                        <w:t>-2020</w:t>
                      </w:r>
                      <w:r w:rsidR="00696D12" w:rsidRPr="00063729"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16"/>
                          <w:szCs w:val="16"/>
                        </w:rPr>
                        <w:t>)</w:t>
                      </w:r>
                      <w:r w:rsidR="00696D12" w:rsidRPr="00063729">
                        <w:rPr>
                          <w:rFonts w:ascii="Times New Roman" w:hAnsi="Times New Roman"/>
                          <w:b/>
                          <w:color w:val="000000"/>
                          <w:sz w:val="16"/>
                          <w:szCs w:val="16"/>
                        </w:rPr>
                        <w:t>.</w:t>
                      </w:r>
                    </w:p>
                    <w:p w14:paraId="6D67DE40" w14:textId="77777777" w:rsidR="002B5EEE" w:rsidRPr="002B5EEE" w:rsidRDefault="002B5EEE" w:rsidP="002B5EEE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Times New Roman" w:hAnsi="Times New Roman"/>
                          <w:color w:val="000000"/>
                          <w:sz w:val="20"/>
                          <w:szCs w:val="20"/>
                        </w:rPr>
                      </w:pPr>
                    </w:p>
                    <w:p w14:paraId="5B723092" w14:textId="77777777" w:rsidR="00696D12" w:rsidRPr="003218AF" w:rsidRDefault="00696D12" w:rsidP="00696D12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/>
                          <w:color w:val="000000"/>
                          <w:sz w:val="20"/>
                          <w:szCs w:val="20"/>
                        </w:rPr>
                      </w:pPr>
                      <w:r w:rsidRPr="003218AF"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Duties and Responsibilities - </w:t>
                      </w:r>
                    </w:p>
                    <w:p w14:paraId="46BE4A0C" w14:textId="5C7688F3" w:rsidR="00696D12" w:rsidRPr="006F1E43" w:rsidRDefault="002316EC" w:rsidP="00696D12">
                      <w:pPr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line="276" w:lineRule="auto"/>
                        <w:ind w:left="360"/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</w:pPr>
                      <w:r w:rsidRPr="002316EC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lang w:val="en-GB"/>
                        </w:rPr>
                        <w:t>Design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lang w:val="en-GB"/>
                        </w:rPr>
                        <w:t>ing</w:t>
                      </w:r>
                      <w:r>
                        <w:rPr>
                          <w:rFonts w:ascii="Times New Roman" w:hAnsi="Times New Roman"/>
                          <w:bCs/>
                          <w:sz w:val="20"/>
                          <w:szCs w:val="20"/>
                          <w:lang w:val="en-GB"/>
                        </w:rPr>
                        <w:t xml:space="preserve">, production and </w:t>
                      </w:r>
                      <w:r w:rsidRPr="002316EC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lang w:val="en-GB"/>
                        </w:rPr>
                        <w:t>testing</w:t>
                      </w:r>
                      <w:r>
                        <w:rPr>
                          <w:rFonts w:ascii="Times New Roman" w:hAnsi="Times New Roman"/>
                          <w:bCs/>
                          <w:sz w:val="20"/>
                          <w:szCs w:val="20"/>
                          <w:lang w:val="en-GB"/>
                        </w:rPr>
                        <w:t xml:space="preserve"> of power supply, power indicator and lightning arrestors.</w:t>
                      </w:r>
                    </w:p>
                    <w:p w14:paraId="60C009C9" w14:textId="5FC429DA" w:rsidR="00E04D56" w:rsidRPr="002316EC" w:rsidRDefault="002316EC" w:rsidP="00696D12">
                      <w:pPr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line="276" w:lineRule="auto"/>
                        <w:ind w:left="360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-GB"/>
                        </w:rPr>
                      </w:pPr>
                      <w:r w:rsidRPr="002316EC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-GB"/>
                        </w:rPr>
                        <w:t>Planning Security infrastructure surveillance systems</w:t>
                      </w:r>
                    </w:p>
                    <w:p w14:paraId="7184ACD0" w14:textId="482D2D0C" w:rsidR="00C776D5" w:rsidRPr="006F1E43" w:rsidRDefault="002316EC" w:rsidP="00696D12">
                      <w:pPr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line="276" w:lineRule="auto"/>
                        <w:ind w:left="360"/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</w:pPr>
                      <w:r w:rsidRPr="002316EC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-GB"/>
                        </w:rPr>
                        <w:t>Supervision, Remote assistances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 xml:space="preserve"> and installation of burglar alarm and security panel</w:t>
                      </w:r>
                    </w:p>
                    <w:p w14:paraId="3745F669" w14:textId="52D0F959" w:rsidR="001E3483" w:rsidRPr="006F1E43" w:rsidRDefault="002316EC" w:rsidP="00696D12">
                      <w:pPr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line="276" w:lineRule="auto"/>
                        <w:ind w:left="360"/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 xml:space="preserve">Introduction of new products and services. </w:t>
                      </w:r>
                    </w:p>
                    <w:p w14:paraId="5BA796D9" w14:textId="420F96CD" w:rsidR="003A6A71" w:rsidRPr="006F1E43" w:rsidRDefault="002316EC" w:rsidP="00696D12">
                      <w:pPr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line="276" w:lineRule="auto"/>
                        <w:ind w:left="360"/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 xml:space="preserve">Managed IT assets and Inventory. </w:t>
                      </w:r>
                    </w:p>
                    <w:p w14:paraId="5C17670C" w14:textId="6C61CE0C" w:rsidR="00696D12" w:rsidRPr="002316EC" w:rsidRDefault="002316EC" w:rsidP="00696D12">
                      <w:pPr>
                        <w:pStyle w:val="Achievement"/>
                        <w:numPr>
                          <w:ilvl w:val="0"/>
                          <w:numId w:val="4"/>
                        </w:numPr>
                        <w:spacing w:after="0" w:line="276" w:lineRule="auto"/>
                        <w:ind w:left="360"/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</w:pPr>
                      <w:r w:rsidRPr="002316EC">
                        <w:rPr>
                          <w:rFonts w:ascii="Times New Roman" w:hAnsi="Times New Roman"/>
                          <w:bCs/>
                          <w:sz w:val="20"/>
                          <w:szCs w:val="20"/>
                          <w:lang w:val="en-GB"/>
                        </w:rPr>
                        <w:t>Annual preventive maintenance and corrective maintenance</w:t>
                      </w:r>
                      <w:r>
                        <w:rPr>
                          <w:rFonts w:ascii="Times New Roman" w:hAnsi="Times New Roman"/>
                          <w:bCs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2316EC">
                        <w:rPr>
                          <w:rFonts w:ascii="Times New Roman" w:hAnsi="Times New Roman"/>
                          <w:bCs/>
                          <w:sz w:val="20"/>
                          <w:szCs w:val="20"/>
                          <w:lang w:val="en-GB"/>
                        </w:rPr>
                        <w:t xml:space="preserve">  </w:t>
                      </w:r>
                    </w:p>
                    <w:p w14:paraId="08D92E59" w14:textId="52403C7D" w:rsidR="00696D12" w:rsidRPr="006F1E43" w:rsidRDefault="002316EC" w:rsidP="00696D12">
                      <w:pPr>
                        <w:pStyle w:val="Achievement"/>
                        <w:numPr>
                          <w:ilvl w:val="0"/>
                          <w:numId w:val="4"/>
                        </w:numPr>
                        <w:spacing w:after="0" w:line="276" w:lineRule="auto"/>
                        <w:ind w:left="360"/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>Workshop production and repair scheduling maintenance.</w:t>
                      </w:r>
                    </w:p>
                    <w:p w14:paraId="0ED3D0E5" w14:textId="6A51A6F4" w:rsidR="00696D12" w:rsidRPr="006F1E43" w:rsidRDefault="002316EC" w:rsidP="00696D12">
                      <w:pPr>
                        <w:pStyle w:val="Achievement"/>
                        <w:numPr>
                          <w:ilvl w:val="0"/>
                          <w:numId w:val="4"/>
                        </w:numPr>
                        <w:spacing w:after="0" w:line="276" w:lineRule="auto"/>
                        <w:ind w:left="360"/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>PCB Design and assembly.</w:t>
                      </w:r>
                    </w:p>
                    <w:p w14:paraId="72B52988" w14:textId="35BF49E9" w:rsidR="00B14BC4" w:rsidRPr="00B14BC4" w:rsidRDefault="00B14BC4" w:rsidP="00B14BC4">
                      <w:pPr>
                        <w:pStyle w:val="Achievement"/>
                        <w:numPr>
                          <w:ilvl w:val="0"/>
                          <w:numId w:val="4"/>
                        </w:numPr>
                        <w:spacing w:after="0" w:line="276" w:lineRule="auto"/>
                        <w:ind w:left="360"/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>Surveillance, Access Control, Attendance maintenance and security panel research and implementation.</w:t>
                      </w:r>
                    </w:p>
                    <w:p w14:paraId="0F7176B5" w14:textId="7FD1E036" w:rsidR="008E259E" w:rsidRDefault="00B14BC4" w:rsidP="00696D12">
                      <w:pPr>
                        <w:pStyle w:val="Achievement"/>
                        <w:numPr>
                          <w:ilvl w:val="0"/>
                          <w:numId w:val="4"/>
                        </w:numPr>
                        <w:spacing w:after="0" w:line="276" w:lineRule="auto"/>
                        <w:ind w:left="360"/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 xml:space="preserve">Implementations and configuration of analogue and IP based cameras (Axis,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>Pelco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>HikVision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>Dahua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>, CP Plus and Panasonic)</w:t>
                      </w:r>
                    </w:p>
                    <w:p w14:paraId="34F2C3E0" w14:textId="77777777" w:rsidR="00B14BC4" w:rsidRDefault="00B14BC4" w:rsidP="00B14BC4">
                      <w:pPr>
                        <w:pStyle w:val="Achievement"/>
                        <w:numPr>
                          <w:ilvl w:val="0"/>
                          <w:numId w:val="4"/>
                        </w:numPr>
                        <w:spacing w:after="0" w:line="276" w:lineRule="auto"/>
                        <w:ind w:left="360"/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 xml:space="preserve">Implementation and configuration of Network Equipment (Cisco, TP-Link, </w:t>
                      </w:r>
                    </w:p>
                    <w:p w14:paraId="3CB3FECE" w14:textId="60513A1F" w:rsidR="00B14BC4" w:rsidRDefault="00B14BC4" w:rsidP="00D3696C">
                      <w:pPr>
                        <w:pStyle w:val="Achievement"/>
                        <w:numPr>
                          <w:ilvl w:val="0"/>
                          <w:numId w:val="0"/>
                        </w:numPr>
                        <w:spacing w:after="0" w:line="276" w:lineRule="auto"/>
                        <w:ind w:left="360"/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 xml:space="preserve">D-Link, Planet-POE,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>HikVision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 xml:space="preserve"> and Huawei).</w:t>
                      </w:r>
                    </w:p>
                    <w:p w14:paraId="2D8863F1" w14:textId="2E964D6C" w:rsidR="00B14BC4" w:rsidRDefault="00B14BC4" w:rsidP="00B14BC4">
                      <w:pPr>
                        <w:pStyle w:val="Achievement"/>
                        <w:numPr>
                          <w:ilvl w:val="0"/>
                          <w:numId w:val="4"/>
                        </w:numPr>
                        <w:spacing w:after="0" w:line="276" w:lineRule="auto"/>
                        <w:ind w:left="360"/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>In</w:t>
                      </w:r>
                      <w:r w:rsidR="0089248A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>stallation and configuration of NAS (</w:t>
                      </w:r>
                      <w:proofErr w:type="spellStart"/>
                      <w:r w:rsidR="0089248A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>iomega</w:t>
                      </w:r>
                      <w:proofErr w:type="spellEnd"/>
                      <w:r w:rsidR="0089248A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>, QNAP).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</w:p>
                    <w:p w14:paraId="54AB9E89" w14:textId="4EE5974D" w:rsidR="0089248A" w:rsidRDefault="0089248A" w:rsidP="0089248A">
                      <w:pPr>
                        <w:pStyle w:val="Achievement"/>
                        <w:numPr>
                          <w:ilvl w:val="0"/>
                          <w:numId w:val="4"/>
                        </w:numPr>
                        <w:spacing w:after="0" w:line="276" w:lineRule="auto"/>
                        <w:ind w:left="360"/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 xml:space="preserve">Research and development of new design improvements. </w:t>
                      </w:r>
                    </w:p>
                    <w:p w14:paraId="0B063B9A" w14:textId="77777777" w:rsidR="00D15863" w:rsidRDefault="00D15863" w:rsidP="0089248A">
                      <w:pPr>
                        <w:pStyle w:val="Achievement"/>
                        <w:numPr>
                          <w:ilvl w:val="0"/>
                          <w:numId w:val="4"/>
                        </w:numPr>
                        <w:spacing w:after="0" w:line="276" w:lineRule="auto"/>
                        <w:ind w:left="360"/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>Home and automation programming on KNX protocol supported home automation platform (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>Fibaro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 xml:space="preserve"> Home centre 2, Home centre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>Lite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>)</w:t>
                      </w:r>
                    </w:p>
                    <w:p w14:paraId="687249BF" w14:textId="77777777" w:rsidR="00D15863" w:rsidRDefault="00D15863" w:rsidP="0089248A">
                      <w:pPr>
                        <w:pStyle w:val="Achievement"/>
                        <w:numPr>
                          <w:ilvl w:val="0"/>
                          <w:numId w:val="4"/>
                        </w:numPr>
                        <w:spacing w:after="0" w:line="276" w:lineRule="auto"/>
                        <w:ind w:left="360"/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>Integrated KNX Actuators (</w:t>
                      </w:r>
                      <w:r w:rsidRPr="00D15863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-GB"/>
                        </w:rPr>
                        <w:t>Phillips Hue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 xml:space="preserve"> lights,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>Fibaro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 xml:space="preserve"> switches and actuators).</w:t>
                      </w:r>
                    </w:p>
                    <w:p w14:paraId="18CA191B" w14:textId="01DA5E58" w:rsidR="00D15863" w:rsidRPr="00D15863" w:rsidRDefault="00D15863" w:rsidP="00D15863">
                      <w:pPr>
                        <w:pStyle w:val="Achievement"/>
                        <w:numPr>
                          <w:ilvl w:val="0"/>
                          <w:numId w:val="4"/>
                        </w:numPr>
                        <w:spacing w:after="0" w:line="276" w:lineRule="auto"/>
                        <w:ind w:left="360"/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>Integrated Alexa voice controls to 3</w:t>
                      </w:r>
                      <w:r w:rsidRPr="00D15863">
                        <w:rPr>
                          <w:rFonts w:ascii="Times New Roman" w:hAnsi="Times New Roman"/>
                          <w:sz w:val="20"/>
                          <w:szCs w:val="20"/>
                          <w:vertAlign w:val="superscript"/>
                          <w:lang w:val="en-GB"/>
                        </w:rPr>
                        <w:t>rd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 xml:space="preserve"> party devices via (HA-Bridge) application with raspberry pi.</w:t>
                      </w:r>
                    </w:p>
                    <w:p w14:paraId="66AB66E1" w14:textId="7F60C1D7" w:rsidR="00696D12" w:rsidRDefault="00B14BC4" w:rsidP="00B14BC4">
                      <w:pPr>
                        <w:pStyle w:val="Achievement"/>
                        <w:numPr>
                          <w:ilvl w:val="0"/>
                          <w:numId w:val="4"/>
                        </w:numPr>
                        <w:spacing w:after="0" w:line="276" w:lineRule="auto"/>
                        <w:ind w:left="360"/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>Testing and Commissioning</w:t>
                      </w:r>
                      <w:r w:rsidR="0089248A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>.</w:t>
                      </w:r>
                    </w:p>
                    <w:p w14:paraId="5724E886" w14:textId="03D7B581" w:rsidR="0089248A" w:rsidRDefault="0089248A" w:rsidP="00B14BC4">
                      <w:pPr>
                        <w:pStyle w:val="Achievement"/>
                        <w:numPr>
                          <w:ilvl w:val="0"/>
                          <w:numId w:val="4"/>
                        </w:numPr>
                        <w:spacing w:after="0" w:line="276" w:lineRule="auto"/>
                        <w:ind w:left="360"/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>Handover and project closing.</w:t>
                      </w:r>
                    </w:p>
                    <w:p w14:paraId="5991C4B3" w14:textId="77777777" w:rsidR="00B14BC4" w:rsidRPr="003C0C65" w:rsidRDefault="00B14BC4" w:rsidP="0089248A">
                      <w:pPr>
                        <w:pStyle w:val="Achievement"/>
                        <w:numPr>
                          <w:ilvl w:val="0"/>
                          <w:numId w:val="0"/>
                        </w:numPr>
                        <w:spacing w:after="0" w:line="276" w:lineRule="auto"/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</w:pPr>
                    </w:p>
                    <w:p w14:paraId="5896A45F" w14:textId="77777777" w:rsidR="00696D12" w:rsidRPr="003C0C65" w:rsidRDefault="00696D12" w:rsidP="00696D12">
                      <w:pPr>
                        <w:rPr>
                          <w:sz w:val="20"/>
                          <w:szCs w:val="20"/>
                        </w:rPr>
                      </w:pPr>
                      <w:r w:rsidRPr="003C0C65"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Project Locations - </w:t>
                      </w:r>
                    </w:p>
                    <w:p w14:paraId="262CBA2A" w14:textId="065C4CD0" w:rsidR="00696D12" w:rsidRPr="00963702" w:rsidRDefault="0089248A" w:rsidP="00206AFB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276" w:lineRule="auto"/>
                        <w:ind w:left="360"/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lang w:val="en-GB"/>
                        </w:rPr>
                        <w:t>Bank of Ceylon</w:t>
                      </w:r>
                      <w:r w:rsidR="00D3696C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lang w:val="en-GB"/>
                        </w:rPr>
                        <w:t xml:space="preserve"> (</w:t>
                      </w:r>
                      <w:r w:rsidR="00D3696C" w:rsidRPr="00D3696C">
                        <w:rPr>
                          <w:rFonts w:ascii="Times New Roman" w:hAnsi="Times New Roman"/>
                          <w:bCs/>
                          <w:sz w:val="20"/>
                          <w:szCs w:val="20"/>
                          <w:lang w:val="en-GB"/>
                        </w:rPr>
                        <w:t>Largest Gov</w:t>
                      </w:r>
                      <w:r w:rsidR="00D3696C">
                        <w:rPr>
                          <w:rFonts w:ascii="Times New Roman" w:hAnsi="Times New Roman"/>
                          <w:bCs/>
                          <w:sz w:val="20"/>
                          <w:szCs w:val="20"/>
                          <w:lang w:val="en-GB"/>
                        </w:rPr>
                        <w:t>ernment</w:t>
                      </w:r>
                      <w:r w:rsidR="00D3696C" w:rsidRPr="00D3696C">
                        <w:rPr>
                          <w:rFonts w:ascii="Times New Roman" w:hAnsi="Times New Roman"/>
                          <w:bCs/>
                          <w:sz w:val="20"/>
                          <w:szCs w:val="20"/>
                          <w:lang w:val="en-GB"/>
                        </w:rPr>
                        <w:t xml:space="preserve"> Bank</w:t>
                      </w:r>
                      <w:r w:rsidR="00D3696C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lang w:val="en-GB"/>
                        </w:rPr>
                        <w:t>)</w:t>
                      </w:r>
                      <w:r w:rsidR="00631897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 xml:space="preserve"> - </w:t>
                      </w:r>
                      <w:r w:rsidR="004774FC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 xml:space="preserve">CCTV / Access Control /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 xml:space="preserve">Burglar Alarm </w:t>
                      </w:r>
                    </w:p>
                    <w:p w14:paraId="1CEE9515" w14:textId="533065DD" w:rsidR="00696D12" w:rsidRPr="00963702" w:rsidRDefault="0089248A" w:rsidP="00206AFB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276" w:lineRule="auto"/>
                        <w:ind w:left="360"/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lang w:val="en-GB"/>
                        </w:rPr>
                        <w:t>National Savings Bank</w:t>
                      </w:r>
                      <w:r w:rsidR="00D3696C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lang w:val="en-GB"/>
                        </w:rPr>
                        <w:t xml:space="preserve"> (</w:t>
                      </w:r>
                      <w:r w:rsidR="00D3696C" w:rsidRPr="00D3696C">
                        <w:rPr>
                          <w:rFonts w:ascii="Times New Roman" w:hAnsi="Times New Roman"/>
                          <w:bCs/>
                          <w:sz w:val="20"/>
                          <w:szCs w:val="20"/>
                          <w:lang w:val="en-GB"/>
                        </w:rPr>
                        <w:t>Government Bank</w:t>
                      </w:r>
                      <w:r w:rsidR="00D3696C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lang w:val="en-GB"/>
                        </w:rPr>
                        <w:t>)</w:t>
                      </w:r>
                      <w:r w:rsidR="00631897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D43F09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>–</w:t>
                      </w:r>
                      <w:r w:rsidR="00631897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D43F09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 xml:space="preserve">CCTV /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>Access Control / Burglar Alarm</w:t>
                      </w:r>
                    </w:p>
                    <w:p w14:paraId="4E3A40D6" w14:textId="0D1F2496" w:rsidR="007644E2" w:rsidRDefault="0089248A" w:rsidP="00206AFB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276" w:lineRule="auto"/>
                        <w:ind w:left="360"/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lang w:val="en-GB"/>
                        </w:rPr>
                        <w:t>Sri Lankan Airways</w:t>
                      </w:r>
                      <w:r w:rsidR="00696D12" w:rsidRPr="00963702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696D12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 xml:space="preserve">-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>CCTV-NPR</w:t>
                      </w:r>
                    </w:p>
                    <w:p w14:paraId="07DA0679" w14:textId="347A39FD" w:rsidR="00696D12" w:rsidRPr="00963702" w:rsidRDefault="000C786C" w:rsidP="00206AFB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276" w:lineRule="auto"/>
                        <w:ind w:left="360"/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lang w:val="en-GB"/>
                        </w:rPr>
                        <w:t>Cargils</w:t>
                      </w:r>
                      <w:proofErr w:type="spellEnd"/>
                      <w:r w:rsidR="0089248A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lang w:val="en-GB"/>
                        </w:rPr>
                        <w:t xml:space="preserve"> Packaging</w:t>
                      </w:r>
                      <w:r w:rsidR="00631897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>–</w:t>
                      </w:r>
                      <w:r w:rsidR="00631897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 xml:space="preserve">PLC / VFD / Automation based on sensor feedback. </w:t>
                      </w:r>
                    </w:p>
                    <w:p w14:paraId="34CA1014" w14:textId="3A742F49" w:rsidR="000C786C" w:rsidRPr="00D15863" w:rsidRDefault="000C786C" w:rsidP="00D1586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276" w:lineRule="auto"/>
                        <w:ind w:left="360"/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lang w:val="en-GB"/>
                        </w:rPr>
                        <w:t>Cargils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lang w:val="en-GB"/>
                        </w:rPr>
                        <w:t xml:space="preserve"> Food city</w:t>
                      </w:r>
                      <w:r w:rsidR="00631897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 xml:space="preserve"> - </w:t>
                      </w:r>
                      <w:r w:rsidR="00C965E5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 xml:space="preserve">CCTV /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 xml:space="preserve">People counting system </w:t>
                      </w:r>
                      <w:r w:rsidRPr="00D15863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</w:p>
                    <w:p w14:paraId="4A4D4B47" w14:textId="46D79519" w:rsidR="000C72F4" w:rsidRPr="000C786C" w:rsidRDefault="00696D12" w:rsidP="000C786C">
                      <w:pPr>
                        <w:pStyle w:val="ListParagraph"/>
                        <w:spacing w:line="276" w:lineRule="auto"/>
                        <w:ind w:left="360"/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</w:pPr>
                      <w:r w:rsidRPr="000C786C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ab/>
                      </w:r>
                    </w:p>
                    <w:p w14:paraId="5B752BA0" w14:textId="214553D3" w:rsidR="00696D12" w:rsidRPr="00B82075" w:rsidRDefault="00B82075" w:rsidP="00B82075">
                      <w:pPr>
                        <w:numPr>
                          <w:ilvl w:val="0"/>
                          <w:numId w:val="6"/>
                        </w:numPr>
                        <w:spacing w:line="276" w:lineRule="auto"/>
                        <w:ind w:left="0" w:hanging="270"/>
                        <w:jc w:val="both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Biomed International</w:t>
                      </w:r>
                      <w:r w:rsidR="00696D12" w:rsidRPr="000A0BBF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="00696D12" w:rsidRPr="000A0BBF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Pvt</w:t>
                      </w:r>
                      <w:proofErr w:type="spellEnd"/>
                      <w:r w:rsidR="00696D12" w:rsidRPr="000A0BBF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) Ltd</w:t>
                      </w:r>
                      <w:r w:rsidR="00696D12" w:rsidRPr="000A0BBF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9</w:t>
                      </w:r>
                      <w:r w:rsidR="00696D12" w:rsidRPr="000A0BBF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 xml:space="preserve"> months</w:t>
                      </w:r>
                      <w:r w:rsidR="00696D12" w:rsidRPr="000A0BBF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 xml:space="preserve"> experience as a ‘</w:t>
                      </w:r>
                      <w:r>
                        <w:rPr>
                          <w:rFonts w:ascii="Times New Roman" w:eastAsia="Times New Roman" w:hAnsi="Times New Roman"/>
                          <w:b/>
                          <w:color w:val="000000"/>
                          <w:sz w:val="20"/>
                          <w:szCs w:val="20"/>
                        </w:rPr>
                        <w:t xml:space="preserve">Technical and Marketing Engineer’ </w:t>
                      </w:r>
                      <w:r w:rsidR="000A0D0C">
                        <w:rPr>
                          <w:rFonts w:ascii="Times New Roman" w:eastAsia="Times New Roman" w:hAnsi="Times New Roman"/>
                          <w:bCs/>
                          <w:color w:val="000000"/>
                          <w:sz w:val="20"/>
                          <w:szCs w:val="20"/>
                        </w:rPr>
                        <w:t xml:space="preserve">in </w:t>
                      </w:r>
                      <w:r w:rsidR="00157D7F">
                        <w:rPr>
                          <w:rFonts w:ascii="Times New Roman" w:eastAsia="Times New Roman" w:hAnsi="Times New Roman"/>
                          <w:b/>
                          <w:color w:val="000000"/>
                          <w:sz w:val="20"/>
                          <w:szCs w:val="20"/>
                        </w:rPr>
                        <w:t>Sri</w:t>
                      </w:r>
                      <w:r w:rsidR="00D15863">
                        <w:rPr>
                          <w:rFonts w:ascii="Times New Roman" w:eastAsia="Times New Roman" w:hAnsi="Times New Roman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/>
                          <w:b/>
                          <w:color w:val="000000"/>
                          <w:sz w:val="20"/>
                          <w:szCs w:val="20"/>
                        </w:rPr>
                        <w:t>L</w:t>
                      </w:r>
                      <w:r w:rsidR="00157D7F">
                        <w:rPr>
                          <w:rFonts w:ascii="Times New Roman" w:eastAsia="Times New Roman" w:hAnsi="Times New Roman"/>
                          <w:b/>
                          <w:color w:val="000000"/>
                          <w:sz w:val="20"/>
                          <w:szCs w:val="20"/>
                        </w:rPr>
                        <w:t>anka</w:t>
                      </w:r>
                      <w:r w:rsidR="00696D12" w:rsidRPr="000A0BBF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 xml:space="preserve">- </w:t>
                      </w:r>
                      <w:r w:rsidR="00696D12" w:rsidRPr="00B82075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13-</w:t>
                      </w:r>
                      <w:r w:rsidR="0073083B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FEB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-2018 to 02-N</w:t>
                      </w:r>
                      <w:r w:rsidR="0073083B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OV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-2018</w:t>
                      </w:r>
                      <w:r w:rsidR="00696D12" w:rsidRPr="00B82075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)</w:t>
                      </w:r>
                      <w:r w:rsidR="00696D12" w:rsidRPr="00B82075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>.</w:t>
                      </w:r>
                    </w:p>
                    <w:p w14:paraId="39177390" w14:textId="77777777" w:rsidR="00696D12" w:rsidRPr="000A0BBF" w:rsidRDefault="00696D12" w:rsidP="00696D12">
                      <w:pPr>
                        <w:ind w:left="270"/>
                        <w:jc w:val="both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53B93E5E" w14:textId="77777777" w:rsidR="00696D12" w:rsidRPr="000A0BBF" w:rsidRDefault="00696D12" w:rsidP="00696D12">
                      <w:pPr>
                        <w:jc w:val="both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A0BBF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 xml:space="preserve">Duties and Responsibility - </w:t>
                      </w:r>
                    </w:p>
                    <w:p w14:paraId="28E62ED9" w14:textId="75332EE2" w:rsidR="000C57BE" w:rsidRPr="000C57BE" w:rsidRDefault="000C57BE" w:rsidP="000C57B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  <w:lang w:eastAsia="en-US"/>
                        </w:rPr>
                      </w:pPr>
                      <w:r w:rsidRPr="000C57BE"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  <w:lang w:eastAsia="en-US"/>
                        </w:rPr>
                        <w:t>Analyzers</w:t>
                      </w:r>
                      <w:r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  <w:lang w:eastAsia="en-US"/>
                        </w:rPr>
                        <w:t>,</w:t>
                      </w:r>
                      <w:r w:rsidRPr="000C57BE"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  <w:lang w:eastAsia="en-US"/>
                        </w:rPr>
                        <w:t xml:space="preserve"> evaluation and testing before purchase.</w:t>
                      </w:r>
                    </w:p>
                    <w:p w14:paraId="428F8316" w14:textId="023EFC15" w:rsidR="00696D12" w:rsidRDefault="000C57BE" w:rsidP="00696D1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  <w:lang w:eastAsia="en-US"/>
                        </w:rPr>
                      </w:pPr>
                      <w:r w:rsidRPr="000C57BE"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  <w:lang w:eastAsia="en-US"/>
                        </w:rPr>
                        <w:t>Maintenance training for in-house technicians</w:t>
                      </w:r>
                      <w:r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  <w:lang w:eastAsia="en-US"/>
                        </w:rPr>
                        <w:t>.</w:t>
                      </w:r>
                    </w:p>
                    <w:p w14:paraId="1C17EC31" w14:textId="34711169" w:rsidR="000C57BE" w:rsidRDefault="000C57BE" w:rsidP="000C57B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  <w:lang w:eastAsia="en-US"/>
                        </w:rPr>
                      </w:pPr>
                      <w:r w:rsidRPr="000C57BE"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  <w:lang w:eastAsia="en-US"/>
                        </w:rPr>
                        <w:t>Technical demonstration before tender</w:t>
                      </w:r>
                      <w:r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  <w:lang w:eastAsia="en-US"/>
                        </w:rPr>
                        <w:t xml:space="preserve"> (</w:t>
                      </w:r>
                      <w:r w:rsidRPr="000C57BE"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  <w:lang w:eastAsia="en-US"/>
                        </w:rPr>
                        <w:t>Doctors department heads</w:t>
                      </w:r>
                      <w:r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  <w:lang w:eastAsia="en-US"/>
                        </w:rPr>
                        <w:t xml:space="preserve">, </w:t>
                      </w:r>
                      <w:r w:rsidRPr="000C57BE"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  <w:lang w:eastAsia="en-US"/>
                        </w:rPr>
                        <w:t>MLTs</w:t>
                      </w:r>
                      <w:r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  <w:lang w:eastAsia="en-US"/>
                        </w:rPr>
                        <w:t xml:space="preserve">, </w:t>
                      </w:r>
                      <w:r w:rsidRPr="000C57BE"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  <w:lang w:eastAsia="en-US"/>
                        </w:rPr>
                        <w:t>lab assistants</w:t>
                      </w:r>
                      <w:r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  <w:lang w:eastAsia="en-US"/>
                        </w:rPr>
                        <w:t>)</w:t>
                      </w:r>
                    </w:p>
                    <w:p w14:paraId="14BB1E2C" w14:textId="77777777" w:rsidR="000C57BE" w:rsidRPr="000C57BE" w:rsidRDefault="000C57BE" w:rsidP="000C57B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  <w:lang w:eastAsia="en-US"/>
                        </w:rPr>
                      </w:pPr>
                      <w:r w:rsidRPr="000C57BE"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  <w:lang w:eastAsia="en-US"/>
                        </w:rPr>
                        <w:t>Analyzers (Brand: Beckman Coulter, USA)</w:t>
                      </w:r>
                    </w:p>
                    <w:p w14:paraId="69812F96" w14:textId="77777777" w:rsidR="000C57BE" w:rsidRPr="000C57BE" w:rsidRDefault="000C57BE" w:rsidP="000C57B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  <w:lang w:eastAsia="en-US"/>
                        </w:rPr>
                      </w:pPr>
                      <w:r w:rsidRPr="000C57BE"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  <w:lang w:eastAsia="en-US"/>
                        </w:rPr>
                        <w:t>Biochemistry analyzer: AU series</w:t>
                      </w:r>
                    </w:p>
                    <w:p w14:paraId="1C0B70C6" w14:textId="77777777" w:rsidR="000C57BE" w:rsidRPr="000C57BE" w:rsidRDefault="000C57BE" w:rsidP="000C57B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  <w:lang w:eastAsia="en-US"/>
                        </w:rPr>
                      </w:pPr>
                      <w:r w:rsidRPr="000C57BE"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  <w:lang w:eastAsia="en-US"/>
                        </w:rPr>
                        <w:t>Immunoassays: Access Series</w:t>
                      </w:r>
                    </w:p>
                    <w:p w14:paraId="7DF22941" w14:textId="77777777" w:rsidR="000C57BE" w:rsidRPr="000C57BE" w:rsidRDefault="000C57BE" w:rsidP="000C57B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  <w:lang w:eastAsia="en-US"/>
                        </w:rPr>
                      </w:pPr>
                      <w:r w:rsidRPr="000C57BE"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  <w:lang w:eastAsia="en-US"/>
                        </w:rPr>
                        <w:t xml:space="preserve">Hematology: </w:t>
                      </w:r>
                      <w:proofErr w:type="spellStart"/>
                      <w:r w:rsidRPr="000C57BE"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  <w:lang w:eastAsia="en-US"/>
                        </w:rPr>
                        <w:t>DxH</w:t>
                      </w:r>
                      <w:proofErr w:type="spellEnd"/>
                      <w:r w:rsidRPr="000C57BE"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proofErr w:type="spellStart"/>
                      <w:r w:rsidRPr="000C57BE"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  <w:lang w:eastAsia="en-US"/>
                        </w:rPr>
                        <w:t>Unicel</w:t>
                      </w:r>
                      <w:proofErr w:type="spellEnd"/>
                      <w:r w:rsidRPr="000C57BE"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  <w:lang w:eastAsia="en-US"/>
                        </w:rPr>
                        <w:t>. Steiner</w:t>
                      </w:r>
                    </w:p>
                    <w:p w14:paraId="385AF6CE" w14:textId="1DB59AE5" w:rsidR="000C57BE" w:rsidRPr="000C57BE" w:rsidRDefault="000C57BE" w:rsidP="000C57B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  <w:lang w:eastAsia="en-US"/>
                        </w:rPr>
                      </w:pPr>
                      <w:r w:rsidRPr="000C57BE"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  <w:lang w:eastAsia="en-US"/>
                        </w:rPr>
                        <w:t xml:space="preserve">Power tools (Brand: </w:t>
                      </w:r>
                      <w:proofErr w:type="spellStart"/>
                      <w:r w:rsidRPr="000C57BE"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  <w:lang w:eastAsia="en-US"/>
                        </w:rPr>
                        <w:t>Aesculap</w:t>
                      </w:r>
                      <w:proofErr w:type="spellEnd"/>
                      <w:r w:rsidRPr="000C57BE"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  <w:lang w:eastAsia="en-US"/>
                        </w:rPr>
                        <w:t xml:space="preserve">, German, </w:t>
                      </w:r>
                      <w:proofErr w:type="spellStart"/>
                      <w:r w:rsidRPr="000C57BE"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  <w:lang w:eastAsia="en-US"/>
                        </w:rPr>
                        <w:t>Acculan</w:t>
                      </w:r>
                      <w:proofErr w:type="spellEnd"/>
                      <w:r w:rsidRPr="000C57BE"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  <w:lang w:eastAsia="en-US"/>
                        </w:rPr>
                        <w:t xml:space="preserve"> 3Ti)</w:t>
                      </w:r>
                    </w:p>
                    <w:p w14:paraId="23F7425E" w14:textId="5B03FF0F" w:rsidR="000C57BE" w:rsidRPr="000C57BE" w:rsidRDefault="000C57BE" w:rsidP="000C57B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  <w:lang w:eastAsia="en-US"/>
                        </w:rPr>
                      </w:pPr>
                      <w:r w:rsidRPr="000C57BE"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  <w:lang w:eastAsia="en-US"/>
                        </w:rPr>
                        <w:t xml:space="preserve">Testing </w:t>
                      </w:r>
                      <w:r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  <w:lang w:eastAsia="en-US"/>
                        </w:rPr>
                        <w:t xml:space="preserve">and </w:t>
                      </w:r>
                      <w:r w:rsidRPr="000C57BE"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  <w:lang w:eastAsia="en-US"/>
                        </w:rPr>
                        <w:t>Commissioning at site</w:t>
                      </w:r>
                    </w:p>
                    <w:p w14:paraId="2507602E" w14:textId="77777777" w:rsidR="000C57BE" w:rsidRPr="000C57BE" w:rsidRDefault="000C57BE" w:rsidP="000C57BE">
                      <w:pPr>
                        <w:pStyle w:val="ListParagraph"/>
                        <w:ind w:left="360"/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  <w:lang w:eastAsia="en-US"/>
                        </w:rPr>
                      </w:pPr>
                    </w:p>
                    <w:p w14:paraId="45596FF8" w14:textId="77777777" w:rsidR="000C57BE" w:rsidRPr="000C57BE" w:rsidRDefault="000C57BE" w:rsidP="000C57BE">
                      <w:pPr>
                        <w:pStyle w:val="ListParagraph"/>
                        <w:ind w:left="360"/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  <w:lang w:eastAsia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B7F2F4" w14:textId="2E811D4A" w:rsidR="00696D12" w:rsidRDefault="00696D12" w:rsidP="00696D12">
      <w:pPr>
        <w:spacing w:line="276" w:lineRule="auto"/>
        <w:ind w:hanging="270"/>
        <w:rPr>
          <w:rFonts w:ascii="Times New Roman" w:hAnsi="Times New Roman"/>
          <w:sz w:val="23"/>
          <w:szCs w:val="23"/>
          <w:lang w:val="en-GB"/>
        </w:rPr>
      </w:pPr>
    </w:p>
    <w:p w14:paraId="14F06677" w14:textId="08364D93" w:rsidR="00696D12" w:rsidRDefault="00696D12" w:rsidP="00696D12">
      <w:pPr>
        <w:spacing w:line="480" w:lineRule="auto"/>
        <w:ind w:hanging="270"/>
      </w:pPr>
    </w:p>
    <w:p w14:paraId="6597A564" w14:textId="2F3325D5" w:rsidR="00696D12" w:rsidRDefault="00696D12" w:rsidP="00696D12">
      <w:pPr>
        <w:tabs>
          <w:tab w:val="left" w:pos="-2790"/>
        </w:tabs>
        <w:spacing w:line="276" w:lineRule="auto"/>
        <w:ind w:left="4230"/>
        <w:jc w:val="both"/>
        <w:rPr>
          <w:rFonts w:ascii="Times New Roman" w:hAnsi="Times New Roman"/>
          <w:highlight w:val="green"/>
          <w:lang w:val="en-GB"/>
        </w:rPr>
      </w:pPr>
    </w:p>
    <w:p w14:paraId="05B0D615" w14:textId="755A0B77" w:rsidR="00696D12" w:rsidRDefault="00696D12" w:rsidP="00696D12">
      <w:pPr>
        <w:tabs>
          <w:tab w:val="left" w:pos="990"/>
        </w:tabs>
      </w:pPr>
    </w:p>
    <w:p w14:paraId="6C11948E" w14:textId="4DC6A30F" w:rsidR="00696D12" w:rsidRDefault="00696D12" w:rsidP="00696D12">
      <w:pPr>
        <w:tabs>
          <w:tab w:val="left" w:pos="990"/>
        </w:tabs>
      </w:pPr>
    </w:p>
    <w:p w14:paraId="12BFE42A" w14:textId="704EB2EE" w:rsidR="005816B0" w:rsidRDefault="005816B0" w:rsidP="005816B0"/>
    <w:p w14:paraId="45A406BB" w14:textId="6B72B161" w:rsidR="005816B0" w:rsidRDefault="005816B0" w:rsidP="005816B0"/>
    <w:p w14:paraId="4C84BD62" w14:textId="684EF234" w:rsidR="005816B0" w:rsidRDefault="005816B0" w:rsidP="005816B0"/>
    <w:p w14:paraId="21724802" w14:textId="597DF8C7" w:rsidR="005816B0" w:rsidRDefault="00F33441" w:rsidP="005816B0">
      <w:r>
        <w:rPr>
          <w:b/>
          <w:caps/>
          <w:noProof/>
          <w:sz w:val="26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3E2A20" wp14:editId="1A7085A8">
                <wp:simplePos x="0" y="0"/>
                <wp:positionH relativeFrom="margin">
                  <wp:posOffset>-123825</wp:posOffset>
                </wp:positionH>
                <wp:positionV relativeFrom="paragraph">
                  <wp:posOffset>110490</wp:posOffset>
                </wp:positionV>
                <wp:extent cx="2457450" cy="276225"/>
                <wp:effectExtent l="0" t="0" r="38100" b="66675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7450" cy="2762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/>
                          </a:outerShdw>
                        </a:effectLst>
                      </wps:spPr>
                      <wps:txbx>
                        <w:txbxContent>
                          <w:p w14:paraId="0D5FF119" w14:textId="5188CED6" w:rsidR="00696D12" w:rsidRPr="002D2C97" w:rsidRDefault="00696D12" w:rsidP="00696D12">
                            <w:pPr>
                              <w:rPr>
                                <w:rFonts w:ascii="Times New Roman" w:hAnsi="Times New Roman"/>
                                <w:b/>
                                <w:caps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2D2C97">
                              <w:rPr>
                                <w:rFonts w:ascii="Times New Roman" w:hAnsi="Times New Roman"/>
                                <w:b/>
                                <w:caps/>
                                <w:color w:val="FFFFFF"/>
                                <w:sz w:val="24"/>
                                <w:szCs w:val="24"/>
                              </w:rPr>
                              <w:t xml:space="preserve">CAREER OBJECTIVE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3E2A20" id="Rectangle 24" o:spid="_x0000_s1030" style="position:absolute;margin-left:-9.75pt;margin-top:8.7pt;width:193.5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" fillcolor="black" strokeweight="1pt">
                <v:shadow on="t" color="#7f7f7f" offset="1pt"/>
                <v:textbox>
                  <w:txbxContent>
                    <w:p w14:paraId="0D5FF119" w14:textId="5188CED6" w:rsidR="00696D12" w:rsidRPr="002D2C97" w:rsidRDefault="00696D12" w:rsidP="00696D12">
                      <w:pPr>
                        <w:rPr>
                          <w:rFonts w:ascii="Times New Roman" w:hAnsi="Times New Roman"/>
                          <w:b/>
                          <w:caps/>
                          <w:color w:val="FFFFFF"/>
                          <w:sz w:val="24"/>
                          <w:szCs w:val="24"/>
                        </w:rPr>
                      </w:pPr>
                      <w:r w:rsidRPr="002D2C97">
                        <w:rPr>
                          <w:rFonts w:ascii="Times New Roman" w:hAnsi="Times New Roman"/>
                          <w:b/>
                          <w:caps/>
                          <w:color w:val="FFFFFF"/>
                          <w:sz w:val="24"/>
                          <w:szCs w:val="24"/>
                        </w:rPr>
                        <w:t xml:space="preserve">CAREER OBJECTIVE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AE61411" w14:textId="26AD28D0" w:rsidR="005816B0" w:rsidRDefault="005816B0" w:rsidP="005816B0"/>
    <w:p w14:paraId="3E8120A7" w14:textId="5C038AC7" w:rsidR="005816B0" w:rsidRDefault="003248C7" w:rsidP="005816B0"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8D48AE5" wp14:editId="53AEF31A">
                <wp:simplePos x="0" y="0"/>
                <wp:positionH relativeFrom="margin">
                  <wp:posOffset>-185057</wp:posOffset>
                </wp:positionH>
                <wp:positionV relativeFrom="paragraph">
                  <wp:posOffset>107950</wp:posOffset>
                </wp:positionV>
                <wp:extent cx="2552700" cy="213360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213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20C23A" w14:textId="7FF99A21" w:rsidR="00696D12" w:rsidRPr="003248C7" w:rsidRDefault="003248C7" w:rsidP="003248C7">
                            <w:pPr>
                              <w:jc w:val="both"/>
                            </w:pPr>
                            <w:r w:rsidRPr="003248C7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>Looking for a career opportunity that</w:t>
                            </w:r>
                            <w:r>
                              <w:t xml:space="preserve"> </w:t>
                            </w:r>
                            <w:r w:rsidRPr="003248C7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 xml:space="preserve">correlates with my passion for Engineering in a reputable company to expand my skills and knowledge. I have more than 5 years’ experience in </w:t>
                            </w:r>
                            <w:r w:rsidRPr="003248C7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-GB"/>
                              </w:rPr>
                              <w:t>Electrical &amp; Electronics Engineering, IT systems, ELV systems, project management, CCTV &amp; alarm systems and Building Management Systems (BMS)</w:t>
                            </w:r>
                            <w:r w:rsidRPr="003248C7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>. Excited to work on challenging situations and complex problems to develop innovative solutions. Able to lead on my areas of expertise and follow when learning. Eager to join a professional and technical team to grow myself and the company.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48AE5" id="_x0000_s1031" type="#_x0000_t202" style="position:absolute;margin-left:-14.55pt;margin-top:8.5pt;width:201pt;height:16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" filled="f" stroked="f">
                <v:textbox>
                  <w:txbxContent>
                    <w:p w14:paraId="5220C23A" w14:textId="7FF99A21" w:rsidR="00696D12" w:rsidRPr="003248C7" w:rsidRDefault="003248C7" w:rsidP="003248C7">
                      <w:pPr>
                        <w:jc w:val="both"/>
                      </w:pPr>
                      <w:r w:rsidRPr="003248C7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>Looking for a career opportunity that</w:t>
                      </w:r>
                      <w:r>
                        <w:t xml:space="preserve"> </w:t>
                      </w:r>
                      <w:r w:rsidRPr="003248C7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 xml:space="preserve">correlates with my passion for Engineering in a reputable company to expand my skills and knowledge. I have more than 5 years’ experience in </w:t>
                      </w:r>
                      <w:r w:rsidRPr="003248C7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-GB"/>
                        </w:rPr>
                        <w:t>Electrical &amp; Electronics Engineering, IT systems, ELV systems, project management, CCTV &amp; alarm systems and Building Management Systems (BMS)</w:t>
                      </w:r>
                      <w:r w:rsidRPr="003248C7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>. Excited to work on challenging situations and complex problems to develop innovative solutions. Able to lead on my areas of expertise and follow when learning. Eager to join a professional and technical team to grow myself and the company.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0585F0F" w14:textId="08583D1F" w:rsidR="005816B0" w:rsidRDefault="005816B0" w:rsidP="005816B0"/>
    <w:p w14:paraId="74A9B3B4" w14:textId="6272277D" w:rsidR="005816B0" w:rsidRDefault="005816B0" w:rsidP="005816B0"/>
    <w:p w14:paraId="554EAC9F" w14:textId="0B990D52" w:rsidR="005816B0" w:rsidRDefault="005816B0" w:rsidP="005816B0"/>
    <w:p w14:paraId="4FC2C9A3" w14:textId="7EBCB544" w:rsidR="005816B0" w:rsidRDefault="005816B0" w:rsidP="005816B0"/>
    <w:p w14:paraId="68E53F50" w14:textId="42118CE4" w:rsidR="005816B0" w:rsidRDefault="005816B0" w:rsidP="005816B0"/>
    <w:p w14:paraId="40C81597" w14:textId="19947504" w:rsidR="005816B0" w:rsidRDefault="005816B0" w:rsidP="005816B0"/>
    <w:p w14:paraId="7808ACA1" w14:textId="32D21D8E" w:rsidR="005816B0" w:rsidRDefault="005816B0" w:rsidP="005816B0"/>
    <w:p w14:paraId="74180514" w14:textId="4B251E01" w:rsidR="005816B0" w:rsidRDefault="005816B0" w:rsidP="005816B0"/>
    <w:p w14:paraId="6D835B45" w14:textId="377C006C" w:rsidR="005816B0" w:rsidRDefault="005816B0" w:rsidP="005816B0"/>
    <w:p w14:paraId="41A57B3B" w14:textId="212737AE" w:rsidR="005816B0" w:rsidRDefault="005816B0" w:rsidP="005816B0"/>
    <w:p w14:paraId="2351EDC1" w14:textId="6F91116E" w:rsidR="005816B0" w:rsidRDefault="005816B0" w:rsidP="005816B0"/>
    <w:p w14:paraId="33BA8CEA" w14:textId="1984921D" w:rsidR="005816B0" w:rsidRDefault="005816B0" w:rsidP="005816B0"/>
    <w:p w14:paraId="5FA18CFB" w14:textId="2DB8C508" w:rsidR="005816B0" w:rsidRDefault="005816B0" w:rsidP="005816B0"/>
    <w:p w14:paraId="4BC3965F" w14:textId="7FCBA20D" w:rsidR="005816B0" w:rsidRDefault="005816B0" w:rsidP="005816B0"/>
    <w:p w14:paraId="479D9A2F" w14:textId="4214D9E3" w:rsidR="005816B0" w:rsidRDefault="00F50927" w:rsidP="005816B0">
      <w:r>
        <w:rPr>
          <w:b/>
          <w:caps/>
          <w:noProof/>
          <w:sz w:val="26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50B3CE" wp14:editId="683F3AE2">
                <wp:simplePos x="0" y="0"/>
                <wp:positionH relativeFrom="margin">
                  <wp:posOffset>-142875</wp:posOffset>
                </wp:positionH>
                <wp:positionV relativeFrom="paragraph">
                  <wp:posOffset>171987</wp:posOffset>
                </wp:positionV>
                <wp:extent cx="2476500" cy="276225"/>
                <wp:effectExtent l="0" t="0" r="38100" b="66675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0" cy="2762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/>
                          </a:outerShdw>
                        </a:effectLst>
                      </wps:spPr>
                      <wps:txbx>
                        <w:txbxContent>
                          <w:p w14:paraId="12D8246A" w14:textId="6952BB59" w:rsidR="00DC5F9C" w:rsidRPr="002D2C97" w:rsidRDefault="00983436" w:rsidP="00DC5F9C">
                            <w:pPr>
                              <w:rPr>
                                <w:rFonts w:ascii="Times New Roman" w:hAnsi="Times New Roman"/>
                                <w:b/>
                                <w:caps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983436">
                              <w:rPr>
                                <w:rFonts w:ascii="Times New Roman" w:hAnsi="Times New Roman"/>
                                <w:b/>
                                <w:caps/>
                                <w:color w:val="FFFFFF"/>
                                <w:sz w:val="24"/>
                                <w:szCs w:val="24"/>
                              </w:rPr>
                              <w:t>PERSONALITY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50B3CE" id="Rectangle 31" o:spid="_x0000_s1032" style="position:absolute;margin-left:-11.25pt;margin-top:13.55pt;width:195pt;height:21.7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" fillcolor="black" strokeweight="1pt">
                <v:shadow on="t" color="#7f7f7f" offset="1pt"/>
                <v:textbox>
                  <w:txbxContent>
                    <w:p w14:paraId="12D8246A" w14:textId="6952BB59" w:rsidR="00DC5F9C" w:rsidRPr="002D2C97" w:rsidRDefault="00983436" w:rsidP="00DC5F9C">
                      <w:pPr>
                        <w:rPr>
                          <w:rFonts w:ascii="Times New Roman" w:hAnsi="Times New Roman"/>
                          <w:b/>
                          <w:caps/>
                          <w:color w:val="FFFFFF"/>
                          <w:sz w:val="24"/>
                          <w:szCs w:val="24"/>
                        </w:rPr>
                      </w:pPr>
                      <w:r w:rsidRPr="00983436">
                        <w:rPr>
                          <w:rFonts w:ascii="Times New Roman" w:hAnsi="Times New Roman"/>
                          <w:b/>
                          <w:caps/>
                          <w:color w:val="FFFFFF"/>
                          <w:sz w:val="24"/>
                          <w:szCs w:val="24"/>
                        </w:rPr>
                        <w:t>PERSONALITY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01F0746" w14:textId="76B3D7F6" w:rsidR="005816B0" w:rsidRDefault="005816B0" w:rsidP="005816B0"/>
    <w:p w14:paraId="05B243D5" w14:textId="1FA2495C" w:rsidR="005816B0" w:rsidRDefault="00AD7FE5" w:rsidP="005816B0"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5EA1A3D" wp14:editId="2DE4270B">
                <wp:simplePos x="0" y="0"/>
                <wp:positionH relativeFrom="column">
                  <wp:posOffset>-185420</wp:posOffset>
                </wp:positionH>
                <wp:positionV relativeFrom="paragraph">
                  <wp:posOffset>170180</wp:posOffset>
                </wp:positionV>
                <wp:extent cx="2604135" cy="1425575"/>
                <wp:effectExtent l="0" t="0" r="0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135" cy="142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7F50E" w14:textId="7991B92F" w:rsidR="005D0600" w:rsidRPr="00F50927" w:rsidRDefault="00AD7FE5" w:rsidP="00C941B3">
                            <w:pPr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-GB"/>
                              </w:rPr>
                              <w:t>A</w:t>
                            </w:r>
                            <w:r w:rsidRPr="00AD7FE5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-GB"/>
                              </w:rPr>
                              <w:t>nalytical,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AD7FE5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-GB"/>
                              </w:rPr>
                              <w:t>Technical</w:t>
                            </w:r>
                            <w:r w:rsidRPr="00AD7F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 xml:space="preserve"> and </w:t>
                            </w:r>
                            <w:r w:rsidRPr="00AD7FE5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-GB"/>
                              </w:rPr>
                              <w:t>Open</w:t>
                            </w:r>
                            <w:r w:rsidRPr="00AD7F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 xml:space="preserve"> these are the three words that I will use to describe myself and in that order. I often find myself analyzing a problem instead of being disappointed or stressed and obsessed to find a technical method to solve it, I have a higher trait of openness in my personal and professional life. I am self-confident in my skills and self-motivated on the ideas that I focus on.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A1A3D" id="_x0000_s1033" type="#_x0000_t202" style="position:absolute;margin-left:-14.6pt;margin-top:13.4pt;width:205.05pt;height:112.2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" filled="f" stroked="f">
                <v:textbox>
                  <w:txbxContent>
                    <w:p w14:paraId="5847F50E" w14:textId="7991B92F" w:rsidR="005D0600" w:rsidRPr="00F50927" w:rsidRDefault="00AD7FE5" w:rsidP="00C941B3">
                      <w:pPr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-GB"/>
                        </w:rPr>
                        <w:t>A</w:t>
                      </w:r>
                      <w:r w:rsidRPr="00AD7FE5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-GB"/>
                        </w:rPr>
                        <w:t>nalytical,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AD7FE5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-GB"/>
                        </w:rPr>
                        <w:t>Technical</w:t>
                      </w:r>
                      <w:r w:rsidRPr="00AD7FE5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 xml:space="preserve"> and </w:t>
                      </w:r>
                      <w:r w:rsidRPr="00AD7FE5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-GB"/>
                        </w:rPr>
                        <w:t>Open</w:t>
                      </w:r>
                      <w:r w:rsidRPr="00AD7FE5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 xml:space="preserve"> these are the three words that I will use to describe myself and in that order. I often find myself analyzing a problem instead of being disappointed or stressed and obsessed to find a technical method to solve it, I have a higher trait of openness in my personal and professional life. I am self-confident in my skills and self-motivated on the ideas that I focus on.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136F69" w14:textId="15314EA2" w:rsidR="005816B0" w:rsidRDefault="005816B0" w:rsidP="005816B0"/>
    <w:p w14:paraId="3F249186" w14:textId="6EB7C304" w:rsidR="005816B0" w:rsidRDefault="005816B0" w:rsidP="005816B0"/>
    <w:p w14:paraId="1A5678B1" w14:textId="339944A1" w:rsidR="005816B0" w:rsidRDefault="005816B0" w:rsidP="005816B0"/>
    <w:p w14:paraId="57A18DDC" w14:textId="44EB8368" w:rsidR="005816B0" w:rsidRDefault="005816B0" w:rsidP="005816B0"/>
    <w:p w14:paraId="1021685C" w14:textId="5A3A3EEB" w:rsidR="005816B0" w:rsidRDefault="005816B0" w:rsidP="005816B0"/>
    <w:p w14:paraId="4F58704B" w14:textId="371E81A2" w:rsidR="005816B0" w:rsidRDefault="005816B0" w:rsidP="005816B0"/>
    <w:p w14:paraId="2ECA581D" w14:textId="2532B784" w:rsidR="005816B0" w:rsidRDefault="005816B0" w:rsidP="005816B0"/>
    <w:p w14:paraId="413C68FC" w14:textId="366629E2" w:rsidR="005816B0" w:rsidRDefault="005816B0" w:rsidP="005816B0"/>
    <w:p w14:paraId="6855E065" w14:textId="3B27DEF1" w:rsidR="005816B0" w:rsidRDefault="005816B0" w:rsidP="005816B0"/>
    <w:p w14:paraId="0FFEC25F" w14:textId="491EC3A6" w:rsidR="005816B0" w:rsidRDefault="005816B0" w:rsidP="005816B0"/>
    <w:p w14:paraId="5684D745" w14:textId="383F6427" w:rsidR="005816B0" w:rsidRDefault="00BD744C" w:rsidP="005816B0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A66EF7" wp14:editId="13B81C47">
                <wp:simplePos x="0" y="0"/>
                <wp:positionH relativeFrom="margin">
                  <wp:posOffset>-133350</wp:posOffset>
                </wp:positionH>
                <wp:positionV relativeFrom="paragraph">
                  <wp:posOffset>131347</wp:posOffset>
                </wp:positionV>
                <wp:extent cx="2470150" cy="276225"/>
                <wp:effectExtent l="0" t="0" r="44450" b="66675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0150" cy="2762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/>
                          </a:outerShdw>
                        </a:effectLst>
                      </wps:spPr>
                      <wps:txbx>
                        <w:txbxContent>
                          <w:p w14:paraId="49FADF2D" w14:textId="77777777" w:rsidR="00696D12" w:rsidRPr="002D2C97" w:rsidRDefault="00696D12" w:rsidP="00696D12">
                            <w:pPr>
                              <w:rPr>
                                <w:rFonts w:ascii="Times New Roman" w:hAnsi="Times New Roman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aps/>
                                <w:color w:val="FFFFFF"/>
                                <w:sz w:val="24"/>
                                <w:szCs w:val="24"/>
                              </w:rPr>
                              <w:t>Contact info</w:t>
                            </w:r>
                          </w:p>
                          <w:p w14:paraId="3850A228" w14:textId="77777777" w:rsidR="00696D12" w:rsidRPr="00F47D72" w:rsidRDefault="00696D12" w:rsidP="00696D12">
                            <w:pPr>
                              <w:rPr>
                                <w:sz w:val="25"/>
                                <w:szCs w:val="2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A66EF7" id="Rectangle 20" o:spid="_x0000_s1034" style="position:absolute;margin-left:-10.5pt;margin-top:10.35pt;width:194.5pt;height:21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" fillcolor="black" strokeweight="1pt">
                <v:shadow on="t" color="#7f7f7f" offset="1pt"/>
                <v:textbox>
                  <w:txbxContent>
                    <w:p w14:paraId="49FADF2D" w14:textId="77777777" w:rsidR="00696D12" w:rsidRPr="002D2C97" w:rsidRDefault="00696D12" w:rsidP="00696D12">
                      <w:pPr>
                        <w:rPr>
                          <w:rFonts w:ascii="Times New Roman" w:hAnsi="Times New Roman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aps/>
                          <w:color w:val="FFFFFF"/>
                          <w:sz w:val="24"/>
                          <w:szCs w:val="24"/>
                        </w:rPr>
                        <w:t>Contact info</w:t>
                      </w:r>
                    </w:p>
                    <w:p w14:paraId="3850A228" w14:textId="77777777" w:rsidR="00696D12" w:rsidRPr="00F47D72" w:rsidRDefault="00696D12" w:rsidP="00696D12">
                      <w:pPr>
                        <w:rPr>
                          <w:sz w:val="25"/>
                          <w:szCs w:val="25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F398424" w14:textId="2AA471E9" w:rsidR="005816B0" w:rsidRDefault="005816B0" w:rsidP="005816B0"/>
    <w:p w14:paraId="4CC3B17E" w14:textId="01B2D2FD" w:rsidR="005816B0" w:rsidRDefault="00681EDB" w:rsidP="005816B0"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16B9C3E" wp14:editId="389B5E5F">
                <wp:simplePos x="0" y="0"/>
                <wp:positionH relativeFrom="margin">
                  <wp:posOffset>-123825</wp:posOffset>
                </wp:positionH>
                <wp:positionV relativeFrom="paragraph">
                  <wp:posOffset>146587</wp:posOffset>
                </wp:positionV>
                <wp:extent cx="2457450" cy="1095375"/>
                <wp:effectExtent l="0" t="0" r="0" b="952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109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E1E097" w14:textId="70ADDE0D" w:rsidR="00696D12" w:rsidRPr="00C21A4D" w:rsidRDefault="00696D12" w:rsidP="00696D12">
                            <w:pPr>
                              <w:ind w:left="-270" w:firstLine="270"/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C1078">
                              <w:rPr>
                                <w:rFonts w:ascii="Times New Roman" w:eastAsia="Times New Roman" w:hAnsi="Times New Roman"/>
                                <w:color w:val="000000"/>
                                <w:sz w:val="34"/>
                                <w:szCs w:val="34"/>
                              </w:rPr>
                              <w:sym w:font="Webdings" w:char="F0EB"/>
                            </w:r>
                            <w:r w:rsidR="001A492A"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  <w:szCs w:val="20"/>
                              </w:rPr>
                              <w:t>No – 02</w:t>
                            </w:r>
                            <w:r w:rsidRPr="00C21A4D"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1A492A"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  <w:szCs w:val="20"/>
                              </w:rPr>
                              <w:t>Salwa</w:t>
                            </w:r>
                            <w:proofErr w:type="spellEnd"/>
                            <w:r w:rsidR="001A492A"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  <w:szCs w:val="20"/>
                              </w:rPr>
                              <w:t xml:space="preserve"> Rd</w:t>
                            </w:r>
                            <w:r w:rsidRPr="00C21A4D"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1A492A"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  <w:szCs w:val="20"/>
                              </w:rPr>
                              <w:t>Mushiereb</w:t>
                            </w:r>
                            <w:proofErr w:type="spellEnd"/>
                            <w:r w:rsidRPr="00C21A4D"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6271C902" w14:textId="320279D1" w:rsidR="00696D12" w:rsidRDefault="00696D12" w:rsidP="00696D12">
                            <w:pPr>
                              <w:ind w:left="-270" w:firstLine="270"/>
                              <w:rPr>
                                <w:rFonts w:ascii="Times New Roman" w:hAnsi="Times New Roman"/>
                                <w:sz w:val="22"/>
                                <w:lang w:val="en-GB"/>
                              </w:rPr>
                            </w:pPr>
                            <w:r w:rsidRPr="00C21A4D"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C21A4D"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21A4D"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  <w:szCs w:val="20"/>
                              </w:rPr>
                              <w:t>Doha, Qatar.</w:t>
                            </w:r>
                          </w:p>
                          <w:p w14:paraId="42394EDB" w14:textId="1F2A2B77" w:rsidR="00696D12" w:rsidRPr="00393FDB" w:rsidRDefault="00696D12" w:rsidP="00696D12">
                            <w:pPr>
                              <w:ind w:left="-270" w:firstLine="270"/>
                              <w:rPr>
                                <w:rFonts w:ascii="Times New Roman" w:hAnsi="Times New Roman"/>
                                <w:sz w:val="22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0"/>
                                <w:szCs w:val="30"/>
                                <w:lang w:val="en-GB"/>
                              </w:rPr>
                              <w:t xml:space="preserve"> </w:t>
                            </w:r>
                            <w:r w:rsidRPr="00BC1078">
                              <w:rPr>
                                <w:rFonts w:ascii="Times New Roman" w:hAnsi="Times New Roman"/>
                                <w:sz w:val="34"/>
                                <w:szCs w:val="34"/>
                                <w:lang w:val="en-GB"/>
                              </w:rPr>
                              <w:sym w:font="Wingdings 2" w:char="F028"/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lang w:val="en-GB"/>
                              </w:rPr>
                              <w:t xml:space="preserve">  </w:t>
                            </w:r>
                            <w:r w:rsidR="001A492A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>33773696</w:t>
                            </w:r>
                          </w:p>
                          <w:p w14:paraId="113EECF0" w14:textId="3C61D644" w:rsidR="00696D12" w:rsidRPr="001A492A" w:rsidRDefault="00696D12" w:rsidP="001A492A">
                            <w:pPr>
                              <w:spacing w:line="276" w:lineRule="auto"/>
                              <w:rPr>
                                <w:rFonts w:ascii="Times New Roman" w:hAnsi="Times New Roman"/>
                                <w:sz w:val="22"/>
                                <w:lang w:val="en-GB"/>
                              </w:rPr>
                            </w:pPr>
                            <w:r w:rsidRPr="0023406F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n-GB"/>
                              </w:rPr>
                              <w:sym w:font="Wingdings" w:char="F02A"/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lang w:val="en-GB"/>
                              </w:rPr>
                              <w:t xml:space="preserve"> </w:t>
                            </w:r>
                            <w:r w:rsidR="00E9063B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>azhaarm94</w:t>
                            </w:r>
                            <w:r w:rsidR="009C6190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>94@g</w:t>
                            </w:r>
                            <w:r w:rsidR="00E9063B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>mail</w:t>
                            </w:r>
                            <w:r w:rsidR="001A492A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B9C3E" id="_x0000_s1035" type="#_x0000_t202" style="position:absolute;margin-left:-9.75pt;margin-top:11.55pt;width:193.5pt;height:86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" filled="f" stroked="f">
                <v:textbox>
                  <w:txbxContent>
                    <w:p w14:paraId="46E1E097" w14:textId="70ADDE0D" w:rsidR="00696D12" w:rsidRPr="00C21A4D" w:rsidRDefault="00696D12" w:rsidP="00696D12">
                      <w:pPr>
                        <w:ind w:left="-270" w:firstLine="270"/>
                        <w:rPr>
                          <w:rFonts w:ascii="Times New Roman" w:eastAsia="Times New Roman" w:hAnsi="Times New Roman"/>
                          <w:color w:val="000000"/>
                          <w:sz w:val="20"/>
                          <w:szCs w:val="20"/>
                        </w:rPr>
                      </w:pPr>
                      <w:r w:rsidRPr="00BC1078">
                        <w:rPr>
                          <w:rFonts w:ascii="Times New Roman" w:eastAsia="Times New Roman" w:hAnsi="Times New Roman"/>
                          <w:color w:val="000000"/>
                          <w:sz w:val="34"/>
                          <w:szCs w:val="34"/>
                        </w:rPr>
                        <w:sym w:font="Webdings" w:char="F0EB"/>
                      </w:r>
                      <w:r w:rsidR="001A492A">
                        <w:rPr>
                          <w:rFonts w:ascii="Times New Roman" w:eastAsia="Times New Roman" w:hAnsi="Times New Roman"/>
                          <w:color w:val="000000"/>
                          <w:sz w:val="20"/>
                          <w:szCs w:val="20"/>
                        </w:rPr>
                        <w:t>No – 02</w:t>
                      </w:r>
                      <w:r w:rsidRPr="00C21A4D">
                        <w:rPr>
                          <w:rFonts w:ascii="Times New Roman" w:eastAsia="Times New Roman" w:hAnsi="Times New Roman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1A492A">
                        <w:rPr>
                          <w:rFonts w:ascii="Times New Roman" w:eastAsia="Times New Roman" w:hAnsi="Times New Roman"/>
                          <w:color w:val="000000"/>
                          <w:sz w:val="20"/>
                          <w:szCs w:val="20"/>
                        </w:rPr>
                        <w:t>Salwa</w:t>
                      </w:r>
                      <w:proofErr w:type="spellEnd"/>
                      <w:r w:rsidR="001A492A">
                        <w:rPr>
                          <w:rFonts w:ascii="Times New Roman" w:eastAsia="Times New Roman" w:hAnsi="Times New Roman"/>
                          <w:color w:val="000000"/>
                          <w:sz w:val="20"/>
                          <w:szCs w:val="20"/>
                        </w:rPr>
                        <w:t xml:space="preserve"> Rd</w:t>
                      </w:r>
                      <w:r w:rsidRPr="00C21A4D">
                        <w:rPr>
                          <w:rFonts w:ascii="Times New Roman" w:eastAsia="Times New Roman" w:hAnsi="Times New Roman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1A492A">
                        <w:rPr>
                          <w:rFonts w:ascii="Times New Roman" w:eastAsia="Times New Roman" w:hAnsi="Times New Roman"/>
                          <w:color w:val="000000"/>
                          <w:sz w:val="20"/>
                          <w:szCs w:val="20"/>
                        </w:rPr>
                        <w:t>Mushiereb</w:t>
                      </w:r>
                      <w:proofErr w:type="spellEnd"/>
                      <w:r w:rsidRPr="00C21A4D">
                        <w:rPr>
                          <w:rFonts w:ascii="Times New Roman" w:eastAsia="Times New Roman" w:hAnsi="Times New Roman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14:paraId="6271C902" w14:textId="320279D1" w:rsidR="00696D12" w:rsidRDefault="00696D12" w:rsidP="00696D12">
                      <w:pPr>
                        <w:ind w:left="-270" w:firstLine="270"/>
                        <w:rPr>
                          <w:rFonts w:ascii="Times New Roman" w:hAnsi="Times New Roman"/>
                          <w:sz w:val="22"/>
                          <w:lang w:val="en-GB"/>
                        </w:rPr>
                      </w:pPr>
                      <w:r w:rsidRPr="00C21A4D">
                        <w:rPr>
                          <w:rFonts w:ascii="Times New Roman" w:eastAsia="Times New Roman" w:hAnsi="Times New Roman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 w:rsidR="00C21A4D">
                        <w:rPr>
                          <w:rFonts w:ascii="Times New Roman" w:eastAsia="Times New Roman" w:hAnsi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21A4D">
                        <w:rPr>
                          <w:rFonts w:ascii="Times New Roman" w:eastAsia="Times New Roman" w:hAnsi="Times New Roman"/>
                          <w:color w:val="000000"/>
                          <w:sz w:val="20"/>
                          <w:szCs w:val="20"/>
                        </w:rPr>
                        <w:t>Doha, Qatar.</w:t>
                      </w:r>
                    </w:p>
                    <w:p w14:paraId="42394EDB" w14:textId="1F2A2B77" w:rsidR="00696D12" w:rsidRPr="00393FDB" w:rsidRDefault="00696D12" w:rsidP="00696D12">
                      <w:pPr>
                        <w:ind w:left="-270" w:firstLine="270"/>
                        <w:rPr>
                          <w:rFonts w:ascii="Times New Roman" w:hAnsi="Times New Roman"/>
                          <w:sz w:val="22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30"/>
                          <w:szCs w:val="30"/>
                          <w:lang w:val="en-GB"/>
                        </w:rPr>
                        <w:t xml:space="preserve"> </w:t>
                      </w:r>
                      <w:r w:rsidRPr="00BC1078">
                        <w:rPr>
                          <w:rFonts w:ascii="Times New Roman" w:hAnsi="Times New Roman"/>
                          <w:sz w:val="34"/>
                          <w:szCs w:val="34"/>
                          <w:lang w:val="en-GB"/>
                        </w:rPr>
                        <w:sym w:font="Wingdings 2" w:char="F028"/>
                      </w:r>
                      <w:r>
                        <w:rPr>
                          <w:rFonts w:ascii="Times New Roman" w:hAnsi="Times New Roman"/>
                          <w:sz w:val="22"/>
                          <w:lang w:val="en-GB"/>
                        </w:rPr>
                        <w:t xml:space="preserve">  </w:t>
                      </w:r>
                      <w:r w:rsidR="001A492A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>33773696</w:t>
                      </w:r>
                    </w:p>
                    <w:p w14:paraId="113EECF0" w14:textId="3C61D644" w:rsidR="00696D12" w:rsidRPr="001A492A" w:rsidRDefault="00696D12" w:rsidP="001A492A">
                      <w:pPr>
                        <w:spacing w:line="276" w:lineRule="auto"/>
                        <w:rPr>
                          <w:rFonts w:ascii="Times New Roman" w:hAnsi="Times New Roman"/>
                          <w:sz w:val="22"/>
                          <w:lang w:val="en-GB"/>
                        </w:rPr>
                      </w:pPr>
                      <w:r w:rsidRPr="0023406F">
                        <w:rPr>
                          <w:rFonts w:ascii="Times New Roman" w:hAnsi="Times New Roman"/>
                          <w:sz w:val="26"/>
                          <w:szCs w:val="26"/>
                          <w:lang w:val="en-GB"/>
                        </w:rPr>
                        <w:sym w:font="Wingdings" w:char="F02A"/>
                      </w:r>
                      <w:r>
                        <w:rPr>
                          <w:rFonts w:ascii="Times New Roman" w:hAnsi="Times New Roman"/>
                          <w:sz w:val="22"/>
                          <w:lang w:val="en-GB"/>
                        </w:rPr>
                        <w:t xml:space="preserve"> </w:t>
                      </w:r>
                      <w:r w:rsidR="00E9063B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>azhaarm94</w:t>
                      </w:r>
                      <w:r w:rsidR="009C6190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>94@g</w:t>
                      </w:r>
                      <w:r w:rsidR="00E9063B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>mail</w:t>
                      </w:r>
                      <w:r w:rsidR="001A492A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>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80B545D" w14:textId="093DEFF8" w:rsidR="005816B0" w:rsidRDefault="005816B0" w:rsidP="005816B0"/>
    <w:p w14:paraId="39706FEC" w14:textId="46710E2C" w:rsidR="005816B0" w:rsidRDefault="005816B0" w:rsidP="005816B0"/>
    <w:p w14:paraId="0EB4EA78" w14:textId="04F29D2B" w:rsidR="005816B0" w:rsidRDefault="005816B0" w:rsidP="005816B0"/>
    <w:p w14:paraId="34AC8058" w14:textId="5D24F97D" w:rsidR="005816B0" w:rsidRDefault="005816B0" w:rsidP="005816B0"/>
    <w:p w14:paraId="045B193B" w14:textId="3D25D4F6" w:rsidR="005816B0" w:rsidRDefault="005816B0" w:rsidP="005816B0"/>
    <w:p w14:paraId="7A9F869D" w14:textId="4C7DB571" w:rsidR="005816B0" w:rsidRDefault="005816B0" w:rsidP="005816B0"/>
    <w:p w14:paraId="678839E1" w14:textId="0703E4AD" w:rsidR="005816B0" w:rsidRDefault="005816B0" w:rsidP="005816B0"/>
    <w:p w14:paraId="483006D7" w14:textId="437F70AA" w:rsidR="005816B0" w:rsidRDefault="008B205E" w:rsidP="005816B0">
      <w:r>
        <w:rPr>
          <w:noProof/>
          <w:lang w:eastAsia="en-US"/>
        </w:rPr>
        <w:drawing>
          <wp:anchor distT="0" distB="0" distL="114300" distR="114300" simplePos="0" relativeHeight="251721728" behindDoc="0" locked="0" layoutInCell="1" allowOverlap="1" wp14:anchorId="7372E2FA" wp14:editId="2D499CF8">
            <wp:simplePos x="0" y="0"/>
            <wp:positionH relativeFrom="column">
              <wp:posOffset>439420</wp:posOffset>
            </wp:positionH>
            <wp:positionV relativeFrom="paragraph">
              <wp:posOffset>57785</wp:posOffset>
            </wp:positionV>
            <wp:extent cx="1143000" cy="1143000"/>
            <wp:effectExtent l="0" t="0" r="0" b="0"/>
            <wp:wrapThrough wrapText="bothSides">
              <wp:wrapPolygon edited="0">
                <wp:start x="0" y="0"/>
                <wp:lineTo x="0" y="21240"/>
                <wp:lineTo x="21240" y="21240"/>
                <wp:lineTo x="2124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zhaar_Mohideen (1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2A16B4" w14:textId="56E25262" w:rsidR="005816B0" w:rsidRDefault="005816B0" w:rsidP="005816B0"/>
    <w:p w14:paraId="1842A074" w14:textId="662E58CA" w:rsidR="005816B0" w:rsidRDefault="005816B0" w:rsidP="005816B0"/>
    <w:p w14:paraId="0BF85989" w14:textId="7B5650DE" w:rsidR="005816B0" w:rsidRDefault="005816B0" w:rsidP="005816B0"/>
    <w:p w14:paraId="0B7B141D" w14:textId="565197AD" w:rsidR="005816B0" w:rsidRDefault="005816B0" w:rsidP="005816B0"/>
    <w:p w14:paraId="47058266" w14:textId="5BEA047C" w:rsidR="005816B0" w:rsidRDefault="005816B0" w:rsidP="005816B0">
      <w:bookmarkStart w:id="0" w:name="_GoBack"/>
      <w:bookmarkEnd w:id="0"/>
    </w:p>
    <w:p w14:paraId="7239A073" w14:textId="4B5CD650" w:rsidR="005816B0" w:rsidRDefault="005816B0" w:rsidP="005816B0"/>
    <w:p w14:paraId="09FE5893" w14:textId="0ECBD772" w:rsidR="005816B0" w:rsidRDefault="005816B0" w:rsidP="005816B0"/>
    <w:p w14:paraId="67CAFF9F" w14:textId="3D14E863" w:rsidR="005816B0" w:rsidRDefault="00BD744C" w:rsidP="005816B0"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1538BF73" wp14:editId="72BE95BE">
                <wp:simplePos x="0" y="0"/>
                <wp:positionH relativeFrom="margin">
                  <wp:posOffset>437515</wp:posOffset>
                </wp:positionH>
                <wp:positionV relativeFrom="paragraph">
                  <wp:posOffset>48797</wp:posOffset>
                </wp:positionV>
                <wp:extent cx="1063625" cy="377825"/>
                <wp:effectExtent l="0" t="0" r="0" b="31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3625" cy="37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34382B" w14:textId="233523F2" w:rsidR="00C56933" w:rsidRPr="00C56933" w:rsidRDefault="00C56933" w:rsidP="00C56933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56933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Scan Me for</w:t>
                            </w:r>
                          </w:p>
                          <w:p w14:paraId="22CDD942" w14:textId="5FCFC9A8" w:rsidR="00C56933" w:rsidRPr="00C56933" w:rsidRDefault="00F4112C" w:rsidP="00C56933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Smart</w:t>
                            </w:r>
                            <w:r w:rsidR="00C56933" w:rsidRPr="00C56933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8BF73" id="_x0000_s1036" type="#_x0000_t202" style="position:absolute;margin-left:34.45pt;margin-top:3.85pt;width:83.75pt;height:29.7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" filled="f" stroked="f">
                <v:textbox>
                  <w:txbxContent>
                    <w:p w14:paraId="0434382B" w14:textId="233523F2" w:rsidR="00C56933" w:rsidRPr="00C56933" w:rsidRDefault="00C56933" w:rsidP="00C56933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C56933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Scan Me for</w:t>
                      </w:r>
                    </w:p>
                    <w:p w14:paraId="22CDD942" w14:textId="5FCFC9A8" w:rsidR="00C56933" w:rsidRPr="00C56933" w:rsidRDefault="00F4112C" w:rsidP="00C56933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Smart</w:t>
                      </w:r>
                      <w:r w:rsidR="00C56933" w:rsidRPr="00C56933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 xml:space="preserve"> 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FA50E4" w14:textId="0FA80C91" w:rsidR="005816B0" w:rsidRDefault="005816B0" w:rsidP="005816B0"/>
    <w:p w14:paraId="4574D7EF" w14:textId="3B112390" w:rsidR="005816B0" w:rsidRDefault="005816B0" w:rsidP="005816B0"/>
    <w:p w14:paraId="6B878568" w14:textId="77C70388" w:rsidR="005816B0" w:rsidRDefault="005816B0" w:rsidP="005816B0"/>
    <w:p w14:paraId="7FEEB575" w14:textId="087E9F7C" w:rsidR="005816B0" w:rsidRDefault="005816B0" w:rsidP="005816B0"/>
    <w:p w14:paraId="697F69C8" w14:textId="23C4CDFE" w:rsidR="007644E2" w:rsidRDefault="007644E2" w:rsidP="005816B0"/>
    <w:p w14:paraId="36C46A45" w14:textId="2B0C8D10" w:rsidR="005816B0" w:rsidRDefault="005816B0" w:rsidP="005816B0"/>
    <w:p w14:paraId="1EEB736E" w14:textId="189FAFC6" w:rsidR="005816B0" w:rsidRDefault="005816B0" w:rsidP="005816B0"/>
    <w:p w14:paraId="73CA9229" w14:textId="0E614129" w:rsidR="00696D12" w:rsidRPr="00ED5070" w:rsidRDefault="00696D12" w:rsidP="00696D12">
      <w:pPr>
        <w:rPr>
          <w:rFonts w:ascii="Times New Roman" w:hAnsi="Times New Roman"/>
          <w:b/>
          <w:caps/>
          <w:color w:val="FFFFFF"/>
          <w:sz w:val="24"/>
          <w:szCs w:val="24"/>
        </w:rPr>
      </w:pPr>
    </w:p>
    <w:p w14:paraId="3102FD89" w14:textId="6C329BC2" w:rsidR="005816B0" w:rsidRDefault="007C649D" w:rsidP="005816B0">
      <w:r w:rsidRPr="005E54A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255EB4" wp14:editId="6D2D97B4">
                <wp:simplePos x="0" y="0"/>
                <wp:positionH relativeFrom="column">
                  <wp:posOffset>-142875</wp:posOffset>
                </wp:positionH>
                <wp:positionV relativeFrom="paragraph">
                  <wp:posOffset>115207</wp:posOffset>
                </wp:positionV>
                <wp:extent cx="2495550" cy="276225"/>
                <wp:effectExtent l="0" t="0" r="38100" b="66675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5550" cy="2762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/>
                          </a:outerShdw>
                        </a:effectLst>
                      </wps:spPr>
                      <wps:txbx>
                        <w:txbxContent>
                          <w:p w14:paraId="44BF6EFF" w14:textId="77777777" w:rsidR="005E54A9" w:rsidRPr="002D2C97" w:rsidRDefault="005E54A9" w:rsidP="005E54A9">
                            <w:pPr>
                              <w:rPr>
                                <w:rFonts w:ascii="Times New Roman" w:hAnsi="Times New Roman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2D2C97">
                              <w:rPr>
                                <w:rFonts w:ascii="Times New Roman" w:hAnsi="Times New Roman"/>
                                <w:b/>
                                <w:caps/>
                                <w:color w:val="FFFFFF"/>
                                <w:sz w:val="24"/>
                                <w:szCs w:val="24"/>
                              </w:rPr>
                              <w:t>Personal INFORMATION</w:t>
                            </w:r>
                          </w:p>
                          <w:p w14:paraId="7F12160F" w14:textId="77777777" w:rsidR="005E54A9" w:rsidRPr="00F47D72" w:rsidRDefault="005E54A9" w:rsidP="005E54A9">
                            <w:pPr>
                              <w:rPr>
                                <w:sz w:val="25"/>
                                <w:szCs w:val="2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255EB4" id="Rectangle 30" o:spid="_x0000_s1037" style="position:absolute;margin-left:-11.25pt;margin-top:9.05pt;width:196.5pt;height:21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" fillcolor="black" strokeweight="1pt">
                <v:shadow on="t" color="#7f7f7f" offset="1pt"/>
                <v:textbox>
                  <w:txbxContent>
                    <w:p w14:paraId="44BF6EFF" w14:textId="77777777" w:rsidR="005E54A9" w:rsidRPr="002D2C97" w:rsidRDefault="005E54A9" w:rsidP="005E54A9">
                      <w:pPr>
                        <w:rPr>
                          <w:rFonts w:ascii="Times New Roman" w:hAnsi="Times New Roman"/>
                          <w:color w:val="FFFFFF"/>
                          <w:sz w:val="24"/>
                          <w:szCs w:val="24"/>
                        </w:rPr>
                      </w:pPr>
                      <w:r w:rsidRPr="002D2C97">
                        <w:rPr>
                          <w:rFonts w:ascii="Times New Roman" w:hAnsi="Times New Roman"/>
                          <w:b/>
                          <w:caps/>
                          <w:color w:val="FFFFFF"/>
                          <w:sz w:val="24"/>
                          <w:szCs w:val="24"/>
                        </w:rPr>
                        <w:t>Personal INFORMATION</w:t>
                      </w:r>
                    </w:p>
                    <w:p w14:paraId="7F12160F" w14:textId="77777777" w:rsidR="005E54A9" w:rsidRPr="00F47D72" w:rsidRDefault="005E54A9" w:rsidP="005E54A9">
                      <w:pPr>
                        <w:rPr>
                          <w:sz w:val="25"/>
                          <w:szCs w:val="25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71A05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20D88962" wp14:editId="4AA6C746">
                <wp:simplePos x="0" y="0"/>
                <wp:positionH relativeFrom="margin">
                  <wp:posOffset>2449195</wp:posOffset>
                </wp:positionH>
                <wp:positionV relativeFrom="paragraph">
                  <wp:posOffset>84818</wp:posOffset>
                </wp:positionV>
                <wp:extent cx="4362450" cy="146939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0" cy="1469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A6F6BE" w14:textId="43C606DB" w:rsidR="00CA1C33" w:rsidRPr="001B7B66" w:rsidRDefault="000C57BE" w:rsidP="00CA1C33">
                            <w:pPr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ind w:left="0" w:hanging="270"/>
                              <w:jc w:val="both"/>
                              <w:rPr>
                                <w:b/>
                                <w:caps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Terabyte Technologies</w:t>
                            </w:r>
                            <w:r w:rsidR="0073083B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(PVT) Ltd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- </w:t>
                            </w:r>
                            <w:r w:rsidR="0073083B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2 years’</w:t>
                            </w:r>
                            <w:r w:rsidR="0073083B" w:rsidRPr="001B7B66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 xml:space="preserve"> experience</w:t>
                            </w:r>
                            <w:r w:rsidR="0073083B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 xml:space="preserve"> as </w:t>
                            </w:r>
                            <w:r w:rsidR="00CA1C33" w:rsidRPr="001B7B66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>‘</w:t>
                            </w:r>
                            <w:r w:rsidR="0073083B">
                              <w:rPr>
                                <w:rFonts w:ascii="Times New Roman" w:eastAsia="Times New Roman" w:hAnsi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Project in-charge’ </w:t>
                            </w:r>
                            <w:r w:rsidR="00CA1C33" w:rsidRPr="001B7B66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r w:rsidR="00515FBF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24-J</w:t>
                            </w:r>
                            <w:r w:rsidR="00D3696C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an</w:t>
                            </w:r>
                            <w:r w:rsidR="0073083B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-2016</w:t>
                            </w:r>
                            <w:r w:rsidR="00CA1C33" w:rsidRPr="001B7B66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to </w:t>
                            </w:r>
                            <w:r w:rsidR="0073083B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05-J</w:t>
                            </w:r>
                            <w:r w:rsidR="00D3696C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an</w:t>
                            </w:r>
                            <w:r w:rsidR="0073083B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-2018</w:t>
                            </w:r>
                            <w:r w:rsidR="00CA1C33" w:rsidRPr="001B7B66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  <w:r w:rsidR="00CA1C33" w:rsidRPr="001B7B66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 w:rsidR="00CA1C33" w:rsidRPr="001B7B66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1C54AC85" w14:textId="77777777" w:rsidR="00CA1C33" w:rsidRPr="001B7B66" w:rsidRDefault="00CA1C33" w:rsidP="00CA1C33">
                            <w:pPr>
                              <w:ind w:left="27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776B2774" w14:textId="77777777" w:rsidR="00CA1C33" w:rsidRPr="001B7B66" w:rsidRDefault="00CA1C33" w:rsidP="00CA1C33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B7B66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Duties and Responsibility - </w:t>
                            </w:r>
                          </w:p>
                          <w:p w14:paraId="5EE6DB44" w14:textId="307EA21E" w:rsidR="00C970C1" w:rsidRDefault="00515FBF" w:rsidP="00515FBF">
                            <w:pPr>
                              <w:pStyle w:val="Achievement"/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Site in-charge</w:t>
                            </w:r>
                          </w:p>
                          <w:p w14:paraId="6AC128AF" w14:textId="4C3F8935" w:rsidR="00BB1B6E" w:rsidRDefault="00515FBF" w:rsidP="00BB1B6E">
                            <w:pPr>
                              <w:pStyle w:val="Achievement"/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Installation and configuration for CCTV and ELV systems.</w:t>
                            </w:r>
                          </w:p>
                          <w:p w14:paraId="14480293" w14:textId="5A451416" w:rsidR="00515FBF" w:rsidRPr="006F1E43" w:rsidRDefault="00515FBF" w:rsidP="00515FBF">
                            <w:pPr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F1E43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 xml:space="preserve">Implementation, Configuration, Scheduling works &amp; Arranging work timeline for all kind of Project </w:t>
                            </w:r>
                            <w:r w:rsidRPr="006F1E43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>(CCTV \ Acce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>ss Control</w:t>
                            </w:r>
                            <w:r w:rsidRPr="006F1E43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6F1E43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  <w:p w14:paraId="3C7F91E4" w14:textId="77777777" w:rsidR="00515FBF" w:rsidRPr="00515FBF" w:rsidRDefault="00515FBF" w:rsidP="00515FBF">
                            <w:pPr>
                              <w:pStyle w:val="Achievement"/>
                              <w:numPr>
                                <w:ilvl w:val="0"/>
                                <w:numId w:val="0"/>
                              </w:numPr>
                              <w:spacing w:after="0" w:line="276" w:lineRule="auto"/>
                              <w:ind w:left="360"/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88962" id="_x0000_s1038" type="#_x0000_t202" style="position:absolute;margin-left:192.85pt;margin-top:6.7pt;width:343.5pt;height:115.7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" filled="f" stroked="f">
                <v:textbox>
                  <w:txbxContent>
                    <w:p w14:paraId="2CA6F6BE" w14:textId="43C606DB" w:rsidR="00CA1C33" w:rsidRPr="001B7B66" w:rsidRDefault="000C57BE" w:rsidP="00CA1C33">
                      <w:pPr>
                        <w:numPr>
                          <w:ilvl w:val="0"/>
                          <w:numId w:val="6"/>
                        </w:numPr>
                        <w:spacing w:line="276" w:lineRule="auto"/>
                        <w:ind w:left="0" w:hanging="270"/>
                        <w:jc w:val="both"/>
                        <w:rPr>
                          <w:b/>
                          <w:caps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Terabyte Technologies</w:t>
                      </w:r>
                      <w:r w:rsidR="0073083B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 xml:space="preserve"> (PVT) Ltd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 xml:space="preserve"> - </w:t>
                      </w:r>
                      <w:r w:rsidR="0073083B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2 years’</w:t>
                      </w:r>
                      <w:r w:rsidR="0073083B" w:rsidRPr="001B7B66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 xml:space="preserve"> experience</w:t>
                      </w:r>
                      <w:r w:rsidR="0073083B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 xml:space="preserve"> as </w:t>
                      </w:r>
                      <w:r w:rsidR="00CA1C33" w:rsidRPr="001B7B66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>‘</w:t>
                      </w:r>
                      <w:r w:rsidR="0073083B">
                        <w:rPr>
                          <w:rFonts w:ascii="Times New Roman" w:eastAsia="Times New Roman" w:hAnsi="Times New Roman"/>
                          <w:b/>
                          <w:color w:val="000000"/>
                          <w:sz w:val="20"/>
                          <w:szCs w:val="20"/>
                        </w:rPr>
                        <w:t xml:space="preserve">Project in-charge’ </w:t>
                      </w:r>
                      <w:r w:rsidR="00CA1C33" w:rsidRPr="001B7B66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  <w:r w:rsidR="00515FBF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24-J</w:t>
                      </w:r>
                      <w:r w:rsidR="00D3696C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an</w:t>
                      </w:r>
                      <w:r w:rsidR="0073083B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-2016</w:t>
                      </w:r>
                      <w:r w:rsidR="00CA1C33" w:rsidRPr="001B7B66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 xml:space="preserve"> to </w:t>
                      </w:r>
                      <w:r w:rsidR="0073083B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05-J</w:t>
                      </w:r>
                      <w:r w:rsidR="00D3696C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an</w:t>
                      </w:r>
                      <w:r w:rsidR="0073083B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-2018</w:t>
                      </w:r>
                      <w:r w:rsidR="00CA1C33" w:rsidRPr="001B7B66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)</w:t>
                      </w:r>
                      <w:r w:rsidR="00CA1C33" w:rsidRPr="001B7B66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>.</w:t>
                      </w:r>
                      <w:r w:rsidR="00CA1C33" w:rsidRPr="001B7B66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1C54AC85" w14:textId="77777777" w:rsidR="00CA1C33" w:rsidRPr="001B7B66" w:rsidRDefault="00CA1C33" w:rsidP="00CA1C33">
                      <w:pPr>
                        <w:ind w:left="270"/>
                        <w:jc w:val="both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776B2774" w14:textId="77777777" w:rsidR="00CA1C33" w:rsidRPr="001B7B66" w:rsidRDefault="00CA1C33" w:rsidP="00CA1C33">
                      <w:pPr>
                        <w:jc w:val="both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1B7B66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 xml:space="preserve">Duties and Responsibility - </w:t>
                      </w:r>
                    </w:p>
                    <w:p w14:paraId="5EE6DB44" w14:textId="307EA21E" w:rsidR="00C970C1" w:rsidRDefault="00515FBF" w:rsidP="00515FBF">
                      <w:pPr>
                        <w:pStyle w:val="Achievement"/>
                        <w:numPr>
                          <w:ilvl w:val="0"/>
                          <w:numId w:val="6"/>
                        </w:numPr>
                        <w:spacing w:after="0" w:line="276" w:lineRule="auto"/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Site in-charge</w:t>
                      </w:r>
                    </w:p>
                    <w:p w14:paraId="6AC128AF" w14:textId="4C3F8935" w:rsidR="00BB1B6E" w:rsidRDefault="00515FBF" w:rsidP="00BB1B6E">
                      <w:pPr>
                        <w:pStyle w:val="Achievement"/>
                        <w:numPr>
                          <w:ilvl w:val="0"/>
                          <w:numId w:val="6"/>
                        </w:numPr>
                        <w:spacing w:after="0" w:line="276" w:lineRule="auto"/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Installation and configuration for CCTV and ELV systems.</w:t>
                      </w:r>
                    </w:p>
                    <w:p w14:paraId="14480293" w14:textId="5A451416" w:rsidR="00515FBF" w:rsidRPr="006F1E43" w:rsidRDefault="00515FBF" w:rsidP="00515FBF">
                      <w:pPr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line="276" w:lineRule="auto"/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</w:pPr>
                      <w:r w:rsidRPr="006F1E43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 xml:space="preserve">Implementation, Configuration, Scheduling works &amp; Arranging work timeline for all kind of Project </w:t>
                      </w:r>
                      <w:r w:rsidRPr="006F1E43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lang w:val="en-GB"/>
                        </w:rPr>
                        <w:t>(CCTV \ Acce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lang w:val="en-GB"/>
                        </w:rPr>
                        <w:t>ss Control</w:t>
                      </w:r>
                      <w:r w:rsidRPr="006F1E43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6F1E43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>.</w:t>
                      </w:r>
                    </w:p>
                    <w:p w14:paraId="3C7F91E4" w14:textId="77777777" w:rsidR="00515FBF" w:rsidRPr="00515FBF" w:rsidRDefault="00515FBF" w:rsidP="00515FBF">
                      <w:pPr>
                        <w:pStyle w:val="Achievement"/>
                        <w:numPr>
                          <w:ilvl w:val="0"/>
                          <w:numId w:val="0"/>
                        </w:numPr>
                        <w:spacing w:after="0" w:line="276" w:lineRule="auto"/>
                        <w:ind w:left="360"/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B003AD" w14:textId="6B70E7B5" w:rsidR="005816B0" w:rsidRDefault="005816B0" w:rsidP="005816B0"/>
    <w:p w14:paraId="4F9EBD2A" w14:textId="26505FE7" w:rsidR="00F70551" w:rsidRDefault="00687F53" w:rsidP="005816B0">
      <w:r w:rsidRPr="005E54A9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9FFBE12" wp14:editId="6EB51139">
                <wp:simplePos x="0" y="0"/>
                <wp:positionH relativeFrom="column">
                  <wp:posOffset>-200025</wp:posOffset>
                </wp:positionH>
                <wp:positionV relativeFrom="paragraph">
                  <wp:posOffset>149497</wp:posOffset>
                </wp:positionV>
                <wp:extent cx="2571750" cy="1914525"/>
                <wp:effectExtent l="0" t="0" r="0" b="952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1914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CE7F4" w14:textId="79754540" w:rsidR="005E54A9" w:rsidRPr="001252DF" w:rsidRDefault="005E54A9" w:rsidP="005E54A9">
                            <w:pPr>
                              <w:spacing w:line="276" w:lineRule="auto"/>
                              <w:ind w:right="-468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87F53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 xml:space="preserve">Full Name </w:t>
                            </w:r>
                            <w:r w:rsidRPr="00687F53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687F53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 xml:space="preserve">: </w:t>
                            </w:r>
                            <w:r w:rsidR="001252DF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 xml:space="preserve">Mohideen </w:t>
                            </w:r>
                            <w:r w:rsidR="001252DF" w:rsidRPr="001252DF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-GB"/>
                              </w:rPr>
                              <w:t>Azhaar</w:t>
                            </w:r>
                          </w:p>
                          <w:p w14:paraId="778B3449" w14:textId="36E9D119" w:rsidR="005E54A9" w:rsidRPr="001252DF" w:rsidRDefault="005E54A9" w:rsidP="005E54A9">
                            <w:pPr>
                              <w:spacing w:line="276" w:lineRule="auto"/>
                              <w:ind w:left="1440" w:right="-468" w:firstLine="720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1252DF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-GB"/>
                              </w:rPr>
                              <w:t xml:space="preserve">  </w:t>
                            </w:r>
                            <w:r w:rsidR="001252DF" w:rsidRPr="001252DF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-GB"/>
                              </w:rPr>
                              <w:t>Mohideen</w:t>
                            </w:r>
                          </w:p>
                          <w:p w14:paraId="3261BAA6" w14:textId="77777777" w:rsidR="005E54A9" w:rsidRPr="00687F53" w:rsidRDefault="005E54A9" w:rsidP="005E54A9">
                            <w:pPr>
                              <w:spacing w:line="276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87F53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>Gender</w:t>
                            </w:r>
                            <w:r w:rsidRPr="00687F53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687F53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687F53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: Male</w:t>
                            </w:r>
                          </w:p>
                          <w:p w14:paraId="6A423BF5" w14:textId="2C5862F9" w:rsidR="005E54A9" w:rsidRPr="00687F53" w:rsidRDefault="001252DF" w:rsidP="005E54A9">
                            <w:pPr>
                              <w:spacing w:line="276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>Date of Birth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: 1994</w:t>
                            </w:r>
                            <w:r w:rsidR="005E54A9" w:rsidRPr="00687F53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>F</w:t>
                            </w:r>
                            <w:r w:rsidR="00D3696C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>eb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>-09</w:t>
                            </w:r>
                          </w:p>
                          <w:p w14:paraId="0A03150D" w14:textId="59DCC93D" w:rsidR="005E54A9" w:rsidRPr="00687F53" w:rsidRDefault="005E54A9" w:rsidP="005E54A9">
                            <w:pPr>
                              <w:spacing w:line="276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87F53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>Passport No</w:t>
                            </w:r>
                            <w:r w:rsidRPr="00687F53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687F53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 xml:space="preserve">: </w:t>
                            </w:r>
                            <w:r w:rsidR="001252DF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>N8688364</w:t>
                            </w:r>
                          </w:p>
                          <w:p w14:paraId="334B4E8B" w14:textId="559E9324" w:rsidR="005E54A9" w:rsidRPr="00687F53" w:rsidRDefault="001252DF" w:rsidP="005E54A9">
                            <w:pPr>
                              <w:spacing w:line="276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>SL</w:t>
                            </w:r>
                            <w:r w:rsidR="005E54A9" w:rsidRPr="00687F53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 xml:space="preserve"> driving License</w:t>
                            </w:r>
                            <w:r w:rsidR="005E54A9" w:rsidRPr="00687F53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 xml:space="preserve">: </w:t>
                            </w:r>
                            <w:r w:rsidRPr="001252DF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 xml:space="preserve">B1868482   </w:t>
                            </w:r>
                          </w:p>
                          <w:p w14:paraId="6B10F486" w14:textId="2531DE61" w:rsidR="005E54A9" w:rsidRPr="00687F53" w:rsidRDefault="00D3696C" w:rsidP="005E54A9">
                            <w:pPr>
                              <w:spacing w:line="276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>Civil</w:t>
                            </w:r>
                            <w:r w:rsidR="005E54A9" w:rsidRPr="00687F53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 xml:space="preserve"> Status</w:t>
                            </w:r>
                            <w:r w:rsidR="005E54A9" w:rsidRPr="00687F53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="005E54A9" w:rsidRPr="00687F53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 xml:space="preserve">: </w:t>
                            </w:r>
                            <w:r w:rsidR="001252DF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>Single</w:t>
                            </w:r>
                            <w:r w:rsidR="005E54A9" w:rsidRPr="00687F53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 xml:space="preserve">  </w:t>
                            </w:r>
                          </w:p>
                          <w:p w14:paraId="0481A435" w14:textId="77777777" w:rsidR="005E54A9" w:rsidRPr="00687F53" w:rsidRDefault="005E54A9" w:rsidP="005E54A9">
                            <w:pPr>
                              <w:spacing w:line="276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87F53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>Nationality</w:t>
                            </w:r>
                            <w:r w:rsidRPr="00687F53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687F53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: Sri Lanka</w:t>
                            </w:r>
                          </w:p>
                          <w:p w14:paraId="7C852B8A" w14:textId="702124DB" w:rsidR="005E54A9" w:rsidRPr="00687F53" w:rsidRDefault="00D3696C" w:rsidP="005E54A9">
                            <w:pPr>
                              <w:spacing w:line="276" w:lineRule="auto"/>
                              <w:ind w:left="1440" w:hanging="1440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 xml:space="preserve">Languages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 xml:space="preserve">: </w:t>
                            </w:r>
                            <w:r w:rsidR="005E54A9" w:rsidRPr="00687F53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>English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 xml:space="preserve"> (Native)</w:t>
                            </w:r>
                            <w:r w:rsidR="005E54A9" w:rsidRPr="00687F53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 xml:space="preserve">, </w:t>
                            </w:r>
                          </w:p>
                          <w:p w14:paraId="1BE4465F" w14:textId="75842C57" w:rsidR="005E54A9" w:rsidRDefault="005E54A9" w:rsidP="005E54A9">
                            <w:pPr>
                              <w:spacing w:line="276" w:lineRule="auto"/>
                              <w:ind w:left="2160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87F53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 xml:space="preserve">  Fluent in Tamil</w:t>
                            </w:r>
                            <w:r w:rsidR="001252DF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</w:p>
                          <w:p w14:paraId="20A77577" w14:textId="103C548C" w:rsidR="001252DF" w:rsidRPr="00687F53" w:rsidRDefault="001252DF" w:rsidP="005E54A9">
                            <w:pPr>
                              <w:spacing w:line="276" w:lineRule="auto"/>
                              <w:ind w:left="2160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 xml:space="preserve">  Sinhala</w:t>
                            </w:r>
                          </w:p>
                          <w:p w14:paraId="1F6C5A18" w14:textId="77777777" w:rsidR="005E54A9" w:rsidRPr="00687F53" w:rsidRDefault="005E54A9" w:rsidP="005E54A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AC90B4F" w14:textId="77777777" w:rsidR="005E54A9" w:rsidRPr="00687F53" w:rsidRDefault="005E54A9" w:rsidP="005E54A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DC39F35" w14:textId="77777777" w:rsidR="005E54A9" w:rsidRPr="00687F53" w:rsidRDefault="005E54A9" w:rsidP="005E54A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FBE12" id="_x0000_s1039" type="#_x0000_t202" style="position:absolute;margin-left:-15.75pt;margin-top:11.75pt;width:202.5pt;height:150.7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" filled="f" stroked="f">
                <v:textbox>
                  <w:txbxContent>
                    <w:p w14:paraId="0CECE7F4" w14:textId="79754540" w:rsidR="005E54A9" w:rsidRPr="001252DF" w:rsidRDefault="005E54A9" w:rsidP="005E54A9">
                      <w:pPr>
                        <w:spacing w:line="276" w:lineRule="auto"/>
                        <w:ind w:right="-468"/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-GB"/>
                        </w:rPr>
                      </w:pPr>
                      <w:r w:rsidRPr="00687F53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 xml:space="preserve">Full Name </w:t>
                      </w:r>
                      <w:r w:rsidRPr="00687F53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687F53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ab/>
                        <w:t xml:space="preserve">: </w:t>
                      </w:r>
                      <w:r w:rsidR="001252DF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 xml:space="preserve">Mohideen </w:t>
                      </w:r>
                      <w:r w:rsidR="001252DF" w:rsidRPr="001252DF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-GB"/>
                        </w:rPr>
                        <w:t>Azhaar</w:t>
                      </w:r>
                    </w:p>
                    <w:p w14:paraId="778B3449" w14:textId="36E9D119" w:rsidR="005E54A9" w:rsidRPr="001252DF" w:rsidRDefault="005E54A9" w:rsidP="005E54A9">
                      <w:pPr>
                        <w:spacing w:line="276" w:lineRule="auto"/>
                        <w:ind w:left="1440" w:right="-468" w:firstLine="720"/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-GB"/>
                        </w:rPr>
                      </w:pPr>
                      <w:r w:rsidRPr="001252DF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-GB"/>
                        </w:rPr>
                        <w:t xml:space="preserve">  </w:t>
                      </w:r>
                      <w:r w:rsidR="001252DF" w:rsidRPr="001252DF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-GB"/>
                        </w:rPr>
                        <w:t>Mohideen</w:t>
                      </w:r>
                    </w:p>
                    <w:p w14:paraId="3261BAA6" w14:textId="77777777" w:rsidR="005E54A9" w:rsidRPr="00687F53" w:rsidRDefault="005E54A9" w:rsidP="005E54A9">
                      <w:pPr>
                        <w:spacing w:line="276" w:lineRule="auto"/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</w:pPr>
                      <w:r w:rsidRPr="00687F53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>Gender</w:t>
                      </w:r>
                      <w:r w:rsidRPr="00687F53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687F53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687F53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ab/>
                        <w:t>: Male</w:t>
                      </w:r>
                    </w:p>
                    <w:p w14:paraId="6A423BF5" w14:textId="2C5862F9" w:rsidR="005E54A9" w:rsidRPr="00687F53" w:rsidRDefault="001252DF" w:rsidP="005E54A9">
                      <w:pPr>
                        <w:spacing w:line="276" w:lineRule="auto"/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>Date of Birth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ab/>
                        <w:t>: 1994</w:t>
                      </w:r>
                      <w:r w:rsidR="005E54A9" w:rsidRPr="00687F53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>F</w:t>
                      </w:r>
                      <w:r w:rsidR="00D3696C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>eb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>-09</w:t>
                      </w:r>
                    </w:p>
                    <w:p w14:paraId="0A03150D" w14:textId="59DCC93D" w:rsidR="005E54A9" w:rsidRPr="00687F53" w:rsidRDefault="005E54A9" w:rsidP="005E54A9">
                      <w:pPr>
                        <w:spacing w:line="276" w:lineRule="auto"/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</w:pPr>
                      <w:r w:rsidRPr="00687F53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>Passport No</w:t>
                      </w:r>
                      <w:r w:rsidRPr="00687F53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687F53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ab/>
                        <w:t xml:space="preserve">: </w:t>
                      </w:r>
                      <w:r w:rsidR="001252DF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>N8688364</w:t>
                      </w:r>
                    </w:p>
                    <w:p w14:paraId="334B4E8B" w14:textId="559E9324" w:rsidR="005E54A9" w:rsidRPr="00687F53" w:rsidRDefault="001252DF" w:rsidP="005E54A9">
                      <w:pPr>
                        <w:spacing w:line="276" w:lineRule="auto"/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>SL</w:t>
                      </w:r>
                      <w:r w:rsidR="005E54A9" w:rsidRPr="00687F53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 xml:space="preserve"> driving License</w:t>
                      </w:r>
                      <w:r w:rsidR="005E54A9" w:rsidRPr="00687F53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ab/>
                        <w:t xml:space="preserve">: </w:t>
                      </w:r>
                      <w:r w:rsidRPr="001252DF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 xml:space="preserve">B1868482   </w:t>
                      </w:r>
                    </w:p>
                    <w:p w14:paraId="6B10F486" w14:textId="2531DE61" w:rsidR="005E54A9" w:rsidRPr="00687F53" w:rsidRDefault="00D3696C" w:rsidP="005E54A9">
                      <w:pPr>
                        <w:spacing w:line="276" w:lineRule="auto"/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>Civil</w:t>
                      </w:r>
                      <w:r w:rsidR="005E54A9" w:rsidRPr="00687F53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 xml:space="preserve"> Status</w:t>
                      </w:r>
                      <w:r w:rsidR="005E54A9" w:rsidRPr="00687F53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="005E54A9" w:rsidRPr="00687F53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ab/>
                        <w:t xml:space="preserve">: </w:t>
                      </w:r>
                      <w:r w:rsidR="001252DF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>Single</w:t>
                      </w:r>
                      <w:r w:rsidR="005E54A9" w:rsidRPr="00687F53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 xml:space="preserve">  </w:t>
                      </w:r>
                    </w:p>
                    <w:p w14:paraId="0481A435" w14:textId="77777777" w:rsidR="005E54A9" w:rsidRPr="00687F53" w:rsidRDefault="005E54A9" w:rsidP="005E54A9">
                      <w:pPr>
                        <w:spacing w:line="276" w:lineRule="auto"/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</w:pPr>
                      <w:r w:rsidRPr="00687F53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>Nationality</w:t>
                      </w:r>
                      <w:r w:rsidRPr="00687F53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687F53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ab/>
                        <w:t>: Sri Lanka</w:t>
                      </w:r>
                    </w:p>
                    <w:p w14:paraId="7C852B8A" w14:textId="702124DB" w:rsidR="005E54A9" w:rsidRPr="00687F53" w:rsidRDefault="00D3696C" w:rsidP="005E54A9">
                      <w:pPr>
                        <w:spacing w:line="276" w:lineRule="auto"/>
                        <w:ind w:left="1440" w:hanging="1440"/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 xml:space="preserve">Languages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ab/>
                        <w:t xml:space="preserve">: </w:t>
                      </w:r>
                      <w:r w:rsidR="005E54A9" w:rsidRPr="00687F53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>English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 xml:space="preserve"> (Native)</w:t>
                      </w:r>
                      <w:r w:rsidR="005E54A9" w:rsidRPr="00687F53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 xml:space="preserve">, </w:t>
                      </w:r>
                    </w:p>
                    <w:p w14:paraId="1BE4465F" w14:textId="75842C57" w:rsidR="005E54A9" w:rsidRDefault="005E54A9" w:rsidP="005E54A9">
                      <w:pPr>
                        <w:spacing w:line="276" w:lineRule="auto"/>
                        <w:ind w:left="2160"/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</w:pPr>
                      <w:r w:rsidRPr="00687F53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 xml:space="preserve">  Fluent in Tamil</w:t>
                      </w:r>
                      <w:r w:rsidR="001252DF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>,</w:t>
                      </w:r>
                    </w:p>
                    <w:p w14:paraId="20A77577" w14:textId="103C548C" w:rsidR="001252DF" w:rsidRPr="00687F53" w:rsidRDefault="001252DF" w:rsidP="005E54A9">
                      <w:pPr>
                        <w:spacing w:line="276" w:lineRule="auto"/>
                        <w:ind w:left="2160"/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 xml:space="preserve">  Sinhala</w:t>
                      </w:r>
                    </w:p>
                    <w:p w14:paraId="1F6C5A18" w14:textId="77777777" w:rsidR="005E54A9" w:rsidRPr="00687F53" w:rsidRDefault="005E54A9" w:rsidP="005E54A9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AC90B4F" w14:textId="77777777" w:rsidR="005E54A9" w:rsidRPr="00687F53" w:rsidRDefault="005E54A9" w:rsidP="005E54A9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DC39F35" w14:textId="77777777" w:rsidR="005E54A9" w:rsidRPr="00687F53" w:rsidRDefault="005E54A9" w:rsidP="005E54A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2F4381" w14:textId="5339ADD5" w:rsidR="00393FDB" w:rsidRDefault="00393FDB" w:rsidP="00F70551">
      <w:pPr>
        <w:spacing w:line="276" w:lineRule="auto"/>
        <w:ind w:hanging="270"/>
        <w:rPr>
          <w:rFonts w:ascii="Times New Roman" w:hAnsi="Times New Roman"/>
          <w:sz w:val="23"/>
          <w:szCs w:val="23"/>
          <w:lang w:val="en-GB"/>
        </w:rPr>
      </w:pPr>
    </w:p>
    <w:p w14:paraId="29D59A66" w14:textId="7DB9522A" w:rsidR="00393FDB" w:rsidRDefault="00393FDB" w:rsidP="00F70551">
      <w:pPr>
        <w:spacing w:line="276" w:lineRule="auto"/>
        <w:ind w:hanging="270"/>
        <w:rPr>
          <w:rFonts w:ascii="Times New Roman" w:hAnsi="Times New Roman"/>
          <w:sz w:val="23"/>
          <w:szCs w:val="23"/>
          <w:lang w:val="en-GB"/>
        </w:rPr>
      </w:pPr>
    </w:p>
    <w:p w14:paraId="11827663" w14:textId="7A2D7358" w:rsidR="00393FDB" w:rsidRDefault="00393FDB" w:rsidP="00F70551">
      <w:pPr>
        <w:spacing w:line="276" w:lineRule="auto"/>
        <w:ind w:hanging="270"/>
        <w:rPr>
          <w:rFonts w:ascii="Times New Roman" w:hAnsi="Times New Roman"/>
          <w:sz w:val="23"/>
          <w:szCs w:val="23"/>
          <w:lang w:val="en-GB"/>
        </w:rPr>
      </w:pPr>
    </w:p>
    <w:p w14:paraId="3E310273" w14:textId="7CA74D1C" w:rsidR="00F70551" w:rsidRDefault="00F70551" w:rsidP="00F70551">
      <w:pPr>
        <w:spacing w:line="276" w:lineRule="auto"/>
        <w:ind w:hanging="270"/>
        <w:rPr>
          <w:rFonts w:ascii="Times New Roman" w:hAnsi="Times New Roman"/>
          <w:sz w:val="23"/>
          <w:szCs w:val="23"/>
          <w:lang w:val="en-GB"/>
        </w:rPr>
      </w:pPr>
    </w:p>
    <w:p w14:paraId="7937C7F8" w14:textId="7D86B601" w:rsidR="00F70551" w:rsidRDefault="00F70551" w:rsidP="00F70551">
      <w:pPr>
        <w:spacing w:line="480" w:lineRule="auto"/>
        <w:ind w:hanging="270"/>
      </w:pPr>
    </w:p>
    <w:p w14:paraId="056909CF" w14:textId="5DCA2ED0" w:rsidR="00F70551" w:rsidRDefault="00F70551" w:rsidP="00F70551">
      <w:pPr>
        <w:tabs>
          <w:tab w:val="left" w:pos="-2790"/>
        </w:tabs>
        <w:spacing w:line="276" w:lineRule="auto"/>
        <w:ind w:left="4230"/>
        <w:jc w:val="both"/>
        <w:rPr>
          <w:rFonts w:ascii="Times New Roman" w:hAnsi="Times New Roman"/>
          <w:highlight w:val="green"/>
          <w:lang w:val="en-GB"/>
        </w:rPr>
      </w:pPr>
    </w:p>
    <w:p w14:paraId="585C31F1" w14:textId="6E6FDD1B" w:rsidR="004D79E6" w:rsidRDefault="005D0419" w:rsidP="000C45FF">
      <w:pPr>
        <w:tabs>
          <w:tab w:val="left" w:pos="990"/>
        </w:tabs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A1EF9C9" wp14:editId="23EAC988">
                <wp:simplePos x="0" y="0"/>
                <wp:positionH relativeFrom="page">
                  <wp:posOffset>2943225</wp:posOffset>
                </wp:positionH>
                <wp:positionV relativeFrom="paragraph">
                  <wp:posOffset>59962</wp:posOffset>
                </wp:positionV>
                <wp:extent cx="4384040" cy="276225"/>
                <wp:effectExtent l="0" t="0" r="16510" b="2857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4040" cy="276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3DB4F4" w14:textId="18CBC7EF" w:rsidR="007F10DA" w:rsidRPr="0075468B" w:rsidRDefault="007F10DA" w:rsidP="007F10DA">
                            <w:pPr>
                              <w:rPr>
                                <w:rFonts w:ascii="Times New Roman" w:hAnsi="Times New Roman"/>
                                <w:b/>
                                <w:caps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aps/>
                                <w:color w:val="FFFFFF"/>
                                <w:sz w:val="24"/>
                                <w:szCs w:val="24"/>
                              </w:rPr>
                              <w:t xml:space="preserve">acadamic </w:t>
                            </w:r>
                            <w:r w:rsidRPr="0075468B">
                              <w:rPr>
                                <w:rFonts w:ascii="Times New Roman" w:hAnsi="Times New Roman"/>
                                <w:b/>
                                <w:caps/>
                                <w:color w:val="FFFFFF"/>
                                <w:sz w:val="24"/>
                                <w:szCs w:val="24"/>
                              </w:rPr>
                              <w:t>QUALIFICATION</w:t>
                            </w:r>
                            <w:r w:rsidR="00DC1022">
                              <w:rPr>
                                <w:rFonts w:ascii="Times New Roman" w:hAnsi="Times New Roman"/>
                                <w:b/>
                                <w:caps/>
                                <w:color w:val="FFFFFF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  <w:p w14:paraId="565A9AA0" w14:textId="6BA26D08" w:rsidR="007F10DA" w:rsidRPr="00ED5070" w:rsidRDefault="007F10DA" w:rsidP="007F10DA">
                            <w:pPr>
                              <w:rPr>
                                <w:rFonts w:ascii="Times New Roman" w:hAnsi="Times New Roman"/>
                                <w:b/>
                                <w:caps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1EF9C9" id="Rectangle 4" o:spid="_x0000_s1040" style="position:absolute;margin-left:231.75pt;margin-top:4.7pt;width:345.2pt;height:21.75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" fillcolor="black [3200]" strokecolor="white [3201]" strokeweight="1.5pt">
                <v:textbox>
                  <w:txbxContent>
                    <w:p w14:paraId="513DB4F4" w14:textId="18CBC7EF" w:rsidR="007F10DA" w:rsidRPr="0075468B" w:rsidRDefault="007F10DA" w:rsidP="007F10DA">
                      <w:pPr>
                        <w:rPr>
                          <w:rFonts w:ascii="Times New Roman" w:hAnsi="Times New Roman"/>
                          <w:b/>
                          <w:caps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aps/>
                          <w:color w:val="FFFFFF"/>
                          <w:sz w:val="24"/>
                          <w:szCs w:val="24"/>
                        </w:rPr>
                        <w:t xml:space="preserve">acadamic </w:t>
                      </w:r>
                      <w:r w:rsidRPr="0075468B">
                        <w:rPr>
                          <w:rFonts w:ascii="Times New Roman" w:hAnsi="Times New Roman"/>
                          <w:b/>
                          <w:caps/>
                          <w:color w:val="FFFFFF"/>
                          <w:sz w:val="24"/>
                          <w:szCs w:val="24"/>
                        </w:rPr>
                        <w:t>QUALIFICATION</w:t>
                      </w:r>
                      <w:r w:rsidR="00DC1022">
                        <w:rPr>
                          <w:rFonts w:ascii="Times New Roman" w:hAnsi="Times New Roman"/>
                          <w:b/>
                          <w:caps/>
                          <w:color w:val="FFFFFF"/>
                          <w:sz w:val="24"/>
                          <w:szCs w:val="24"/>
                        </w:rPr>
                        <w:t>s</w:t>
                      </w:r>
                    </w:p>
                    <w:p w14:paraId="565A9AA0" w14:textId="6BA26D08" w:rsidR="007F10DA" w:rsidRPr="00ED5070" w:rsidRDefault="007F10DA" w:rsidP="007F10DA">
                      <w:pPr>
                        <w:rPr>
                          <w:rFonts w:ascii="Times New Roman" w:hAnsi="Times New Roman"/>
                          <w:b/>
                          <w:caps/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37746AF" w14:textId="262AB2CD" w:rsidR="00014D05" w:rsidRDefault="005D0419" w:rsidP="000C45FF">
      <w:pPr>
        <w:tabs>
          <w:tab w:val="left" w:pos="990"/>
        </w:tabs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F0591D3" wp14:editId="1E422CFB">
                <wp:simplePos x="0" y="0"/>
                <wp:positionH relativeFrom="margin">
                  <wp:posOffset>2411186</wp:posOffset>
                </wp:positionH>
                <wp:positionV relativeFrom="paragraph">
                  <wp:posOffset>280670</wp:posOffset>
                </wp:positionV>
                <wp:extent cx="4479290" cy="2977243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9290" cy="29772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0B2897" w14:textId="77777777" w:rsidR="0088123E" w:rsidRDefault="0064421F" w:rsidP="0088123E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 w:line="276" w:lineRule="auto"/>
                              <w:ind w:left="360"/>
                              <w:jc w:val="both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 w:rsidRPr="0064421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BENG (HONS) IN ELECTRI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CAL AND ELECTRONICS ENGINEERING</w:t>
                            </w:r>
                            <w:r w:rsidR="006A6D3D" w:rsidRPr="006A6D3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 w:rsidR="00DC03A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64421F">
                              <w:rPr>
                                <w:bCs/>
                                <w:sz w:val="20"/>
                                <w:szCs w:val="20"/>
                              </w:rPr>
                              <w:t>UNIVERSITY OF SUNDERLAND, UK</w:t>
                            </w:r>
                            <w:r w:rsidR="00DC03A7">
                              <w:rPr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  <w:r w:rsidR="008F66CF">
                              <w:rPr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2BD1943" w14:textId="1820E999" w:rsidR="0088123E" w:rsidRPr="0088123E" w:rsidRDefault="0088123E" w:rsidP="0088123E">
                            <w:pPr>
                              <w:pStyle w:val="NormalWeb"/>
                              <w:numPr>
                                <w:ilvl w:val="0"/>
                                <w:numId w:val="16"/>
                              </w:numPr>
                              <w:spacing w:before="0" w:beforeAutospacing="0" w:after="0" w:afterAutospacing="0" w:line="276" w:lineRule="auto"/>
                              <w:ind w:left="900"/>
                              <w:jc w:val="both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 w:rsidRPr="0088123E">
                              <w:rPr>
                                <w:bCs/>
                                <w:sz w:val="20"/>
                                <w:szCs w:val="20"/>
                              </w:rPr>
                              <w:t>Bachelor’s degree in Electrical and Electronics Engineering</w:t>
                            </w:r>
                          </w:p>
                          <w:p w14:paraId="21EF890B" w14:textId="1D48A1A4" w:rsidR="001909F8" w:rsidRPr="001909F8" w:rsidRDefault="008C225C" w:rsidP="001909F8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left="360"/>
                              <w:jc w:val="both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Final</w:t>
                            </w:r>
                            <w:r w:rsidR="00CC3A8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Project Profile</w:t>
                            </w:r>
                          </w:p>
                          <w:p w14:paraId="63632591" w14:textId="409924BE" w:rsidR="001909F8" w:rsidRDefault="00CC3A88" w:rsidP="001909F8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left="360"/>
                              <w:jc w:val="both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Project </w:t>
                            </w:r>
                            <w:r w:rsidRPr="00CC3A88">
                              <w:rPr>
                                <w:b/>
                                <w:sz w:val="20"/>
                                <w:szCs w:val="20"/>
                              </w:rPr>
                              <w:t>Title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9157C7" w:rsidRPr="009157C7">
                              <w:rPr>
                                <w:bCs/>
                                <w:sz w:val="20"/>
                                <w:szCs w:val="20"/>
                              </w:rPr>
                              <w:t>An open</w:t>
                            </w:r>
                            <w:r w:rsidR="009157C7">
                              <w:rPr>
                                <w:bCs/>
                                <w:sz w:val="20"/>
                                <w:szCs w:val="20"/>
                              </w:rPr>
                              <w:t>-source</w:t>
                            </w:r>
                            <w:r w:rsidR="009157C7" w:rsidRPr="009157C7"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 quadruped robot to for research and other applications</w:t>
                            </w:r>
                            <w:r w:rsidR="009157C7"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1EECF0D1" w14:textId="4B738354" w:rsidR="001909F8" w:rsidRDefault="001909F8" w:rsidP="001909F8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left="360"/>
                              <w:jc w:val="both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 w:rsidRPr="00CC3A88">
                              <w:rPr>
                                <w:b/>
                                <w:sz w:val="20"/>
                                <w:szCs w:val="20"/>
                              </w:rPr>
                              <w:t>Technology</w:t>
                            </w:r>
                            <w:r w:rsidRPr="001909F8">
                              <w:rPr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: </w:t>
                            </w:r>
                            <w:r w:rsidR="009157C7">
                              <w:rPr>
                                <w:bCs/>
                                <w:sz w:val="20"/>
                                <w:szCs w:val="20"/>
                              </w:rPr>
                              <w:t>Python, C, MATLAB, Object-</w:t>
                            </w:r>
                            <w:r w:rsidR="008374AB">
                              <w:rPr>
                                <w:bCs/>
                                <w:sz w:val="20"/>
                                <w:szCs w:val="20"/>
                              </w:rPr>
                              <w:t>Detection</w:t>
                            </w:r>
                            <w:r w:rsidR="009157C7"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 in MATLAB, face-detection</w:t>
                            </w:r>
                            <w:r w:rsidR="008374AB"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 for MATLAB, </w:t>
                            </w:r>
                            <w:proofErr w:type="spellStart"/>
                            <w:r w:rsidR="008374AB">
                              <w:rPr>
                                <w:bCs/>
                                <w:sz w:val="20"/>
                                <w:szCs w:val="20"/>
                              </w:rPr>
                              <w:t>Arduino</w:t>
                            </w:r>
                            <w:proofErr w:type="spellEnd"/>
                            <w:r w:rsidR="008374AB">
                              <w:rPr>
                                <w:bCs/>
                                <w:sz w:val="20"/>
                                <w:szCs w:val="20"/>
                              </w:rPr>
                              <w:t>, Raspberry pi, ROS</w:t>
                            </w:r>
                            <w:r w:rsidR="009157C7"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374AB">
                              <w:rPr>
                                <w:bCs/>
                                <w:sz w:val="20"/>
                                <w:szCs w:val="20"/>
                              </w:rPr>
                              <w:t>OS, servos.</w:t>
                            </w:r>
                          </w:p>
                          <w:p w14:paraId="6BE8A2C4" w14:textId="268DA9CC" w:rsidR="001909F8" w:rsidRDefault="008374AB" w:rsidP="001909F8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left="360"/>
                              <w:jc w:val="both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Project Type</w:t>
                            </w:r>
                            <w:r w:rsidR="001909F8" w:rsidRPr="001909F8">
                              <w:rPr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>Individual</w:t>
                            </w:r>
                          </w:p>
                          <w:p w14:paraId="6FB7043E" w14:textId="77777777" w:rsidR="009A34DE" w:rsidRPr="006A6D3D" w:rsidRDefault="009A34DE" w:rsidP="001909F8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left="360"/>
                              <w:jc w:val="both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40A0442F" w14:textId="4C7F1E32" w:rsidR="006A6D3D" w:rsidRPr="006A6D3D" w:rsidRDefault="008374AB" w:rsidP="006A6D3D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 w:line="276" w:lineRule="auto"/>
                              <w:ind w:left="36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Higher Diploma in Electrical &amp; Electronics Engineering </w:t>
                            </w:r>
                            <w:r w:rsidR="006A6D3D" w:rsidRPr="006A6D3D"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at 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>Cardiff Metropolitan University, UK</w:t>
                            </w:r>
                            <w:r w:rsidR="008F66CF">
                              <w:rPr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82BA231" w14:textId="2FBD19D5" w:rsidR="008374AB" w:rsidRPr="001909F8" w:rsidRDefault="008374AB" w:rsidP="008374AB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firstLine="360"/>
                              <w:jc w:val="both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Final Project Profile in HND</w:t>
                            </w:r>
                          </w:p>
                          <w:p w14:paraId="4CFA0C77" w14:textId="4F9F2AB7" w:rsidR="008374AB" w:rsidRDefault="008374AB" w:rsidP="008374AB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left="360"/>
                              <w:jc w:val="both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Project </w:t>
                            </w:r>
                            <w:r w:rsidRPr="00CC3A88">
                              <w:rPr>
                                <w:b/>
                                <w:sz w:val="20"/>
                                <w:szCs w:val="20"/>
                              </w:rPr>
                              <w:t>Title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>: Smart Home System</w:t>
                            </w:r>
                          </w:p>
                          <w:p w14:paraId="526E3D0D" w14:textId="66E0CEB3" w:rsidR="008374AB" w:rsidRDefault="008374AB" w:rsidP="009A34DE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left="1440" w:hanging="1080"/>
                              <w:jc w:val="both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 w:rsidRPr="00CC3A88">
                              <w:rPr>
                                <w:b/>
                                <w:sz w:val="20"/>
                                <w:szCs w:val="20"/>
                              </w:rPr>
                              <w:t>Technology</w:t>
                            </w:r>
                            <w:r w:rsidRPr="001909F8">
                              <w:rPr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>Python, C, PHP, Apache</w:t>
                            </w:r>
                            <w:r w:rsidR="009A34DE"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 server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>DynDNS</w:t>
                            </w:r>
                            <w:proofErr w:type="spellEnd"/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, motion, vibration, </w:t>
                            </w:r>
                            <w:r w:rsidR="009A34DE">
                              <w:rPr>
                                <w:bCs/>
                                <w:sz w:val="20"/>
                                <w:szCs w:val="20"/>
                              </w:rPr>
                              <w:t>gas sensors.</w:t>
                            </w:r>
                          </w:p>
                          <w:p w14:paraId="6FC9F691" w14:textId="3F926EF2" w:rsidR="009A34DE" w:rsidRPr="006A6D3D" w:rsidRDefault="009A34DE" w:rsidP="009A34DE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left="360"/>
                              <w:jc w:val="both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Team Role</w:t>
                            </w:r>
                            <w:r w:rsidRPr="001909F8">
                              <w:rPr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>Leader</w:t>
                            </w:r>
                          </w:p>
                          <w:p w14:paraId="26052552" w14:textId="77777777" w:rsidR="006A6D3D" w:rsidRPr="003C0C65" w:rsidRDefault="006A6D3D" w:rsidP="006A6D3D">
                            <w:pP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591D3" id="_x0000_s1041" type="#_x0000_t202" style="position:absolute;margin-left:189.85pt;margin-top:22.1pt;width:352.7pt;height:234.4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" filled="f" stroked="f">
                <v:textbox>
                  <w:txbxContent>
                    <w:p w14:paraId="050B2897" w14:textId="77777777" w:rsidR="0088123E" w:rsidRDefault="0064421F" w:rsidP="0088123E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 w:line="276" w:lineRule="auto"/>
                        <w:ind w:left="360"/>
                        <w:jc w:val="both"/>
                        <w:rPr>
                          <w:bCs/>
                          <w:sz w:val="20"/>
                          <w:szCs w:val="20"/>
                        </w:rPr>
                      </w:pPr>
                      <w:r w:rsidRPr="0064421F">
                        <w:rPr>
                          <w:b/>
                          <w:bCs/>
                          <w:sz w:val="20"/>
                          <w:szCs w:val="20"/>
                        </w:rPr>
                        <w:t>BENG (HONS) IN ELECTRI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CAL AND ELECTRONICS ENGINEERING</w:t>
                      </w:r>
                      <w:r w:rsidR="006A6D3D" w:rsidRPr="006A6D3D"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r w:rsidR="00DC03A7">
                        <w:rPr>
                          <w:b/>
                          <w:bCs/>
                          <w:sz w:val="20"/>
                          <w:szCs w:val="20"/>
                        </w:rPr>
                        <w:t xml:space="preserve"> (</w:t>
                      </w:r>
                      <w:r w:rsidRPr="0064421F">
                        <w:rPr>
                          <w:bCs/>
                          <w:sz w:val="20"/>
                          <w:szCs w:val="20"/>
                        </w:rPr>
                        <w:t>UNIVERSITY OF SUNDERLAND, UK</w:t>
                      </w:r>
                      <w:r w:rsidR="00DC03A7">
                        <w:rPr>
                          <w:bCs/>
                          <w:sz w:val="20"/>
                          <w:szCs w:val="20"/>
                        </w:rPr>
                        <w:t>)</w:t>
                      </w:r>
                      <w:r w:rsidR="008F66CF">
                        <w:rPr>
                          <w:bCs/>
                          <w:sz w:val="20"/>
                          <w:szCs w:val="20"/>
                        </w:rPr>
                        <w:t>.</w:t>
                      </w:r>
                    </w:p>
                    <w:p w14:paraId="12BD1943" w14:textId="1820E999" w:rsidR="0088123E" w:rsidRPr="0088123E" w:rsidRDefault="0088123E" w:rsidP="0088123E">
                      <w:pPr>
                        <w:pStyle w:val="NormalWeb"/>
                        <w:numPr>
                          <w:ilvl w:val="0"/>
                          <w:numId w:val="16"/>
                        </w:numPr>
                        <w:spacing w:before="0" w:beforeAutospacing="0" w:after="0" w:afterAutospacing="0" w:line="276" w:lineRule="auto"/>
                        <w:ind w:left="900"/>
                        <w:jc w:val="both"/>
                        <w:rPr>
                          <w:bCs/>
                          <w:sz w:val="20"/>
                          <w:szCs w:val="20"/>
                        </w:rPr>
                      </w:pPr>
                      <w:r w:rsidRPr="0088123E">
                        <w:rPr>
                          <w:bCs/>
                          <w:sz w:val="20"/>
                          <w:szCs w:val="20"/>
                        </w:rPr>
                        <w:t>Bachelor’s degree in Electrical and Electronics Engineering</w:t>
                      </w:r>
                    </w:p>
                    <w:p w14:paraId="21EF890B" w14:textId="1D48A1A4" w:rsidR="001909F8" w:rsidRPr="001909F8" w:rsidRDefault="008C225C" w:rsidP="001909F8">
                      <w:pPr>
                        <w:pStyle w:val="NormalWeb"/>
                        <w:spacing w:before="0" w:beforeAutospacing="0" w:after="0" w:afterAutospacing="0" w:line="276" w:lineRule="auto"/>
                        <w:ind w:left="360"/>
                        <w:jc w:val="both"/>
                        <w:rPr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Final</w:t>
                      </w:r>
                      <w:r w:rsidR="00CC3A88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Project Profile</w:t>
                      </w:r>
                    </w:p>
                    <w:p w14:paraId="63632591" w14:textId="409924BE" w:rsidR="001909F8" w:rsidRDefault="00CC3A88" w:rsidP="001909F8">
                      <w:pPr>
                        <w:pStyle w:val="NormalWeb"/>
                        <w:spacing w:before="0" w:beforeAutospacing="0" w:after="0" w:afterAutospacing="0" w:line="276" w:lineRule="auto"/>
                        <w:ind w:left="360"/>
                        <w:jc w:val="both"/>
                        <w:rPr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Project </w:t>
                      </w:r>
                      <w:r w:rsidRPr="00CC3A88">
                        <w:rPr>
                          <w:b/>
                          <w:sz w:val="20"/>
                          <w:szCs w:val="20"/>
                        </w:rPr>
                        <w:t>Title</w:t>
                      </w:r>
                      <w:r>
                        <w:rPr>
                          <w:bCs/>
                          <w:sz w:val="20"/>
                          <w:szCs w:val="20"/>
                        </w:rPr>
                        <w:t xml:space="preserve">: </w:t>
                      </w:r>
                      <w:r w:rsidR="009157C7" w:rsidRPr="009157C7">
                        <w:rPr>
                          <w:bCs/>
                          <w:sz w:val="20"/>
                          <w:szCs w:val="20"/>
                        </w:rPr>
                        <w:t>An open</w:t>
                      </w:r>
                      <w:r w:rsidR="009157C7">
                        <w:rPr>
                          <w:bCs/>
                          <w:sz w:val="20"/>
                          <w:szCs w:val="20"/>
                        </w:rPr>
                        <w:t>-source</w:t>
                      </w:r>
                      <w:r w:rsidR="009157C7" w:rsidRPr="009157C7">
                        <w:rPr>
                          <w:bCs/>
                          <w:sz w:val="20"/>
                          <w:szCs w:val="20"/>
                        </w:rPr>
                        <w:t xml:space="preserve"> quadruped robot to for research and other applications</w:t>
                      </w:r>
                      <w:r w:rsidR="009157C7">
                        <w:rPr>
                          <w:bCs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1EECF0D1" w14:textId="4B738354" w:rsidR="001909F8" w:rsidRDefault="001909F8" w:rsidP="001909F8">
                      <w:pPr>
                        <w:pStyle w:val="NormalWeb"/>
                        <w:spacing w:before="0" w:beforeAutospacing="0" w:after="0" w:afterAutospacing="0" w:line="276" w:lineRule="auto"/>
                        <w:ind w:left="360"/>
                        <w:jc w:val="both"/>
                        <w:rPr>
                          <w:bCs/>
                          <w:sz w:val="20"/>
                          <w:szCs w:val="20"/>
                        </w:rPr>
                      </w:pPr>
                      <w:r w:rsidRPr="00CC3A88">
                        <w:rPr>
                          <w:b/>
                          <w:sz w:val="20"/>
                          <w:szCs w:val="20"/>
                        </w:rPr>
                        <w:t>Technology</w:t>
                      </w:r>
                      <w:r w:rsidRPr="001909F8">
                        <w:rPr>
                          <w:bCs/>
                          <w:sz w:val="20"/>
                          <w:szCs w:val="20"/>
                        </w:rPr>
                        <w:tab/>
                        <w:t xml:space="preserve">: </w:t>
                      </w:r>
                      <w:r w:rsidR="009157C7">
                        <w:rPr>
                          <w:bCs/>
                          <w:sz w:val="20"/>
                          <w:szCs w:val="20"/>
                        </w:rPr>
                        <w:t>Python, C, MATLAB, Object-</w:t>
                      </w:r>
                      <w:r w:rsidR="008374AB">
                        <w:rPr>
                          <w:bCs/>
                          <w:sz w:val="20"/>
                          <w:szCs w:val="20"/>
                        </w:rPr>
                        <w:t>Detection</w:t>
                      </w:r>
                      <w:r w:rsidR="009157C7">
                        <w:rPr>
                          <w:bCs/>
                          <w:sz w:val="20"/>
                          <w:szCs w:val="20"/>
                        </w:rPr>
                        <w:t xml:space="preserve"> in MATLAB, face-detection</w:t>
                      </w:r>
                      <w:r w:rsidR="008374AB">
                        <w:rPr>
                          <w:bCs/>
                          <w:sz w:val="20"/>
                          <w:szCs w:val="20"/>
                        </w:rPr>
                        <w:t xml:space="preserve"> for MATLAB, </w:t>
                      </w:r>
                      <w:proofErr w:type="spellStart"/>
                      <w:r w:rsidR="008374AB">
                        <w:rPr>
                          <w:bCs/>
                          <w:sz w:val="20"/>
                          <w:szCs w:val="20"/>
                        </w:rPr>
                        <w:t>Arduino</w:t>
                      </w:r>
                      <w:proofErr w:type="spellEnd"/>
                      <w:r w:rsidR="008374AB">
                        <w:rPr>
                          <w:bCs/>
                          <w:sz w:val="20"/>
                          <w:szCs w:val="20"/>
                        </w:rPr>
                        <w:t>, Raspberry pi, ROS</w:t>
                      </w:r>
                      <w:r w:rsidR="009157C7">
                        <w:rPr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8374AB">
                        <w:rPr>
                          <w:bCs/>
                          <w:sz w:val="20"/>
                          <w:szCs w:val="20"/>
                        </w:rPr>
                        <w:t>OS, servos.</w:t>
                      </w:r>
                    </w:p>
                    <w:p w14:paraId="6BE8A2C4" w14:textId="268DA9CC" w:rsidR="001909F8" w:rsidRDefault="008374AB" w:rsidP="001909F8">
                      <w:pPr>
                        <w:pStyle w:val="NormalWeb"/>
                        <w:spacing w:before="0" w:beforeAutospacing="0" w:after="0" w:afterAutospacing="0" w:line="276" w:lineRule="auto"/>
                        <w:ind w:left="360"/>
                        <w:jc w:val="both"/>
                        <w:rPr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Project Type</w:t>
                      </w:r>
                      <w:r w:rsidR="001909F8" w:rsidRPr="001909F8">
                        <w:rPr>
                          <w:bCs/>
                          <w:sz w:val="20"/>
                          <w:szCs w:val="20"/>
                        </w:rPr>
                        <w:tab/>
                        <w:t xml:space="preserve">: </w:t>
                      </w:r>
                      <w:r>
                        <w:rPr>
                          <w:bCs/>
                          <w:sz w:val="20"/>
                          <w:szCs w:val="20"/>
                        </w:rPr>
                        <w:t>Individual</w:t>
                      </w:r>
                    </w:p>
                    <w:p w14:paraId="6FB7043E" w14:textId="77777777" w:rsidR="009A34DE" w:rsidRPr="006A6D3D" w:rsidRDefault="009A34DE" w:rsidP="001909F8">
                      <w:pPr>
                        <w:pStyle w:val="NormalWeb"/>
                        <w:spacing w:before="0" w:beforeAutospacing="0" w:after="0" w:afterAutospacing="0" w:line="276" w:lineRule="auto"/>
                        <w:ind w:left="360"/>
                        <w:jc w:val="both"/>
                        <w:rPr>
                          <w:bCs/>
                          <w:sz w:val="20"/>
                          <w:szCs w:val="20"/>
                        </w:rPr>
                      </w:pPr>
                    </w:p>
                    <w:p w14:paraId="40A0442F" w14:textId="4C7F1E32" w:rsidR="006A6D3D" w:rsidRPr="006A6D3D" w:rsidRDefault="008374AB" w:rsidP="006A6D3D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 w:line="276" w:lineRule="auto"/>
                        <w:ind w:left="36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Higher Diploma in Electrical &amp; Electronics Engineering </w:t>
                      </w:r>
                      <w:r w:rsidR="006A6D3D" w:rsidRPr="006A6D3D">
                        <w:rPr>
                          <w:bCs/>
                          <w:sz w:val="20"/>
                          <w:szCs w:val="20"/>
                        </w:rPr>
                        <w:t xml:space="preserve">at </w:t>
                      </w:r>
                      <w:r>
                        <w:rPr>
                          <w:bCs/>
                          <w:sz w:val="20"/>
                          <w:szCs w:val="20"/>
                        </w:rPr>
                        <w:t>Cardiff Metropolitan University, UK</w:t>
                      </w:r>
                      <w:r w:rsidR="008F66CF">
                        <w:rPr>
                          <w:bCs/>
                          <w:sz w:val="20"/>
                          <w:szCs w:val="20"/>
                        </w:rPr>
                        <w:t>.</w:t>
                      </w:r>
                    </w:p>
                    <w:p w14:paraId="482BA231" w14:textId="2FBD19D5" w:rsidR="008374AB" w:rsidRPr="001909F8" w:rsidRDefault="008374AB" w:rsidP="008374AB">
                      <w:pPr>
                        <w:pStyle w:val="NormalWeb"/>
                        <w:spacing w:before="0" w:beforeAutospacing="0" w:after="0" w:afterAutospacing="0" w:line="276" w:lineRule="auto"/>
                        <w:ind w:firstLine="360"/>
                        <w:jc w:val="both"/>
                        <w:rPr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Final Project Profile in HND</w:t>
                      </w:r>
                    </w:p>
                    <w:p w14:paraId="4CFA0C77" w14:textId="4F9F2AB7" w:rsidR="008374AB" w:rsidRDefault="008374AB" w:rsidP="008374AB">
                      <w:pPr>
                        <w:pStyle w:val="NormalWeb"/>
                        <w:spacing w:before="0" w:beforeAutospacing="0" w:after="0" w:afterAutospacing="0" w:line="276" w:lineRule="auto"/>
                        <w:ind w:left="360"/>
                        <w:jc w:val="both"/>
                        <w:rPr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Project </w:t>
                      </w:r>
                      <w:r w:rsidRPr="00CC3A88">
                        <w:rPr>
                          <w:b/>
                          <w:sz w:val="20"/>
                          <w:szCs w:val="20"/>
                        </w:rPr>
                        <w:t>Title</w:t>
                      </w:r>
                      <w:r>
                        <w:rPr>
                          <w:bCs/>
                          <w:sz w:val="20"/>
                          <w:szCs w:val="20"/>
                        </w:rPr>
                        <w:t>: Smart Home System</w:t>
                      </w:r>
                    </w:p>
                    <w:p w14:paraId="526E3D0D" w14:textId="66E0CEB3" w:rsidR="008374AB" w:rsidRDefault="008374AB" w:rsidP="009A34DE">
                      <w:pPr>
                        <w:pStyle w:val="NormalWeb"/>
                        <w:spacing w:before="0" w:beforeAutospacing="0" w:after="0" w:afterAutospacing="0" w:line="276" w:lineRule="auto"/>
                        <w:ind w:left="1440" w:hanging="1080"/>
                        <w:jc w:val="both"/>
                        <w:rPr>
                          <w:bCs/>
                          <w:sz w:val="20"/>
                          <w:szCs w:val="20"/>
                        </w:rPr>
                      </w:pPr>
                      <w:r w:rsidRPr="00CC3A88">
                        <w:rPr>
                          <w:b/>
                          <w:sz w:val="20"/>
                          <w:szCs w:val="20"/>
                        </w:rPr>
                        <w:t>Technology</w:t>
                      </w:r>
                      <w:r w:rsidRPr="001909F8">
                        <w:rPr>
                          <w:bCs/>
                          <w:sz w:val="20"/>
                          <w:szCs w:val="20"/>
                        </w:rPr>
                        <w:tab/>
                        <w:t xml:space="preserve">: </w:t>
                      </w:r>
                      <w:r>
                        <w:rPr>
                          <w:bCs/>
                          <w:sz w:val="20"/>
                          <w:szCs w:val="20"/>
                        </w:rPr>
                        <w:t>Python, C, PHP, Apache</w:t>
                      </w:r>
                      <w:r w:rsidR="009A34DE">
                        <w:rPr>
                          <w:bCs/>
                          <w:sz w:val="20"/>
                          <w:szCs w:val="20"/>
                        </w:rPr>
                        <w:t xml:space="preserve"> server</w:t>
                      </w:r>
                      <w:r>
                        <w:rPr>
                          <w:bCs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bCs/>
                          <w:sz w:val="20"/>
                          <w:szCs w:val="20"/>
                        </w:rPr>
                        <w:t>DynDNS</w:t>
                      </w:r>
                      <w:proofErr w:type="spellEnd"/>
                      <w:r>
                        <w:rPr>
                          <w:bCs/>
                          <w:sz w:val="20"/>
                          <w:szCs w:val="20"/>
                        </w:rPr>
                        <w:t xml:space="preserve">, motion, vibration, </w:t>
                      </w:r>
                      <w:r w:rsidR="009A34DE">
                        <w:rPr>
                          <w:bCs/>
                          <w:sz w:val="20"/>
                          <w:szCs w:val="20"/>
                        </w:rPr>
                        <w:t>gas sensors.</w:t>
                      </w:r>
                    </w:p>
                    <w:p w14:paraId="6FC9F691" w14:textId="3F926EF2" w:rsidR="009A34DE" w:rsidRPr="006A6D3D" w:rsidRDefault="009A34DE" w:rsidP="009A34DE">
                      <w:pPr>
                        <w:pStyle w:val="NormalWeb"/>
                        <w:spacing w:before="0" w:beforeAutospacing="0" w:after="0" w:afterAutospacing="0" w:line="276" w:lineRule="auto"/>
                        <w:ind w:left="360"/>
                        <w:jc w:val="both"/>
                        <w:rPr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Team Role</w:t>
                      </w:r>
                      <w:r w:rsidRPr="001909F8">
                        <w:rPr>
                          <w:bCs/>
                          <w:sz w:val="20"/>
                          <w:szCs w:val="20"/>
                        </w:rPr>
                        <w:tab/>
                        <w:t xml:space="preserve">: </w:t>
                      </w:r>
                      <w:r>
                        <w:rPr>
                          <w:bCs/>
                          <w:sz w:val="20"/>
                          <w:szCs w:val="20"/>
                        </w:rPr>
                        <w:t>Leader</w:t>
                      </w:r>
                    </w:p>
                    <w:p w14:paraId="26052552" w14:textId="77777777" w:rsidR="006A6D3D" w:rsidRPr="003C0C65" w:rsidRDefault="006A6D3D" w:rsidP="006A6D3D">
                      <w:pPr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232C8" w:rsidRPr="00353EEB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79BB42E" wp14:editId="509918C6">
                <wp:simplePos x="0" y="0"/>
                <wp:positionH relativeFrom="column">
                  <wp:posOffset>-180340</wp:posOffset>
                </wp:positionH>
                <wp:positionV relativeFrom="paragraph">
                  <wp:posOffset>1101090</wp:posOffset>
                </wp:positionV>
                <wp:extent cx="2556510" cy="4634230"/>
                <wp:effectExtent l="0" t="0" r="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6510" cy="4634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BD569D" w14:textId="21FF39A0" w:rsidR="00D944B2" w:rsidRDefault="00D944B2" w:rsidP="003232C8">
                            <w:pPr>
                              <w:pStyle w:val="Achievement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D944B2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PIC programming and algorithm creation</w:t>
                            </w:r>
                          </w:p>
                          <w:p w14:paraId="483E1424" w14:textId="77777777" w:rsidR="00D944B2" w:rsidRPr="00D944B2" w:rsidRDefault="00D944B2" w:rsidP="003232C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D944B2"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  <w:lang w:eastAsia="en-US"/>
                              </w:rPr>
                              <w:t>PLC ladder logic programming and algorithm creation.</w:t>
                            </w:r>
                          </w:p>
                          <w:p w14:paraId="74DD843F" w14:textId="77777777" w:rsidR="00D944B2" w:rsidRPr="00D944B2" w:rsidRDefault="00D944B2" w:rsidP="003232C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D944B2"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  <w:lang w:eastAsia="en-US"/>
                              </w:rPr>
                              <w:t>Digital and analogue circuit simulation with software</w:t>
                            </w:r>
                          </w:p>
                          <w:p w14:paraId="65835FAC" w14:textId="5CF06A72" w:rsidR="00D944B2" w:rsidRDefault="003420F4" w:rsidP="003232C8">
                            <w:pPr>
                              <w:pStyle w:val="Achievement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3420F4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Electronic PCB (Printed Circuit Board) designing.</w:t>
                            </w:r>
                          </w:p>
                          <w:p w14:paraId="01DDEE04" w14:textId="04E773E3" w:rsidR="003420F4" w:rsidRPr="003420F4" w:rsidRDefault="003420F4" w:rsidP="003232C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3420F4"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  <w:lang w:eastAsia="en-US"/>
                              </w:rPr>
                              <w:t>C++, C, C#, Python, Java, PHP</w:t>
                            </w:r>
                          </w:p>
                          <w:p w14:paraId="4FC09814" w14:textId="4EB07502" w:rsidR="003420F4" w:rsidRPr="003420F4" w:rsidRDefault="003420F4" w:rsidP="003232C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3420F4"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  <w:lang w:eastAsia="en-US"/>
                              </w:rPr>
                              <w:t>Micro C, PIC Assembly</w:t>
                            </w:r>
                          </w:p>
                          <w:p w14:paraId="3D191EA5" w14:textId="4A775C96" w:rsidR="003420F4" w:rsidRPr="003420F4" w:rsidRDefault="003420F4" w:rsidP="003232C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  <w:lang w:eastAsia="en-US"/>
                              </w:rPr>
                            </w:pPr>
                            <w:proofErr w:type="spellStart"/>
                            <w:r w:rsidRPr="003420F4"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  <w:lang w:eastAsia="en-US"/>
                              </w:rPr>
                              <w:t>Arduino</w:t>
                            </w:r>
                            <w:proofErr w:type="spellEnd"/>
                            <w:r w:rsidRPr="003420F4"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  <w:lang w:eastAsia="en-US"/>
                              </w:rPr>
                              <w:t xml:space="preserve"> and Raspberry PI Development</w:t>
                            </w:r>
                          </w:p>
                          <w:p w14:paraId="13D85695" w14:textId="77777777" w:rsidR="003420F4" w:rsidRPr="003420F4" w:rsidRDefault="003420F4" w:rsidP="003232C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3420F4"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  <w:lang w:eastAsia="en-US"/>
                              </w:rPr>
                              <w:t>Familiar with Linux environment (</w:t>
                            </w:r>
                            <w:proofErr w:type="spellStart"/>
                            <w:r w:rsidRPr="003420F4"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  <w:lang w:eastAsia="en-US"/>
                              </w:rPr>
                              <w:t>Debian</w:t>
                            </w:r>
                            <w:proofErr w:type="spellEnd"/>
                            <w:r w:rsidRPr="003420F4"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  <w:lang w:eastAsia="en-US"/>
                              </w:rPr>
                              <w:t>, Arch)</w:t>
                            </w:r>
                          </w:p>
                          <w:p w14:paraId="6285B187" w14:textId="7C408B93" w:rsidR="003420F4" w:rsidRDefault="003420F4" w:rsidP="003232C8">
                            <w:pPr>
                              <w:pStyle w:val="Achievement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OpenCV</w:t>
                            </w:r>
                            <w:proofErr w:type="spellEnd"/>
                            <w:r w:rsidRPr="003420F4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- On python and C++ image and video processing for object detection and recognition on </w:t>
                            </w:r>
                            <w:proofErr w:type="spellStart"/>
                            <w:r w:rsidRPr="003420F4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rtsp</w:t>
                            </w:r>
                            <w:proofErr w:type="spellEnd"/>
                            <w:r w:rsidRPr="003420F4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streams.</w:t>
                            </w:r>
                          </w:p>
                          <w:p w14:paraId="2CE67760" w14:textId="65477FB0" w:rsidR="003420F4" w:rsidRDefault="003420F4" w:rsidP="003232C8">
                            <w:pPr>
                              <w:pStyle w:val="Achievement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420F4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Tensorflow</w:t>
                            </w:r>
                            <w:proofErr w:type="spellEnd"/>
                          </w:p>
                          <w:p w14:paraId="47CF6E19" w14:textId="617475E1" w:rsidR="00353EEB" w:rsidRPr="00D944B2" w:rsidRDefault="00D944B2" w:rsidP="003232C8">
                            <w:pPr>
                              <w:pStyle w:val="Achievement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687F53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Wide range of Servers and Client O/S.</w:t>
                            </w:r>
                          </w:p>
                          <w:p w14:paraId="7F703EAE" w14:textId="56E9E96E" w:rsidR="00353EEB" w:rsidRPr="00687F53" w:rsidRDefault="00353EEB" w:rsidP="003232C8">
                            <w:pPr>
                              <w:pStyle w:val="Achievement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687F53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Network Design and Implementation</w:t>
                            </w:r>
                            <w:r w:rsidR="00780880" w:rsidRPr="00687F53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.</w:t>
                            </w:r>
                            <w:r w:rsidRPr="00687F53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2F46435" w14:textId="7F973D01" w:rsidR="00353EEB" w:rsidRPr="003B41CF" w:rsidRDefault="00353EEB" w:rsidP="003232C8">
                            <w:pPr>
                              <w:pStyle w:val="Achievement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3B41CF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Troubleshooting Network issues</w:t>
                            </w:r>
                            <w:r w:rsidR="00780880" w:rsidRPr="003B41CF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.</w:t>
                            </w:r>
                            <w:r w:rsidRPr="003B41CF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70E8402" w14:textId="709A50D5" w:rsidR="00353EEB" w:rsidRPr="00687F53" w:rsidRDefault="00353EEB" w:rsidP="003232C8">
                            <w:pPr>
                              <w:pStyle w:val="Achievement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687F53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User Access Control Management</w:t>
                            </w:r>
                            <w:r w:rsidR="00AD010E" w:rsidRPr="00687F53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FB86AE5" w14:textId="570AAEAB" w:rsidR="00353EEB" w:rsidRPr="003B41CF" w:rsidRDefault="00353EEB" w:rsidP="003232C8">
                            <w:pPr>
                              <w:pStyle w:val="Achievement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3B41CF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IT &amp; Network Security</w:t>
                            </w:r>
                            <w:r w:rsidR="00AD010E" w:rsidRPr="003B41CF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0E9AF0E" w14:textId="3F4E8BA0" w:rsidR="00353EEB" w:rsidRPr="00687F53" w:rsidRDefault="00353EEB" w:rsidP="003232C8">
                            <w:pPr>
                              <w:pStyle w:val="Achievement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687F53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Project Management and Budgeting</w:t>
                            </w:r>
                            <w:r w:rsidR="00AD010E" w:rsidRPr="00687F53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FED7A16" w14:textId="5906473D" w:rsidR="00353EEB" w:rsidRPr="00687F53" w:rsidRDefault="00353EEB" w:rsidP="00353EEB">
                            <w:pPr>
                              <w:pStyle w:val="Achievement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687F53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Surveillance and Access Control System designs and implementations</w:t>
                            </w:r>
                            <w:r w:rsidR="00CA5E2B" w:rsidRPr="00687F53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4717B35" w14:textId="54860EB2" w:rsidR="00353EEB" w:rsidRPr="00687F53" w:rsidRDefault="00353EEB" w:rsidP="00353EEB">
                            <w:pPr>
                              <w:pStyle w:val="Achievement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687F53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Troubleshooting of Computer Hardware, software’s &amp; Networ</w:t>
                            </w:r>
                            <w:r w:rsidR="00CA5E2B" w:rsidRPr="00687F53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k.</w:t>
                            </w:r>
                          </w:p>
                          <w:p w14:paraId="6090523B" w14:textId="1CA0C1ED" w:rsidR="00353EEB" w:rsidRPr="00687F53" w:rsidRDefault="00353EEB" w:rsidP="00353EEB">
                            <w:pPr>
                              <w:pStyle w:val="Achievement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687F53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Open-source tools and Solutions</w:t>
                            </w:r>
                            <w:r w:rsidR="00CA5E2B" w:rsidRPr="00687F53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2962035" w14:textId="77777777" w:rsidR="00353EEB" w:rsidRPr="00687F53" w:rsidRDefault="00353EEB" w:rsidP="00353EEB">
                            <w:pPr>
                              <w:ind w:firstLine="36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001C650" w14:textId="77777777" w:rsidR="00353EEB" w:rsidRPr="00687F53" w:rsidRDefault="00353EEB" w:rsidP="00353EE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F21EE44" w14:textId="77777777" w:rsidR="00353EEB" w:rsidRPr="00687F53" w:rsidRDefault="00353EEB" w:rsidP="00353EE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BB42E" id="_x0000_s1042" type="#_x0000_t202" style="position:absolute;margin-left:-14.2pt;margin-top:86.7pt;width:201.3pt;height:364.9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" filled="f" stroked="f">
                <v:textbox>
                  <w:txbxContent>
                    <w:p w14:paraId="59BD569D" w14:textId="21FF39A0" w:rsidR="00D944B2" w:rsidRDefault="00D944B2" w:rsidP="003232C8">
                      <w:pPr>
                        <w:pStyle w:val="Achievement"/>
                        <w:numPr>
                          <w:ilvl w:val="0"/>
                          <w:numId w:val="7"/>
                        </w:numPr>
                        <w:spacing w:after="0" w:line="276" w:lineRule="auto"/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D944B2">
                        <w:rPr>
                          <w:rFonts w:ascii="Times New Roman" w:hAnsi="Times New Roman"/>
                          <w:sz w:val="20"/>
                          <w:szCs w:val="20"/>
                        </w:rPr>
                        <w:t>PIC programming and algorithm creation</w:t>
                      </w:r>
                    </w:p>
                    <w:p w14:paraId="483E1424" w14:textId="77777777" w:rsidR="00D944B2" w:rsidRPr="00D944B2" w:rsidRDefault="00D944B2" w:rsidP="003232C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  <w:lang w:eastAsia="en-US"/>
                        </w:rPr>
                      </w:pPr>
                      <w:r w:rsidRPr="00D944B2"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  <w:lang w:eastAsia="en-US"/>
                        </w:rPr>
                        <w:t>PLC ladder logic programming and algorithm creation.</w:t>
                      </w:r>
                    </w:p>
                    <w:p w14:paraId="74DD843F" w14:textId="77777777" w:rsidR="00D944B2" w:rsidRPr="00D944B2" w:rsidRDefault="00D944B2" w:rsidP="003232C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  <w:lang w:eastAsia="en-US"/>
                        </w:rPr>
                      </w:pPr>
                      <w:r w:rsidRPr="00D944B2"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  <w:lang w:eastAsia="en-US"/>
                        </w:rPr>
                        <w:t>Digital and analogue circuit simulation with software</w:t>
                      </w:r>
                    </w:p>
                    <w:p w14:paraId="65835FAC" w14:textId="5CF06A72" w:rsidR="00D944B2" w:rsidRDefault="003420F4" w:rsidP="003232C8">
                      <w:pPr>
                        <w:pStyle w:val="Achievement"/>
                        <w:numPr>
                          <w:ilvl w:val="0"/>
                          <w:numId w:val="7"/>
                        </w:numPr>
                        <w:spacing w:after="0" w:line="276" w:lineRule="auto"/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3420F4">
                        <w:rPr>
                          <w:rFonts w:ascii="Times New Roman" w:hAnsi="Times New Roman"/>
                          <w:sz w:val="20"/>
                          <w:szCs w:val="20"/>
                        </w:rPr>
                        <w:t>Electronic PCB (Printed Circuit Board) designing.</w:t>
                      </w:r>
                    </w:p>
                    <w:p w14:paraId="01DDEE04" w14:textId="04E773E3" w:rsidR="003420F4" w:rsidRPr="003420F4" w:rsidRDefault="003420F4" w:rsidP="003232C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  <w:lang w:eastAsia="en-US"/>
                        </w:rPr>
                      </w:pPr>
                      <w:r w:rsidRPr="003420F4"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  <w:lang w:eastAsia="en-US"/>
                        </w:rPr>
                        <w:t>C++, C, C#, Python, Java, PHP</w:t>
                      </w:r>
                    </w:p>
                    <w:p w14:paraId="4FC09814" w14:textId="4EB07502" w:rsidR="003420F4" w:rsidRPr="003420F4" w:rsidRDefault="003420F4" w:rsidP="003232C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  <w:lang w:eastAsia="en-US"/>
                        </w:rPr>
                      </w:pPr>
                      <w:r w:rsidRPr="003420F4"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  <w:lang w:eastAsia="en-US"/>
                        </w:rPr>
                        <w:t>Micro C, PIC Assembly</w:t>
                      </w:r>
                    </w:p>
                    <w:p w14:paraId="3D191EA5" w14:textId="4A775C96" w:rsidR="003420F4" w:rsidRPr="003420F4" w:rsidRDefault="003420F4" w:rsidP="003232C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  <w:lang w:eastAsia="en-US"/>
                        </w:rPr>
                      </w:pPr>
                      <w:proofErr w:type="spellStart"/>
                      <w:r w:rsidRPr="003420F4"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  <w:lang w:eastAsia="en-US"/>
                        </w:rPr>
                        <w:t>Arduino</w:t>
                      </w:r>
                      <w:proofErr w:type="spellEnd"/>
                      <w:r w:rsidRPr="003420F4"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  <w:lang w:eastAsia="en-US"/>
                        </w:rPr>
                        <w:t xml:space="preserve"> and Raspberry PI Development</w:t>
                      </w:r>
                    </w:p>
                    <w:p w14:paraId="13D85695" w14:textId="77777777" w:rsidR="003420F4" w:rsidRPr="003420F4" w:rsidRDefault="003420F4" w:rsidP="003232C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  <w:lang w:eastAsia="en-US"/>
                        </w:rPr>
                      </w:pPr>
                      <w:r w:rsidRPr="003420F4"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  <w:lang w:eastAsia="en-US"/>
                        </w:rPr>
                        <w:t>Familiar with Linux environment (</w:t>
                      </w:r>
                      <w:proofErr w:type="spellStart"/>
                      <w:r w:rsidRPr="003420F4"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  <w:lang w:eastAsia="en-US"/>
                        </w:rPr>
                        <w:t>Debian</w:t>
                      </w:r>
                      <w:proofErr w:type="spellEnd"/>
                      <w:r w:rsidRPr="003420F4"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  <w:lang w:eastAsia="en-US"/>
                        </w:rPr>
                        <w:t>, Arch)</w:t>
                      </w:r>
                    </w:p>
                    <w:p w14:paraId="6285B187" w14:textId="7C408B93" w:rsidR="003420F4" w:rsidRDefault="003420F4" w:rsidP="003232C8">
                      <w:pPr>
                        <w:pStyle w:val="Achievement"/>
                        <w:numPr>
                          <w:ilvl w:val="0"/>
                          <w:numId w:val="7"/>
                        </w:numPr>
                        <w:spacing w:after="0" w:line="276" w:lineRule="auto"/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OpenCV</w:t>
                      </w:r>
                      <w:proofErr w:type="spellEnd"/>
                      <w:r w:rsidRPr="003420F4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- On python and C++ image and video processing for object detection and recognition on </w:t>
                      </w:r>
                      <w:proofErr w:type="spellStart"/>
                      <w:r w:rsidRPr="003420F4">
                        <w:rPr>
                          <w:rFonts w:ascii="Times New Roman" w:hAnsi="Times New Roman"/>
                          <w:sz w:val="20"/>
                          <w:szCs w:val="20"/>
                        </w:rPr>
                        <w:t>rtsp</w:t>
                      </w:r>
                      <w:proofErr w:type="spellEnd"/>
                      <w:r w:rsidRPr="003420F4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streams.</w:t>
                      </w:r>
                    </w:p>
                    <w:p w14:paraId="2CE67760" w14:textId="65477FB0" w:rsidR="003420F4" w:rsidRDefault="003420F4" w:rsidP="003232C8">
                      <w:pPr>
                        <w:pStyle w:val="Achievement"/>
                        <w:numPr>
                          <w:ilvl w:val="0"/>
                          <w:numId w:val="7"/>
                        </w:numPr>
                        <w:spacing w:after="0" w:line="276" w:lineRule="auto"/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proofErr w:type="spellStart"/>
                      <w:r w:rsidRPr="003420F4">
                        <w:rPr>
                          <w:rFonts w:ascii="Times New Roman" w:hAnsi="Times New Roman"/>
                          <w:sz w:val="20"/>
                          <w:szCs w:val="20"/>
                        </w:rPr>
                        <w:t>Tensorflow</w:t>
                      </w:r>
                      <w:proofErr w:type="spellEnd"/>
                    </w:p>
                    <w:p w14:paraId="47CF6E19" w14:textId="617475E1" w:rsidR="00353EEB" w:rsidRPr="00D944B2" w:rsidRDefault="00D944B2" w:rsidP="003232C8">
                      <w:pPr>
                        <w:pStyle w:val="Achievement"/>
                        <w:numPr>
                          <w:ilvl w:val="0"/>
                          <w:numId w:val="7"/>
                        </w:numPr>
                        <w:spacing w:after="0" w:line="276" w:lineRule="auto"/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687F53">
                        <w:rPr>
                          <w:rFonts w:ascii="Times New Roman" w:hAnsi="Times New Roman"/>
                          <w:sz w:val="20"/>
                          <w:szCs w:val="20"/>
                        </w:rPr>
                        <w:t>Wide range of Servers and Client O/S.</w:t>
                      </w:r>
                    </w:p>
                    <w:p w14:paraId="7F703EAE" w14:textId="56E9E96E" w:rsidR="00353EEB" w:rsidRPr="00687F53" w:rsidRDefault="00353EEB" w:rsidP="003232C8">
                      <w:pPr>
                        <w:pStyle w:val="Achievement"/>
                        <w:numPr>
                          <w:ilvl w:val="0"/>
                          <w:numId w:val="7"/>
                        </w:numPr>
                        <w:spacing w:after="0" w:line="276" w:lineRule="auto"/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687F53">
                        <w:rPr>
                          <w:rFonts w:ascii="Times New Roman" w:hAnsi="Times New Roman"/>
                          <w:sz w:val="20"/>
                          <w:szCs w:val="20"/>
                        </w:rPr>
                        <w:t>Network Design and Implementation</w:t>
                      </w:r>
                      <w:r w:rsidR="00780880" w:rsidRPr="00687F53">
                        <w:rPr>
                          <w:rFonts w:ascii="Times New Roman" w:hAnsi="Times New Roman"/>
                          <w:sz w:val="20"/>
                          <w:szCs w:val="20"/>
                        </w:rPr>
                        <w:t>.</w:t>
                      </w:r>
                      <w:r w:rsidRPr="00687F53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2F46435" w14:textId="7F973D01" w:rsidR="00353EEB" w:rsidRPr="003B41CF" w:rsidRDefault="00353EEB" w:rsidP="003232C8">
                      <w:pPr>
                        <w:pStyle w:val="Achievement"/>
                        <w:numPr>
                          <w:ilvl w:val="0"/>
                          <w:numId w:val="7"/>
                        </w:numPr>
                        <w:spacing w:after="0" w:line="276" w:lineRule="auto"/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3B41CF">
                        <w:rPr>
                          <w:rFonts w:ascii="Times New Roman" w:hAnsi="Times New Roman"/>
                          <w:sz w:val="20"/>
                          <w:szCs w:val="20"/>
                        </w:rPr>
                        <w:t>Troubleshooting Network issues</w:t>
                      </w:r>
                      <w:r w:rsidR="00780880" w:rsidRPr="003B41CF">
                        <w:rPr>
                          <w:rFonts w:ascii="Times New Roman" w:hAnsi="Times New Roman"/>
                          <w:sz w:val="20"/>
                          <w:szCs w:val="20"/>
                        </w:rPr>
                        <w:t>.</w:t>
                      </w:r>
                      <w:r w:rsidRPr="003B41CF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70E8402" w14:textId="709A50D5" w:rsidR="00353EEB" w:rsidRPr="00687F53" w:rsidRDefault="00353EEB" w:rsidP="003232C8">
                      <w:pPr>
                        <w:pStyle w:val="Achievement"/>
                        <w:numPr>
                          <w:ilvl w:val="0"/>
                          <w:numId w:val="7"/>
                        </w:numPr>
                        <w:spacing w:after="0" w:line="276" w:lineRule="auto"/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687F53">
                        <w:rPr>
                          <w:rFonts w:ascii="Times New Roman" w:hAnsi="Times New Roman"/>
                          <w:sz w:val="20"/>
                          <w:szCs w:val="20"/>
                        </w:rPr>
                        <w:t>User Access Control Management</w:t>
                      </w:r>
                      <w:r w:rsidR="00AD010E" w:rsidRPr="00687F53">
                        <w:rPr>
                          <w:rFonts w:ascii="Times New Roman" w:hAnsi="Times New Roman"/>
                          <w:sz w:val="20"/>
                          <w:szCs w:val="20"/>
                        </w:rPr>
                        <w:t>.</w:t>
                      </w:r>
                    </w:p>
                    <w:p w14:paraId="3FB86AE5" w14:textId="570AAEAB" w:rsidR="00353EEB" w:rsidRPr="003B41CF" w:rsidRDefault="00353EEB" w:rsidP="003232C8">
                      <w:pPr>
                        <w:pStyle w:val="Achievement"/>
                        <w:numPr>
                          <w:ilvl w:val="0"/>
                          <w:numId w:val="7"/>
                        </w:numPr>
                        <w:spacing w:after="0" w:line="276" w:lineRule="auto"/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3B41CF">
                        <w:rPr>
                          <w:rFonts w:ascii="Times New Roman" w:hAnsi="Times New Roman"/>
                          <w:sz w:val="20"/>
                          <w:szCs w:val="20"/>
                        </w:rPr>
                        <w:t>IT &amp; Network Security</w:t>
                      </w:r>
                      <w:r w:rsidR="00AD010E" w:rsidRPr="003B41CF">
                        <w:rPr>
                          <w:rFonts w:ascii="Times New Roman" w:hAnsi="Times New Roman"/>
                          <w:sz w:val="20"/>
                          <w:szCs w:val="20"/>
                        </w:rPr>
                        <w:t>.</w:t>
                      </w:r>
                    </w:p>
                    <w:p w14:paraId="20E9AF0E" w14:textId="3F4E8BA0" w:rsidR="00353EEB" w:rsidRPr="00687F53" w:rsidRDefault="00353EEB" w:rsidP="003232C8">
                      <w:pPr>
                        <w:pStyle w:val="Achievement"/>
                        <w:numPr>
                          <w:ilvl w:val="0"/>
                          <w:numId w:val="7"/>
                        </w:numPr>
                        <w:spacing w:after="0" w:line="276" w:lineRule="auto"/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687F53">
                        <w:rPr>
                          <w:rFonts w:ascii="Times New Roman" w:hAnsi="Times New Roman"/>
                          <w:sz w:val="20"/>
                          <w:szCs w:val="20"/>
                        </w:rPr>
                        <w:t>Project Management and Budgeting</w:t>
                      </w:r>
                      <w:r w:rsidR="00AD010E" w:rsidRPr="00687F53">
                        <w:rPr>
                          <w:rFonts w:ascii="Times New Roman" w:hAnsi="Times New Roman"/>
                          <w:sz w:val="20"/>
                          <w:szCs w:val="20"/>
                        </w:rPr>
                        <w:t>.</w:t>
                      </w:r>
                    </w:p>
                    <w:p w14:paraId="3FED7A16" w14:textId="5906473D" w:rsidR="00353EEB" w:rsidRPr="00687F53" w:rsidRDefault="00353EEB" w:rsidP="00353EEB">
                      <w:pPr>
                        <w:pStyle w:val="Achievement"/>
                        <w:numPr>
                          <w:ilvl w:val="0"/>
                          <w:numId w:val="7"/>
                        </w:numPr>
                        <w:spacing w:after="0" w:line="276" w:lineRule="auto"/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687F53">
                        <w:rPr>
                          <w:rFonts w:ascii="Times New Roman" w:hAnsi="Times New Roman"/>
                          <w:sz w:val="20"/>
                          <w:szCs w:val="20"/>
                        </w:rPr>
                        <w:t>Surveillance and Access Control System designs and implementations</w:t>
                      </w:r>
                      <w:r w:rsidR="00CA5E2B" w:rsidRPr="00687F53">
                        <w:rPr>
                          <w:rFonts w:ascii="Times New Roman" w:hAnsi="Times New Roman"/>
                          <w:sz w:val="20"/>
                          <w:szCs w:val="20"/>
                        </w:rPr>
                        <w:t>.</w:t>
                      </w:r>
                    </w:p>
                    <w:p w14:paraId="14717B35" w14:textId="54860EB2" w:rsidR="00353EEB" w:rsidRPr="00687F53" w:rsidRDefault="00353EEB" w:rsidP="00353EEB">
                      <w:pPr>
                        <w:pStyle w:val="Achievement"/>
                        <w:numPr>
                          <w:ilvl w:val="0"/>
                          <w:numId w:val="7"/>
                        </w:numPr>
                        <w:spacing w:after="0" w:line="276" w:lineRule="auto"/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687F53">
                        <w:rPr>
                          <w:rFonts w:ascii="Times New Roman" w:hAnsi="Times New Roman"/>
                          <w:sz w:val="20"/>
                          <w:szCs w:val="20"/>
                        </w:rPr>
                        <w:t>Troubleshooting of Computer Hardware, software’s &amp; Networ</w:t>
                      </w:r>
                      <w:r w:rsidR="00CA5E2B" w:rsidRPr="00687F53">
                        <w:rPr>
                          <w:rFonts w:ascii="Times New Roman" w:hAnsi="Times New Roman"/>
                          <w:sz w:val="20"/>
                          <w:szCs w:val="20"/>
                        </w:rPr>
                        <w:t>k.</w:t>
                      </w:r>
                    </w:p>
                    <w:p w14:paraId="6090523B" w14:textId="1CA0C1ED" w:rsidR="00353EEB" w:rsidRPr="00687F53" w:rsidRDefault="00353EEB" w:rsidP="00353EEB">
                      <w:pPr>
                        <w:pStyle w:val="Achievement"/>
                        <w:numPr>
                          <w:ilvl w:val="0"/>
                          <w:numId w:val="7"/>
                        </w:numPr>
                        <w:spacing w:after="0" w:line="276" w:lineRule="auto"/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687F53">
                        <w:rPr>
                          <w:rFonts w:ascii="Times New Roman" w:hAnsi="Times New Roman"/>
                          <w:sz w:val="20"/>
                          <w:szCs w:val="20"/>
                        </w:rPr>
                        <w:t>Open-source tools and Solutions</w:t>
                      </w:r>
                      <w:r w:rsidR="00CA5E2B" w:rsidRPr="00687F53">
                        <w:rPr>
                          <w:rFonts w:ascii="Times New Roman" w:hAnsi="Times New Roman"/>
                          <w:sz w:val="20"/>
                          <w:szCs w:val="20"/>
                        </w:rPr>
                        <w:t>.</w:t>
                      </w:r>
                    </w:p>
                    <w:p w14:paraId="62962035" w14:textId="77777777" w:rsidR="00353EEB" w:rsidRPr="00687F53" w:rsidRDefault="00353EEB" w:rsidP="00353EEB">
                      <w:pPr>
                        <w:ind w:firstLine="360"/>
                        <w:rPr>
                          <w:sz w:val="20"/>
                          <w:szCs w:val="20"/>
                        </w:rPr>
                      </w:pPr>
                    </w:p>
                    <w:p w14:paraId="7001C650" w14:textId="77777777" w:rsidR="00353EEB" w:rsidRPr="00687F53" w:rsidRDefault="00353EEB" w:rsidP="00353EEB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F21EE44" w14:textId="77777777" w:rsidR="00353EEB" w:rsidRPr="00687F53" w:rsidRDefault="00353EEB" w:rsidP="00353EEB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735B2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61179D3F" wp14:editId="3786946A">
                <wp:simplePos x="0" y="0"/>
                <wp:positionH relativeFrom="margin">
                  <wp:posOffset>555625</wp:posOffset>
                </wp:positionH>
                <wp:positionV relativeFrom="paragraph">
                  <wp:posOffset>7069455</wp:posOffset>
                </wp:positionV>
                <wp:extent cx="962025" cy="409575"/>
                <wp:effectExtent l="0" t="0" r="0" b="952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3926B" w14:textId="2D51F37B" w:rsidR="00C56933" w:rsidRDefault="00C56933" w:rsidP="00C56933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56933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Scan Me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for </w:t>
                            </w:r>
                          </w:p>
                          <w:p w14:paraId="3BF686C2" w14:textId="733EF30B" w:rsidR="00C56933" w:rsidRPr="00C56933" w:rsidRDefault="00C56933" w:rsidP="00C56933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Electronic CV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79D3F" id="Text Box 8" o:spid="_x0000_s1043" type="#_x0000_t202" style="position:absolute;margin-left:43.75pt;margin-top:556.65pt;width:75.75pt;height:32.2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" filled="f" stroked="f">
                <v:textbox>
                  <w:txbxContent>
                    <w:p w14:paraId="0CF3926B" w14:textId="2D51F37B" w:rsidR="00C56933" w:rsidRDefault="00C56933" w:rsidP="00C56933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C56933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 xml:space="preserve">Scan Me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 xml:space="preserve">for </w:t>
                      </w:r>
                    </w:p>
                    <w:p w14:paraId="3BF686C2" w14:textId="733EF30B" w:rsidR="00C56933" w:rsidRPr="00C56933" w:rsidRDefault="00C56933" w:rsidP="00C56933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Electronic CV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45B0" w:rsidRPr="00DC1022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3E73D9A4" wp14:editId="2F02C683">
                <wp:simplePos x="0" y="0"/>
                <wp:positionH relativeFrom="margin">
                  <wp:posOffset>2409091</wp:posOffset>
                </wp:positionH>
                <wp:positionV relativeFrom="paragraph">
                  <wp:posOffset>6511485</wp:posOffset>
                </wp:positionV>
                <wp:extent cx="4463171" cy="981075"/>
                <wp:effectExtent l="0" t="0" r="0" b="952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3171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921BB0" w14:textId="42F523BD" w:rsidR="006A7FBB" w:rsidRPr="00A457BE" w:rsidRDefault="006A7FBB" w:rsidP="006A7FBB">
                            <w:pPr>
                              <w:tabs>
                                <w:tab w:val="left" w:pos="450"/>
                                <w:tab w:val="left" w:pos="900"/>
                                <w:tab w:val="left" w:pos="3420"/>
                                <w:tab w:val="left" w:pos="5040"/>
                              </w:tabs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A457BE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I hereby certify that the above furnished details and particulars about me are true and accurate to the best of my knowledge.</w:t>
                            </w:r>
                          </w:p>
                          <w:p w14:paraId="773D2685" w14:textId="77777777" w:rsidR="006A7FBB" w:rsidRPr="00A457BE" w:rsidRDefault="006A7FBB" w:rsidP="006A7FBB">
                            <w:pPr>
                              <w:ind w:hanging="270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7FFBB89E" w14:textId="77777777" w:rsidR="006A7FBB" w:rsidRPr="00A457BE" w:rsidRDefault="006A7FBB" w:rsidP="006A7FBB">
                            <w:pPr>
                              <w:ind w:hanging="270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76E692C9" w14:textId="77777777" w:rsidR="006A7FBB" w:rsidRPr="00A457BE" w:rsidRDefault="006A7FBB" w:rsidP="006A7FBB">
                            <w:pP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A457BE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……….…………...</w:t>
                            </w:r>
                          </w:p>
                          <w:p w14:paraId="069A1FEF" w14:textId="4718C7B0" w:rsidR="006A7FBB" w:rsidRPr="00A457BE" w:rsidRDefault="006A7FBB" w:rsidP="006A7FBB">
                            <w:pPr>
                              <w:ind w:hanging="270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A457BE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A457BE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Pr="00A457BE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 Signature   </w:t>
                            </w:r>
                          </w:p>
                          <w:p w14:paraId="30EBB774" w14:textId="77777777" w:rsidR="006A7FBB" w:rsidRPr="003C0C65" w:rsidRDefault="006A7FBB" w:rsidP="006A7FBB">
                            <w:pP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3D9A4" id="_x0000_s1044" type="#_x0000_t202" style="position:absolute;margin-left:189.7pt;margin-top:512.7pt;width:351.45pt;height:77.2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" filled="f" stroked="f">
                <v:textbox>
                  <w:txbxContent>
                    <w:p w14:paraId="63921BB0" w14:textId="42F523BD" w:rsidR="006A7FBB" w:rsidRPr="00A457BE" w:rsidRDefault="006A7FBB" w:rsidP="006A7FBB">
                      <w:pPr>
                        <w:tabs>
                          <w:tab w:val="left" w:pos="450"/>
                          <w:tab w:val="left" w:pos="900"/>
                          <w:tab w:val="left" w:pos="3420"/>
                          <w:tab w:val="left" w:pos="5040"/>
                        </w:tabs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A457BE">
                        <w:rPr>
                          <w:rFonts w:ascii="Times New Roman" w:hAnsi="Times New Roman"/>
                          <w:sz w:val="20"/>
                          <w:szCs w:val="20"/>
                        </w:rPr>
                        <w:t>I hereby certify that the above furnished details and particulars about me are true and accurate to the best of my knowledge.</w:t>
                      </w:r>
                    </w:p>
                    <w:p w14:paraId="773D2685" w14:textId="77777777" w:rsidR="006A7FBB" w:rsidRPr="00A457BE" w:rsidRDefault="006A7FBB" w:rsidP="006A7FBB">
                      <w:pPr>
                        <w:ind w:hanging="270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</w:p>
                    <w:p w14:paraId="7FFBB89E" w14:textId="77777777" w:rsidR="006A7FBB" w:rsidRPr="00A457BE" w:rsidRDefault="006A7FBB" w:rsidP="006A7FBB">
                      <w:pPr>
                        <w:ind w:hanging="270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</w:p>
                    <w:p w14:paraId="76E692C9" w14:textId="77777777" w:rsidR="006A7FBB" w:rsidRPr="00A457BE" w:rsidRDefault="006A7FBB" w:rsidP="006A7FBB">
                      <w:pPr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A457BE">
                        <w:rPr>
                          <w:rFonts w:ascii="Times New Roman" w:hAnsi="Times New Roman"/>
                          <w:sz w:val="20"/>
                          <w:szCs w:val="20"/>
                        </w:rPr>
                        <w:t>……….…………...</w:t>
                      </w:r>
                    </w:p>
                    <w:p w14:paraId="069A1FEF" w14:textId="4718C7B0" w:rsidR="006A7FBB" w:rsidRPr="00A457BE" w:rsidRDefault="006A7FBB" w:rsidP="006A7FBB">
                      <w:pPr>
                        <w:ind w:hanging="270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A457BE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  </w:t>
                      </w:r>
                      <w:r w:rsidR="00A457BE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        </w:t>
                      </w:r>
                      <w:r w:rsidRPr="00A457BE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 Signature   </w:t>
                      </w:r>
                    </w:p>
                    <w:p w14:paraId="30EBB774" w14:textId="77777777" w:rsidR="006A7FBB" w:rsidRPr="003C0C65" w:rsidRDefault="006A7FBB" w:rsidP="006A7FBB">
                      <w:pPr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87F53" w:rsidRPr="00353E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3428AF9" wp14:editId="7593ABA3">
                <wp:simplePos x="0" y="0"/>
                <wp:positionH relativeFrom="column">
                  <wp:posOffset>-132176</wp:posOffset>
                </wp:positionH>
                <wp:positionV relativeFrom="paragraph">
                  <wp:posOffset>795110</wp:posOffset>
                </wp:positionV>
                <wp:extent cx="2478847" cy="276225"/>
                <wp:effectExtent l="0" t="0" r="36195" b="66675"/>
                <wp:wrapNone/>
                <wp:docPr id="193" name="Rectangl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8847" cy="2762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/>
                          </a:outerShdw>
                        </a:effectLst>
                      </wps:spPr>
                      <wps:txbx>
                        <w:txbxContent>
                          <w:p w14:paraId="264EC823" w14:textId="77777777" w:rsidR="00353EEB" w:rsidRPr="00F352D2" w:rsidRDefault="00353EEB" w:rsidP="00353EEB">
                            <w:pPr>
                              <w:rPr>
                                <w:rFonts w:ascii="Times New Roman" w:hAnsi="Times New Roman"/>
                                <w:b/>
                                <w:caps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084C0C">
                              <w:rPr>
                                <w:rFonts w:ascii="Times New Roman" w:hAnsi="Times New Roman"/>
                                <w:b/>
                                <w:caps/>
                                <w:color w:val="FFFFFF"/>
                                <w:sz w:val="24"/>
                                <w:szCs w:val="24"/>
                              </w:rPr>
                              <w:t>Areas of Expertise</w:t>
                            </w:r>
                          </w:p>
                          <w:p w14:paraId="58E6E4C3" w14:textId="77777777" w:rsidR="00353EEB" w:rsidRPr="00F47D72" w:rsidRDefault="00353EEB" w:rsidP="00353EEB">
                            <w:pPr>
                              <w:rPr>
                                <w:sz w:val="25"/>
                                <w:szCs w:val="2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428AF9" id="Rectangle 193" o:spid="_x0000_s1045" style="position:absolute;margin-left:-10.4pt;margin-top:62.6pt;width:195.2pt;height:21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" fillcolor="black" strokeweight="1pt">
                <v:shadow on="t" color="#7f7f7f" offset="1pt"/>
                <v:textbox>
                  <w:txbxContent>
                    <w:p w14:paraId="264EC823" w14:textId="77777777" w:rsidR="00353EEB" w:rsidRPr="00F352D2" w:rsidRDefault="00353EEB" w:rsidP="00353EEB">
                      <w:pPr>
                        <w:rPr>
                          <w:rFonts w:ascii="Times New Roman" w:hAnsi="Times New Roman"/>
                          <w:b/>
                          <w:caps/>
                          <w:color w:val="FFFFFF"/>
                          <w:sz w:val="24"/>
                          <w:szCs w:val="24"/>
                        </w:rPr>
                      </w:pPr>
                      <w:r w:rsidRPr="00084C0C">
                        <w:rPr>
                          <w:rFonts w:ascii="Times New Roman" w:hAnsi="Times New Roman"/>
                          <w:b/>
                          <w:caps/>
                          <w:color w:val="FFFFFF"/>
                          <w:sz w:val="24"/>
                          <w:szCs w:val="24"/>
                        </w:rPr>
                        <w:t>Areas of Expertise</w:t>
                      </w:r>
                    </w:p>
                    <w:p w14:paraId="58E6E4C3" w14:textId="77777777" w:rsidR="00353EEB" w:rsidRPr="00F47D72" w:rsidRDefault="00353EEB" w:rsidP="00353EEB">
                      <w:pPr>
                        <w:rPr>
                          <w:sz w:val="25"/>
                          <w:szCs w:val="25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AE45CC7" w14:textId="6CB80D25" w:rsidR="00014D05" w:rsidRPr="00014D05" w:rsidRDefault="00014D05" w:rsidP="00014D05"/>
    <w:p w14:paraId="6A410BC7" w14:textId="77777777" w:rsidR="00014D05" w:rsidRPr="00014D05" w:rsidRDefault="00014D05" w:rsidP="00014D05"/>
    <w:p w14:paraId="793C2723" w14:textId="1637A119" w:rsidR="00014D05" w:rsidRPr="00014D05" w:rsidRDefault="00014D05" w:rsidP="00014D05"/>
    <w:p w14:paraId="57243876" w14:textId="3BADE32A" w:rsidR="00014D05" w:rsidRPr="00014D05" w:rsidRDefault="00014D05" w:rsidP="00014D05"/>
    <w:p w14:paraId="729B3EDB" w14:textId="538D4C2F" w:rsidR="00014D05" w:rsidRPr="00014D05" w:rsidRDefault="00014D05" w:rsidP="00014D05"/>
    <w:p w14:paraId="226A866B" w14:textId="62EF178E" w:rsidR="00014D05" w:rsidRPr="00014D05" w:rsidRDefault="00014D05" w:rsidP="00014D05"/>
    <w:p w14:paraId="614518FD" w14:textId="738596DE" w:rsidR="00014D05" w:rsidRPr="00014D05" w:rsidRDefault="00014D05" w:rsidP="00014D05"/>
    <w:p w14:paraId="511C740F" w14:textId="0E9990A5" w:rsidR="00014D05" w:rsidRPr="00014D05" w:rsidRDefault="00014D05" w:rsidP="00014D05"/>
    <w:p w14:paraId="68BE2324" w14:textId="77ED361C" w:rsidR="00014D05" w:rsidRPr="00014D05" w:rsidRDefault="00014D05" w:rsidP="00014D05"/>
    <w:p w14:paraId="6394A278" w14:textId="7A362467" w:rsidR="00014D05" w:rsidRPr="00014D05" w:rsidRDefault="00014D05" w:rsidP="00014D05"/>
    <w:p w14:paraId="52E87F3C" w14:textId="7EB436A7" w:rsidR="00014D05" w:rsidRPr="00014D05" w:rsidRDefault="00014D05" w:rsidP="00014D05"/>
    <w:p w14:paraId="326C2CEF" w14:textId="2C5A83E9" w:rsidR="00014D05" w:rsidRPr="00014D05" w:rsidRDefault="00014D05" w:rsidP="00014D05"/>
    <w:p w14:paraId="7D329126" w14:textId="2CB7396D" w:rsidR="00014D05" w:rsidRPr="00014D05" w:rsidRDefault="00014D05" w:rsidP="00014D05"/>
    <w:p w14:paraId="08B119B8" w14:textId="404540DB" w:rsidR="00014D05" w:rsidRPr="00014D05" w:rsidRDefault="00014D05" w:rsidP="00014D05"/>
    <w:p w14:paraId="2B0ADCB3" w14:textId="7EC77B90" w:rsidR="00014D05" w:rsidRPr="00014D05" w:rsidRDefault="00014D05" w:rsidP="00014D05"/>
    <w:p w14:paraId="4B18E79C" w14:textId="22B60A88" w:rsidR="00014D05" w:rsidRPr="00014D05" w:rsidRDefault="00014D05" w:rsidP="00014D05"/>
    <w:p w14:paraId="0D4DDE1D" w14:textId="3742D0EC" w:rsidR="00014D05" w:rsidRPr="00014D05" w:rsidRDefault="00014D05" w:rsidP="00014D05"/>
    <w:p w14:paraId="0AC7BAFA" w14:textId="6EA2D735" w:rsidR="00014D05" w:rsidRPr="00014D05" w:rsidRDefault="00014D05" w:rsidP="00014D05"/>
    <w:p w14:paraId="22E0DC8E" w14:textId="448CDD01" w:rsidR="00014D05" w:rsidRPr="00014D05" w:rsidRDefault="00014D05" w:rsidP="00014D05"/>
    <w:p w14:paraId="0D6542AC" w14:textId="6CEA7ECD" w:rsidR="00014D05" w:rsidRPr="00014D05" w:rsidRDefault="00014D05" w:rsidP="00014D05"/>
    <w:p w14:paraId="359850CB" w14:textId="02AD70AD" w:rsidR="00014D05" w:rsidRPr="00014D05" w:rsidRDefault="00014D05" w:rsidP="00014D05"/>
    <w:p w14:paraId="1E0AF545" w14:textId="60B114FC" w:rsidR="00014D05" w:rsidRPr="00014D05" w:rsidRDefault="00014D05" w:rsidP="00014D05"/>
    <w:p w14:paraId="56638612" w14:textId="5E04D789" w:rsidR="00014D05" w:rsidRPr="00014D05" w:rsidRDefault="00014D05" w:rsidP="00014D05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5F2B6A1" wp14:editId="3C0F11DB">
                <wp:simplePos x="0" y="0"/>
                <wp:positionH relativeFrom="page">
                  <wp:posOffset>2959100</wp:posOffset>
                </wp:positionH>
                <wp:positionV relativeFrom="paragraph">
                  <wp:posOffset>85725</wp:posOffset>
                </wp:positionV>
                <wp:extent cx="4384040" cy="276225"/>
                <wp:effectExtent l="0" t="0" r="16510" b="28575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4040" cy="276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EC3802" w14:textId="5909378A" w:rsidR="00014D05" w:rsidRPr="0075468B" w:rsidRDefault="00014D05" w:rsidP="00014D05">
                            <w:pPr>
                              <w:rPr>
                                <w:rFonts w:ascii="Times New Roman" w:hAnsi="Times New Roman"/>
                                <w:b/>
                                <w:caps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aps/>
                                <w:color w:val="FFFFFF"/>
                                <w:sz w:val="24"/>
                                <w:szCs w:val="24"/>
                              </w:rPr>
                              <w:t>Professional</w:t>
                            </w:r>
                            <w:r w:rsidR="003B2A74">
                              <w:rPr>
                                <w:rFonts w:ascii="Times New Roman" w:hAnsi="Times New Roman"/>
                                <w:b/>
                                <w:caps/>
                                <w:color w:val="FFFFFF"/>
                                <w:sz w:val="24"/>
                                <w:szCs w:val="24"/>
                              </w:rPr>
                              <w:t xml:space="preserve"> acadam</w:t>
                            </w:r>
                            <w:r w:rsidR="00B9703D">
                              <w:rPr>
                                <w:rFonts w:ascii="Times New Roman" w:hAnsi="Times New Roman"/>
                                <w:b/>
                                <w:caps/>
                                <w:color w:val="FFFFFF"/>
                                <w:sz w:val="24"/>
                                <w:szCs w:val="24"/>
                              </w:rPr>
                              <w:t xml:space="preserve">ic </w:t>
                            </w:r>
                            <w:r w:rsidRPr="0075468B">
                              <w:rPr>
                                <w:rFonts w:ascii="Times New Roman" w:hAnsi="Times New Roman"/>
                                <w:b/>
                                <w:caps/>
                                <w:color w:val="FFFFFF"/>
                                <w:sz w:val="24"/>
                                <w:szCs w:val="24"/>
                              </w:rPr>
                              <w:t>QUALIFICATION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aps/>
                                <w:color w:val="FFFFFF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  <w:p w14:paraId="252D8E4D" w14:textId="77777777" w:rsidR="00014D05" w:rsidRPr="00ED5070" w:rsidRDefault="00014D05" w:rsidP="00014D05">
                            <w:pPr>
                              <w:rPr>
                                <w:rFonts w:ascii="Times New Roman" w:hAnsi="Times New Roman"/>
                                <w:b/>
                                <w:caps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F2B6A1" id="Rectangle 15" o:spid="_x0000_s1046" style="position:absolute;margin-left:233pt;margin-top:6.75pt;width:345.2pt;height:21.75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" fillcolor="black [3200]" strokecolor="white [3201]" strokeweight="1.5pt">
                <v:textbox>
                  <w:txbxContent>
                    <w:p w14:paraId="74EC3802" w14:textId="5909378A" w:rsidR="00014D05" w:rsidRPr="0075468B" w:rsidRDefault="00014D05" w:rsidP="00014D05">
                      <w:pPr>
                        <w:rPr>
                          <w:rFonts w:ascii="Times New Roman" w:hAnsi="Times New Roman"/>
                          <w:b/>
                          <w:caps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aps/>
                          <w:color w:val="FFFFFF"/>
                          <w:sz w:val="24"/>
                          <w:szCs w:val="24"/>
                        </w:rPr>
                        <w:t>Professional</w:t>
                      </w:r>
                      <w:r w:rsidR="003B2A74">
                        <w:rPr>
                          <w:rFonts w:ascii="Times New Roman" w:hAnsi="Times New Roman"/>
                          <w:b/>
                          <w:caps/>
                          <w:color w:val="FFFFFF"/>
                          <w:sz w:val="24"/>
                          <w:szCs w:val="24"/>
                        </w:rPr>
                        <w:t xml:space="preserve"> acadam</w:t>
                      </w:r>
                      <w:r w:rsidR="00B9703D">
                        <w:rPr>
                          <w:rFonts w:ascii="Times New Roman" w:hAnsi="Times New Roman"/>
                          <w:b/>
                          <w:caps/>
                          <w:color w:val="FFFFFF"/>
                          <w:sz w:val="24"/>
                          <w:szCs w:val="24"/>
                        </w:rPr>
                        <w:t xml:space="preserve">ic </w:t>
                      </w:r>
                      <w:r w:rsidRPr="0075468B">
                        <w:rPr>
                          <w:rFonts w:ascii="Times New Roman" w:hAnsi="Times New Roman"/>
                          <w:b/>
                          <w:caps/>
                          <w:color w:val="FFFFFF"/>
                          <w:sz w:val="24"/>
                          <w:szCs w:val="24"/>
                        </w:rPr>
                        <w:t>QUALIFICATION</w:t>
                      </w:r>
                      <w:r>
                        <w:rPr>
                          <w:rFonts w:ascii="Times New Roman" w:hAnsi="Times New Roman"/>
                          <w:b/>
                          <w:caps/>
                          <w:color w:val="FFFFFF"/>
                          <w:sz w:val="24"/>
                          <w:szCs w:val="24"/>
                        </w:rPr>
                        <w:t>s</w:t>
                      </w:r>
                    </w:p>
                    <w:p w14:paraId="252D8E4D" w14:textId="77777777" w:rsidR="00014D05" w:rsidRPr="00ED5070" w:rsidRDefault="00014D05" w:rsidP="00014D05">
                      <w:pPr>
                        <w:rPr>
                          <w:rFonts w:ascii="Times New Roman" w:hAnsi="Times New Roman"/>
                          <w:b/>
                          <w:caps/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ADCDBE6" w14:textId="77DC47EB" w:rsidR="00014D05" w:rsidRPr="00014D05" w:rsidRDefault="00014D05" w:rsidP="00014D05"/>
    <w:p w14:paraId="773EE457" w14:textId="58C007AB" w:rsidR="00014D05" w:rsidRPr="00014D05" w:rsidRDefault="00C941B3" w:rsidP="00014D05"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3BB5A087" wp14:editId="4493C45E">
                <wp:simplePos x="0" y="0"/>
                <wp:positionH relativeFrom="margin">
                  <wp:posOffset>2413000</wp:posOffset>
                </wp:positionH>
                <wp:positionV relativeFrom="paragraph">
                  <wp:posOffset>66675</wp:posOffset>
                </wp:positionV>
                <wp:extent cx="4479290" cy="48260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929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121AF9" w14:textId="10CAE304" w:rsidR="00014D05" w:rsidRPr="00C941B3" w:rsidRDefault="00C941B3" w:rsidP="00C941B3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 w:line="276" w:lineRule="auto"/>
                              <w:ind w:left="360"/>
                              <w:jc w:val="both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 w:rsidRPr="00802547">
                              <w:rPr>
                                <w:rFonts w:ascii="Cambria" w:hAnsi="Cambria"/>
                                <w:b/>
                              </w:rPr>
                              <w:t>ETS5 course</w:t>
                            </w:r>
                            <w:r w:rsidRPr="00802547">
                              <w:rPr>
                                <w:rFonts w:ascii="Cambria" w:hAnsi="Cambria"/>
                              </w:rPr>
                              <w:t xml:space="preserve"> from KNX and online certification (User ID: 149529)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5A087" id="_x0000_s1047" type="#_x0000_t202" style="position:absolute;margin-left:190pt;margin-top:5.25pt;width:352.7pt;height:38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" filled="f" stroked="f">
                <v:textbox>
                  <w:txbxContent>
                    <w:p w14:paraId="69121AF9" w14:textId="10CAE304" w:rsidR="00014D05" w:rsidRPr="00C941B3" w:rsidRDefault="00C941B3" w:rsidP="00C941B3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 w:line="276" w:lineRule="auto"/>
                        <w:ind w:left="360"/>
                        <w:jc w:val="both"/>
                        <w:rPr>
                          <w:bCs/>
                          <w:sz w:val="20"/>
                          <w:szCs w:val="20"/>
                        </w:rPr>
                      </w:pPr>
                      <w:r w:rsidRPr="00802547">
                        <w:rPr>
                          <w:rFonts w:ascii="Cambria" w:hAnsi="Cambria"/>
                          <w:b/>
                        </w:rPr>
                        <w:t>ETS5 course</w:t>
                      </w:r>
                      <w:r w:rsidRPr="00802547">
                        <w:rPr>
                          <w:rFonts w:ascii="Cambria" w:hAnsi="Cambria"/>
                        </w:rPr>
                        <w:t xml:space="preserve"> from KNX and online certification (User ID: 149529)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A7224E" w14:textId="42CAD7BD" w:rsidR="00014D05" w:rsidRDefault="00014D05" w:rsidP="00014D05"/>
    <w:p w14:paraId="7AC34A7E" w14:textId="4F1A1AE5" w:rsidR="00F70551" w:rsidRPr="00014D05" w:rsidRDefault="005C17E4" w:rsidP="00014D05">
      <w:pPr>
        <w:tabs>
          <w:tab w:val="left" w:pos="1700"/>
        </w:tabs>
      </w:pPr>
      <w:r>
        <w:rPr>
          <w:noProof/>
          <w:lang w:eastAsia="en-US"/>
        </w:rPr>
        <w:drawing>
          <wp:anchor distT="0" distB="0" distL="114300" distR="114300" simplePos="0" relativeHeight="251693056" behindDoc="0" locked="0" layoutInCell="1" allowOverlap="1" wp14:anchorId="71B9BCD9" wp14:editId="40F87C73">
            <wp:simplePos x="0" y="0"/>
            <wp:positionH relativeFrom="margin">
              <wp:posOffset>552450</wp:posOffset>
            </wp:positionH>
            <wp:positionV relativeFrom="paragraph">
              <wp:posOffset>2345690</wp:posOffset>
            </wp:positionV>
            <wp:extent cx="975995" cy="97599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995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4D05">
        <w:tab/>
      </w:r>
      <w:r w:rsidR="00014D05">
        <w:tab/>
      </w:r>
      <w:r w:rsidR="00014D05">
        <w:tab/>
      </w:r>
      <w:r w:rsidR="00014D05">
        <w:rPr>
          <w:rFonts w:ascii="Times New Roman" w:hAnsi="Times New Roman"/>
          <w:b/>
          <w:caps/>
          <w:color w:val="FFFFFF"/>
          <w:sz w:val="24"/>
          <w:szCs w:val="24"/>
        </w:rPr>
        <w:t xml:space="preserve">acadamic </w:t>
      </w:r>
      <w:r w:rsidR="00014D05" w:rsidRPr="0075468B">
        <w:rPr>
          <w:rFonts w:ascii="Times New Roman" w:hAnsi="Times New Roman"/>
          <w:b/>
          <w:caps/>
          <w:color w:val="FFFFFF"/>
          <w:sz w:val="24"/>
          <w:szCs w:val="24"/>
        </w:rPr>
        <w:t>QUALIFICATION</w:t>
      </w:r>
      <w:r w:rsidR="00014D05">
        <w:rPr>
          <w:rFonts w:ascii="Times New Roman" w:hAnsi="Times New Roman"/>
          <w:b/>
          <w:caps/>
          <w:color w:val="FFFFFF"/>
          <w:sz w:val="24"/>
          <w:szCs w:val="24"/>
        </w:rPr>
        <w:t>s</w:t>
      </w:r>
    </w:p>
    <w:sectPr w:rsidR="00F70551" w:rsidRPr="00014D05" w:rsidSect="00AA5E7A">
      <w:headerReference w:type="default" r:id="rId14"/>
      <w:footerReference w:type="default" r:id="rId15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0FBC2E" w14:textId="77777777" w:rsidR="00F9261D" w:rsidRDefault="00F9261D" w:rsidP="000C45FF">
      <w:r>
        <w:separator/>
      </w:r>
    </w:p>
  </w:endnote>
  <w:endnote w:type="continuationSeparator" w:id="0">
    <w:p w14:paraId="69B46B65" w14:textId="77777777" w:rsidR="00F9261D" w:rsidRDefault="00F9261D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4C0179" w14:textId="6AC7AFAB" w:rsidR="00531527" w:rsidRDefault="00531527" w:rsidP="00531527">
    <w:pPr>
      <w:pStyle w:val="Footer"/>
      <w:tabs>
        <w:tab w:val="clear" w:pos="4680"/>
        <w:tab w:val="clear" w:pos="9360"/>
        <w:tab w:val="left" w:pos="462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7A71C9" w14:textId="77777777" w:rsidR="00F9261D" w:rsidRDefault="00F9261D" w:rsidP="000C45FF">
      <w:r>
        <w:separator/>
      </w:r>
    </w:p>
  </w:footnote>
  <w:footnote w:type="continuationSeparator" w:id="0">
    <w:p w14:paraId="641DC417" w14:textId="77777777" w:rsidR="00F9261D" w:rsidRDefault="00F9261D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C85D80" w14:textId="77777777"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08DF1988" wp14:editId="3D8C87E4">
          <wp:simplePos x="0" y="0"/>
          <wp:positionH relativeFrom="page">
            <wp:posOffset>314325</wp:posOffset>
          </wp:positionH>
          <wp:positionV relativeFrom="margin">
            <wp:posOffset>-226060</wp:posOffset>
          </wp:positionV>
          <wp:extent cx="6943725" cy="10029825"/>
          <wp:effectExtent l="0" t="0" r="9525" b="9525"/>
          <wp:wrapNone/>
          <wp:docPr id="3" name="Graphic 3">
            <a:extLst xmlns:a="http://schemas.openxmlformats.org/drawingml/2006/main">
              <a:ext uri="{C183D7F6-B498-43B3-948B-1728B52AA6E4}">
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43725" cy="10029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A866D76E"/>
    <w:lvl w:ilvl="0">
      <w:numFmt w:val="decimal"/>
      <w:pStyle w:val="Achievement"/>
      <w:lvlText w:val="*"/>
      <w:lvlJc w:val="left"/>
    </w:lvl>
  </w:abstractNum>
  <w:abstractNum w:abstractNumId="1">
    <w:nsid w:val="00000002"/>
    <w:multiLevelType w:val="singleLevel"/>
    <w:tmpl w:val="00000002"/>
    <w:lvl w:ilvl="0">
      <w:start w:val="1"/>
      <w:numFmt w:val="bullet"/>
      <w:lvlText w:val=""/>
      <w:lvlJc w:val="left"/>
      <w:pPr>
        <w:tabs>
          <w:tab w:val="num" w:pos="0"/>
        </w:tabs>
        <w:ind w:left="1080" w:hanging="360"/>
      </w:pPr>
      <w:rPr>
        <w:rFonts w:ascii="Wingdings" w:hAnsi="Wingdings"/>
      </w:rPr>
    </w:lvl>
  </w:abstractNum>
  <w:abstractNum w:abstractNumId="2">
    <w:nsid w:val="0C803B82"/>
    <w:multiLevelType w:val="hybridMultilevel"/>
    <w:tmpl w:val="4200506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E493C7A"/>
    <w:multiLevelType w:val="hybridMultilevel"/>
    <w:tmpl w:val="F5462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412AEE"/>
    <w:multiLevelType w:val="hybridMultilevel"/>
    <w:tmpl w:val="EB90B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732361"/>
    <w:multiLevelType w:val="hybridMultilevel"/>
    <w:tmpl w:val="F7FADE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B587A6B"/>
    <w:multiLevelType w:val="hybridMultilevel"/>
    <w:tmpl w:val="7CBCD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EB2FB6"/>
    <w:multiLevelType w:val="hybridMultilevel"/>
    <w:tmpl w:val="11C41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DA0E10"/>
    <w:multiLevelType w:val="hybridMultilevel"/>
    <w:tmpl w:val="7FC42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90430A"/>
    <w:multiLevelType w:val="hybridMultilevel"/>
    <w:tmpl w:val="C470B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C53829"/>
    <w:multiLevelType w:val="hybridMultilevel"/>
    <w:tmpl w:val="81087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1F592D"/>
    <w:multiLevelType w:val="hybridMultilevel"/>
    <w:tmpl w:val="14848610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2">
    <w:nsid w:val="55E216DC"/>
    <w:multiLevelType w:val="hybridMultilevel"/>
    <w:tmpl w:val="411A18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13">
    <w:nsid w:val="5E680367"/>
    <w:multiLevelType w:val="hybridMultilevel"/>
    <w:tmpl w:val="7A7C4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F521E4"/>
    <w:multiLevelType w:val="hybridMultilevel"/>
    <w:tmpl w:val="BD1085D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07C2591"/>
    <w:multiLevelType w:val="hybridMultilevel"/>
    <w:tmpl w:val="AF4EDD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1120CD5"/>
    <w:multiLevelType w:val="hybridMultilevel"/>
    <w:tmpl w:val="303846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7"/>
  </w:num>
  <w:num w:numId="5">
    <w:abstractNumId w:val="4"/>
  </w:num>
  <w:num w:numId="6">
    <w:abstractNumId w:val="16"/>
  </w:num>
  <w:num w:numId="7">
    <w:abstractNumId w:val="12"/>
  </w:num>
  <w:num w:numId="8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9">
    <w:abstractNumId w:val="8"/>
  </w:num>
  <w:num w:numId="10">
    <w:abstractNumId w:val="3"/>
  </w:num>
  <w:num w:numId="11">
    <w:abstractNumId w:val="6"/>
  </w:num>
  <w:num w:numId="12">
    <w:abstractNumId w:val="9"/>
  </w:num>
  <w:num w:numId="13">
    <w:abstractNumId w:val="1"/>
  </w:num>
  <w:num w:numId="14">
    <w:abstractNumId w:val="5"/>
  </w:num>
  <w:num w:numId="15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6">
    <w:abstractNumId w:val="2"/>
  </w:num>
  <w:num w:numId="17">
    <w:abstractNumId w:val="14"/>
  </w:num>
  <w:num w:numId="18">
    <w:abstractNumId w:val="15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E25"/>
    <w:rsid w:val="00004C8A"/>
    <w:rsid w:val="000079F4"/>
    <w:rsid w:val="000104F4"/>
    <w:rsid w:val="00013F3A"/>
    <w:rsid w:val="00014D05"/>
    <w:rsid w:val="00036450"/>
    <w:rsid w:val="00042D2C"/>
    <w:rsid w:val="00043F61"/>
    <w:rsid w:val="00044C5B"/>
    <w:rsid w:val="00056395"/>
    <w:rsid w:val="00063729"/>
    <w:rsid w:val="00086632"/>
    <w:rsid w:val="000874DF"/>
    <w:rsid w:val="00094499"/>
    <w:rsid w:val="000A0BBF"/>
    <w:rsid w:val="000A0D0C"/>
    <w:rsid w:val="000A2142"/>
    <w:rsid w:val="000A7E7F"/>
    <w:rsid w:val="000B75AC"/>
    <w:rsid w:val="000C45FF"/>
    <w:rsid w:val="000C4CC0"/>
    <w:rsid w:val="000C4DBB"/>
    <w:rsid w:val="000C57BE"/>
    <w:rsid w:val="000C72F4"/>
    <w:rsid w:val="000C786C"/>
    <w:rsid w:val="000D1E5F"/>
    <w:rsid w:val="000D3251"/>
    <w:rsid w:val="000E3FD1"/>
    <w:rsid w:val="000F370B"/>
    <w:rsid w:val="0010194B"/>
    <w:rsid w:val="00112054"/>
    <w:rsid w:val="001176FB"/>
    <w:rsid w:val="001204EA"/>
    <w:rsid w:val="0012114B"/>
    <w:rsid w:val="00122F18"/>
    <w:rsid w:val="001252DF"/>
    <w:rsid w:val="00130AA3"/>
    <w:rsid w:val="00131CAF"/>
    <w:rsid w:val="00133F1B"/>
    <w:rsid w:val="001504FC"/>
    <w:rsid w:val="001525E1"/>
    <w:rsid w:val="00155770"/>
    <w:rsid w:val="001561C8"/>
    <w:rsid w:val="00157D7F"/>
    <w:rsid w:val="00160654"/>
    <w:rsid w:val="0016590A"/>
    <w:rsid w:val="0017323D"/>
    <w:rsid w:val="00180329"/>
    <w:rsid w:val="0019001F"/>
    <w:rsid w:val="001909F8"/>
    <w:rsid w:val="0019359F"/>
    <w:rsid w:val="00196F91"/>
    <w:rsid w:val="00197687"/>
    <w:rsid w:val="001A492A"/>
    <w:rsid w:val="001A74A5"/>
    <w:rsid w:val="001B027A"/>
    <w:rsid w:val="001B08B3"/>
    <w:rsid w:val="001B2ABD"/>
    <w:rsid w:val="001B4BBA"/>
    <w:rsid w:val="001B5870"/>
    <w:rsid w:val="001B7B66"/>
    <w:rsid w:val="001C0005"/>
    <w:rsid w:val="001C70A5"/>
    <w:rsid w:val="001E0391"/>
    <w:rsid w:val="001E1759"/>
    <w:rsid w:val="001E3483"/>
    <w:rsid w:val="001E45EF"/>
    <w:rsid w:val="001F0028"/>
    <w:rsid w:val="001F1ECC"/>
    <w:rsid w:val="001F65B0"/>
    <w:rsid w:val="0020119B"/>
    <w:rsid w:val="00202B43"/>
    <w:rsid w:val="00204AE4"/>
    <w:rsid w:val="00206AFB"/>
    <w:rsid w:val="002074EF"/>
    <w:rsid w:val="00207C36"/>
    <w:rsid w:val="00207E12"/>
    <w:rsid w:val="00210E3A"/>
    <w:rsid w:val="00226076"/>
    <w:rsid w:val="002316EC"/>
    <w:rsid w:val="0023406F"/>
    <w:rsid w:val="002352CD"/>
    <w:rsid w:val="00237C36"/>
    <w:rsid w:val="002400EB"/>
    <w:rsid w:val="002470A9"/>
    <w:rsid w:val="00254733"/>
    <w:rsid w:val="00255931"/>
    <w:rsid w:val="00256CF7"/>
    <w:rsid w:val="002709AF"/>
    <w:rsid w:val="00281FD5"/>
    <w:rsid w:val="00297DFF"/>
    <w:rsid w:val="002B5EEE"/>
    <w:rsid w:val="002B70B9"/>
    <w:rsid w:val="002B7D1B"/>
    <w:rsid w:val="002C01B1"/>
    <w:rsid w:val="002C4F59"/>
    <w:rsid w:val="002C7DD4"/>
    <w:rsid w:val="002E00F7"/>
    <w:rsid w:val="002E632E"/>
    <w:rsid w:val="002F3187"/>
    <w:rsid w:val="002F50EF"/>
    <w:rsid w:val="0030479B"/>
    <w:rsid w:val="0030481B"/>
    <w:rsid w:val="00312D7D"/>
    <w:rsid w:val="00314D51"/>
    <w:rsid w:val="00315202"/>
    <w:rsid w:val="003156FC"/>
    <w:rsid w:val="003218AF"/>
    <w:rsid w:val="003232C8"/>
    <w:rsid w:val="003248C7"/>
    <w:rsid w:val="003254B5"/>
    <w:rsid w:val="00336ADC"/>
    <w:rsid w:val="003374A3"/>
    <w:rsid w:val="00340D74"/>
    <w:rsid w:val="003420F4"/>
    <w:rsid w:val="00342211"/>
    <w:rsid w:val="00353EEB"/>
    <w:rsid w:val="00357E94"/>
    <w:rsid w:val="00360FBB"/>
    <w:rsid w:val="00361AB1"/>
    <w:rsid w:val="0037121F"/>
    <w:rsid w:val="00383988"/>
    <w:rsid w:val="00383D18"/>
    <w:rsid w:val="0038786E"/>
    <w:rsid w:val="00393E8F"/>
    <w:rsid w:val="00393FDB"/>
    <w:rsid w:val="003964B4"/>
    <w:rsid w:val="003A0B26"/>
    <w:rsid w:val="003A3837"/>
    <w:rsid w:val="003A4E7A"/>
    <w:rsid w:val="003A6A71"/>
    <w:rsid w:val="003A6B7D"/>
    <w:rsid w:val="003B06CA"/>
    <w:rsid w:val="003B2A74"/>
    <w:rsid w:val="003B41CF"/>
    <w:rsid w:val="003B6D2B"/>
    <w:rsid w:val="003C0C65"/>
    <w:rsid w:val="003C57B9"/>
    <w:rsid w:val="003E2635"/>
    <w:rsid w:val="003E6BF7"/>
    <w:rsid w:val="003F30EB"/>
    <w:rsid w:val="00400FE1"/>
    <w:rsid w:val="004071FC"/>
    <w:rsid w:val="00407298"/>
    <w:rsid w:val="00413E71"/>
    <w:rsid w:val="00415668"/>
    <w:rsid w:val="00416C6E"/>
    <w:rsid w:val="004174FD"/>
    <w:rsid w:val="0043216B"/>
    <w:rsid w:val="00434A1C"/>
    <w:rsid w:val="00442407"/>
    <w:rsid w:val="00445947"/>
    <w:rsid w:val="00452C02"/>
    <w:rsid w:val="0045337F"/>
    <w:rsid w:val="00455FD1"/>
    <w:rsid w:val="004774FC"/>
    <w:rsid w:val="004813B3"/>
    <w:rsid w:val="00493CD5"/>
    <w:rsid w:val="00496591"/>
    <w:rsid w:val="004A04DC"/>
    <w:rsid w:val="004A3661"/>
    <w:rsid w:val="004C3FC2"/>
    <w:rsid w:val="004C63A8"/>
    <w:rsid w:val="004C63E4"/>
    <w:rsid w:val="004D1295"/>
    <w:rsid w:val="004D1B1D"/>
    <w:rsid w:val="004D2750"/>
    <w:rsid w:val="004D3011"/>
    <w:rsid w:val="004D38FC"/>
    <w:rsid w:val="004D79E6"/>
    <w:rsid w:val="004E50C5"/>
    <w:rsid w:val="004E6439"/>
    <w:rsid w:val="004F38C2"/>
    <w:rsid w:val="004F56A3"/>
    <w:rsid w:val="004F6ECC"/>
    <w:rsid w:val="00503523"/>
    <w:rsid w:val="005052D3"/>
    <w:rsid w:val="005155E9"/>
    <w:rsid w:val="00515FBF"/>
    <w:rsid w:val="005262AC"/>
    <w:rsid w:val="00531183"/>
    <w:rsid w:val="00531527"/>
    <w:rsid w:val="00532988"/>
    <w:rsid w:val="00533CDE"/>
    <w:rsid w:val="00540A98"/>
    <w:rsid w:val="005413C8"/>
    <w:rsid w:val="00572B58"/>
    <w:rsid w:val="00573B79"/>
    <w:rsid w:val="00573E8D"/>
    <w:rsid w:val="00575317"/>
    <w:rsid w:val="005816B0"/>
    <w:rsid w:val="0058440F"/>
    <w:rsid w:val="00584FC6"/>
    <w:rsid w:val="005A5E4B"/>
    <w:rsid w:val="005B6BE8"/>
    <w:rsid w:val="005C17E4"/>
    <w:rsid w:val="005C1957"/>
    <w:rsid w:val="005D0419"/>
    <w:rsid w:val="005D0600"/>
    <w:rsid w:val="005D4FE5"/>
    <w:rsid w:val="005E1C6F"/>
    <w:rsid w:val="005E39D5"/>
    <w:rsid w:val="005E449D"/>
    <w:rsid w:val="005E54A9"/>
    <w:rsid w:val="005F6CD2"/>
    <w:rsid w:val="00600670"/>
    <w:rsid w:val="00605CA0"/>
    <w:rsid w:val="00610E25"/>
    <w:rsid w:val="00615CFD"/>
    <w:rsid w:val="0062123A"/>
    <w:rsid w:val="006225AA"/>
    <w:rsid w:val="00631897"/>
    <w:rsid w:val="00636489"/>
    <w:rsid w:val="00640665"/>
    <w:rsid w:val="0064421F"/>
    <w:rsid w:val="00646E75"/>
    <w:rsid w:val="006511E7"/>
    <w:rsid w:val="006771D0"/>
    <w:rsid w:val="00677DCF"/>
    <w:rsid w:val="006816AA"/>
    <w:rsid w:val="00681EDB"/>
    <w:rsid w:val="006851D1"/>
    <w:rsid w:val="00687F53"/>
    <w:rsid w:val="00694BE3"/>
    <w:rsid w:val="00696D12"/>
    <w:rsid w:val="006A6D3D"/>
    <w:rsid w:val="006A7FBB"/>
    <w:rsid w:val="006B409C"/>
    <w:rsid w:val="006B692A"/>
    <w:rsid w:val="006C300E"/>
    <w:rsid w:val="006C411B"/>
    <w:rsid w:val="006C69E5"/>
    <w:rsid w:val="006D01E3"/>
    <w:rsid w:val="006D7B76"/>
    <w:rsid w:val="006F1E43"/>
    <w:rsid w:val="006F2D7D"/>
    <w:rsid w:val="006F389B"/>
    <w:rsid w:val="006F5A6B"/>
    <w:rsid w:val="007119D6"/>
    <w:rsid w:val="00712665"/>
    <w:rsid w:val="007128C8"/>
    <w:rsid w:val="00715FCB"/>
    <w:rsid w:val="0073083B"/>
    <w:rsid w:val="00731871"/>
    <w:rsid w:val="00733396"/>
    <w:rsid w:val="00737289"/>
    <w:rsid w:val="007374A8"/>
    <w:rsid w:val="00743101"/>
    <w:rsid w:val="007455D3"/>
    <w:rsid w:val="00753818"/>
    <w:rsid w:val="007644E2"/>
    <w:rsid w:val="007677D5"/>
    <w:rsid w:val="00771A05"/>
    <w:rsid w:val="00771F0B"/>
    <w:rsid w:val="007728B9"/>
    <w:rsid w:val="007735B2"/>
    <w:rsid w:val="00773F42"/>
    <w:rsid w:val="007775E1"/>
    <w:rsid w:val="00780880"/>
    <w:rsid w:val="0078431F"/>
    <w:rsid w:val="00785D16"/>
    <w:rsid w:val="007867A0"/>
    <w:rsid w:val="0079012F"/>
    <w:rsid w:val="00791EB8"/>
    <w:rsid w:val="007927F5"/>
    <w:rsid w:val="00797DF7"/>
    <w:rsid w:val="007A68B3"/>
    <w:rsid w:val="007B0BB6"/>
    <w:rsid w:val="007B3EC4"/>
    <w:rsid w:val="007B68DD"/>
    <w:rsid w:val="007C369A"/>
    <w:rsid w:val="007C649D"/>
    <w:rsid w:val="007D64F7"/>
    <w:rsid w:val="007E08FB"/>
    <w:rsid w:val="007E74B5"/>
    <w:rsid w:val="007F10DA"/>
    <w:rsid w:val="007F420B"/>
    <w:rsid w:val="00802CA0"/>
    <w:rsid w:val="00826578"/>
    <w:rsid w:val="008316A0"/>
    <w:rsid w:val="0083747E"/>
    <w:rsid w:val="008374AB"/>
    <w:rsid w:val="00846753"/>
    <w:rsid w:val="00850D07"/>
    <w:rsid w:val="00851084"/>
    <w:rsid w:val="00865D1E"/>
    <w:rsid w:val="00871B18"/>
    <w:rsid w:val="0088123E"/>
    <w:rsid w:val="0089248A"/>
    <w:rsid w:val="00892FD0"/>
    <w:rsid w:val="00896945"/>
    <w:rsid w:val="008B205E"/>
    <w:rsid w:val="008B2A1A"/>
    <w:rsid w:val="008B3CBD"/>
    <w:rsid w:val="008C05B7"/>
    <w:rsid w:val="008C1B8A"/>
    <w:rsid w:val="008C225C"/>
    <w:rsid w:val="008E259E"/>
    <w:rsid w:val="008F1C53"/>
    <w:rsid w:val="008F66CF"/>
    <w:rsid w:val="009157C7"/>
    <w:rsid w:val="009216A5"/>
    <w:rsid w:val="009232DF"/>
    <w:rsid w:val="009260CD"/>
    <w:rsid w:val="009324E6"/>
    <w:rsid w:val="00950A17"/>
    <w:rsid w:val="00952C25"/>
    <w:rsid w:val="00954489"/>
    <w:rsid w:val="009577E5"/>
    <w:rsid w:val="009603B6"/>
    <w:rsid w:val="00963702"/>
    <w:rsid w:val="00965733"/>
    <w:rsid w:val="00965B11"/>
    <w:rsid w:val="00967BA3"/>
    <w:rsid w:val="00975EA2"/>
    <w:rsid w:val="00982ABB"/>
    <w:rsid w:val="00983436"/>
    <w:rsid w:val="009900BE"/>
    <w:rsid w:val="00994B72"/>
    <w:rsid w:val="009950E4"/>
    <w:rsid w:val="00995C79"/>
    <w:rsid w:val="009A16DE"/>
    <w:rsid w:val="009A34DE"/>
    <w:rsid w:val="009A539F"/>
    <w:rsid w:val="009B4F21"/>
    <w:rsid w:val="009C6190"/>
    <w:rsid w:val="009D05B8"/>
    <w:rsid w:val="009D0A4B"/>
    <w:rsid w:val="009D36CC"/>
    <w:rsid w:val="009F24C4"/>
    <w:rsid w:val="009F5083"/>
    <w:rsid w:val="009F6C72"/>
    <w:rsid w:val="00A07119"/>
    <w:rsid w:val="00A10F78"/>
    <w:rsid w:val="00A2118D"/>
    <w:rsid w:val="00A21DC0"/>
    <w:rsid w:val="00A223D1"/>
    <w:rsid w:val="00A24572"/>
    <w:rsid w:val="00A307DA"/>
    <w:rsid w:val="00A323C4"/>
    <w:rsid w:val="00A35807"/>
    <w:rsid w:val="00A42641"/>
    <w:rsid w:val="00A457BE"/>
    <w:rsid w:val="00A50D4D"/>
    <w:rsid w:val="00A52281"/>
    <w:rsid w:val="00A54856"/>
    <w:rsid w:val="00A55535"/>
    <w:rsid w:val="00A64111"/>
    <w:rsid w:val="00A6635E"/>
    <w:rsid w:val="00A72A17"/>
    <w:rsid w:val="00A730CC"/>
    <w:rsid w:val="00A77737"/>
    <w:rsid w:val="00A80621"/>
    <w:rsid w:val="00AA5E7A"/>
    <w:rsid w:val="00AC24E2"/>
    <w:rsid w:val="00AD010E"/>
    <w:rsid w:val="00AD76E2"/>
    <w:rsid w:val="00AD7FE5"/>
    <w:rsid w:val="00AE63A9"/>
    <w:rsid w:val="00AF35A9"/>
    <w:rsid w:val="00AF69C2"/>
    <w:rsid w:val="00AF7F08"/>
    <w:rsid w:val="00B0023F"/>
    <w:rsid w:val="00B072C1"/>
    <w:rsid w:val="00B11164"/>
    <w:rsid w:val="00B12408"/>
    <w:rsid w:val="00B14BC4"/>
    <w:rsid w:val="00B20152"/>
    <w:rsid w:val="00B23E4B"/>
    <w:rsid w:val="00B345B0"/>
    <w:rsid w:val="00B359E4"/>
    <w:rsid w:val="00B36DF3"/>
    <w:rsid w:val="00B47674"/>
    <w:rsid w:val="00B57D98"/>
    <w:rsid w:val="00B65A48"/>
    <w:rsid w:val="00B70850"/>
    <w:rsid w:val="00B82075"/>
    <w:rsid w:val="00B86C52"/>
    <w:rsid w:val="00B87C0F"/>
    <w:rsid w:val="00B9703D"/>
    <w:rsid w:val="00BA197D"/>
    <w:rsid w:val="00BB1B6E"/>
    <w:rsid w:val="00BB369E"/>
    <w:rsid w:val="00BB3B37"/>
    <w:rsid w:val="00BB49BC"/>
    <w:rsid w:val="00BC0F75"/>
    <w:rsid w:val="00BC1078"/>
    <w:rsid w:val="00BC1B24"/>
    <w:rsid w:val="00BC7EFE"/>
    <w:rsid w:val="00BD744C"/>
    <w:rsid w:val="00BE6DF9"/>
    <w:rsid w:val="00BF73BB"/>
    <w:rsid w:val="00C066B6"/>
    <w:rsid w:val="00C110BC"/>
    <w:rsid w:val="00C17373"/>
    <w:rsid w:val="00C21179"/>
    <w:rsid w:val="00C21A4D"/>
    <w:rsid w:val="00C228CE"/>
    <w:rsid w:val="00C230A0"/>
    <w:rsid w:val="00C27636"/>
    <w:rsid w:val="00C37BA1"/>
    <w:rsid w:val="00C44B01"/>
    <w:rsid w:val="00C4674C"/>
    <w:rsid w:val="00C506CF"/>
    <w:rsid w:val="00C51039"/>
    <w:rsid w:val="00C56933"/>
    <w:rsid w:val="00C72BED"/>
    <w:rsid w:val="00C776D5"/>
    <w:rsid w:val="00C87E19"/>
    <w:rsid w:val="00C941B3"/>
    <w:rsid w:val="00C9578B"/>
    <w:rsid w:val="00C965E5"/>
    <w:rsid w:val="00C970C1"/>
    <w:rsid w:val="00CA1C33"/>
    <w:rsid w:val="00CA5E2B"/>
    <w:rsid w:val="00CB0055"/>
    <w:rsid w:val="00CB24A0"/>
    <w:rsid w:val="00CB61EA"/>
    <w:rsid w:val="00CC3A88"/>
    <w:rsid w:val="00CF72A1"/>
    <w:rsid w:val="00D06609"/>
    <w:rsid w:val="00D0683E"/>
    <w:rsid w:val="00D14F65"/>
    <w:rsid w:val="00D15863"/>
    <w:rsid w:val="00D1743B"/>
    <w:rsid w:val="00D21714"/>
    <w:rsid w:val="00D2522B"/>
    <w:rsid w:val="00D30094"/>
    <w:rsid w:val="00D33C3C"/>
    <w:rsid w:val="00D3696C"/>
    <w:rsid w:val="00D422DE"/>
    <w:rsid w:val="00D43F09"/>
    <w:rsid w:val="00D46020"/>
    <w:rsid w:val="00D464A5"/>
    <w:rsid w:val="00D4699C"/>
    <w:rsid w:val="00D5009C"/>
    <w:rsid w:val="00D51041"/>
    <w:rsid w:val="00D5459D"/>
    <w:rsid w:val="00D725C4"/>
    <w:rsid w:val="00D91671"/>
    <w:rsid w:val="00D92390"/>
    <w:rsid w:val="00D944B2"/>
    <w:rsid w:val="00D94910"/>
    <w:rsid w:val="00D9575E"/>
    <w:rsid w:val="00D96542"/>
    <w:rsid w:val="00DA1F4D"/>
    <w:rsid w:val="00DA35A9"/>
    <w:rsid w:val="00DA405E"/>
    <w:rsid w:val="00DA7E2E"/>
    <w:rsid w:val="00DB28D1"/>
    <w:rsid w:val="00DC03A7"/>
    <w:rsid w:val="00DC1022"/>
    <w:rsid w:val="00DC5F9C"/>
    <w:rsid w:val="00DD172A"/>
    <w:rsid w:val="00DD49D9"/>
    <w:rsid w:val="00DF00C6"/>
    <w:rsid w:val="00DF0D47"/>
    <w:rsid w:val="00DF23DE"/>
    <w:rsid w:val="00DF4D11"/>
    <w:rsid w:val="00E02293"/>
    <w:rsid w:val="00E03CD0"/>
    <w:rsid w:val="00E04D56"/>
    <w:rsid w:val="00E22E83"/>
    <w:rsid w:val="00E2572F"/>
    <w:rsid w:val="00E25A26"/>
    <w:rsid w:val="00E324EE"/>
    <w:rsid w:val="00E362A2"/>
    <w:rsid w:val="00E40132"/>
    <w:rsid w:val="00E40C5D"/>
    <w:rsid w:val="00E4381A"/>
    <w:rsid w:val="00E4697E"/>
    <w:rsid w:val="00E47514"/>
    <w:rsid w:val="00E55D74"/>
    <w:rsid w:val="00E60B30"/>
    <w:rsid w:val="00E66941"/>
    <w:rsid w:val="00E71AED"/>
    <w:rsid w:val="00E77839"/>
    <w:rsid w:val="00E81B7C"/>
    <w:rsid w:val="00E83C91"/>
    <w:rsid w:val="00E9063B"/>
    <w:rsid w:val="00EA3814"/>
    <w:rsid w:val="00EB53C5"/>
    <w:rsid w:val="00EB778D"/>
    <w:rsid w:val="00EE1BD3"/>
    <w:rsid w:val="00EE2135"/>
    <w:rsid w:val="00EE2768"/>
    <w:rsid w:val="00EE555B"/>
    <w:rsid w:val="00EE7159"/>
    <w:rsid w:val="00EF0B6B"/>
    <w:rsid w:val="00F13734"/>
    <w:rsid w:val="00F23738"/>
    <w:rsid w:val="00F33441"/>
    <w:rsid w:val="00F4112C"/>
    <w:rsid w:val="00F50927"/>
    <w:rsid w:val="00F53964"/>
    <w:rsid w:val="00F60274"/>
    <w:rsid w:val="00F64F30"/>
    <w:rsid w:val="00F70551"/>
    <w:rsid w:val="00F71879"/>
    <w:rsid w:val="00F750B4"/>
    <w:rsid w:val="00F77FB9"/>
    <w:rsid w:val="00F81F61"/>
    <w:rsid w:val="00F92126"/>
    <w:rsid w:val="00F9261D"/>
    <w:rsid w:val="00F9357A"/>
    <w:rsid w:val="00FA2A76"/>
    <w:rsid w:val="00FA46C8"/>
    <w:rsid w:val="00FB068F"/>
    <w:rsid w:val="00FC053F"/>
    <w:rsid w:val="00FC5880"/>
    <w:rsid w:val="00FD477F"/>
    <w:rsid w:val="00FE11EE"/>
    <w:rsid w:val="00FE122C"/>
    <w:rsid w:val="00FE37FE"/>
    <w:rsid w:val="00FE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CF213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0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NoSpacing">
    <w:name w:val="No Spacing"/>
    <w:link w:val="NoSpacingChar"/>
    <w:uiPriority w:val="1"/>
    <w:qFormat/>
    <w:rsid w:val="00393FDB"/>
    <w:rPr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93FDB"/>
    <w:rPr>
      <w:sz w:val="22"/>
      <w:szCs w:val="22"/>
      <w:lang w:eastAsia="en-US"/>
    </w:rPr>
  </w:style>
  <w:style w:type="paragraph" w:customStyle="1" w:styleId="Achievement">
    <w:name w:val="Achievement"/>
    <w:basedOn w:val="BodyText"/>
    <w:rsid w:val="001504FC"/>
    <w:pPr>
      <w:numPr>
        <w:numId w:val="3"/>
      </w:numPr>
    </w:pPr>
    <w:rPr>
      <w:rFonts w:ascii="Calibri" w:eastAsia="Calibri" w:hAnsi="Calibri" w:cs="Times New Roman"/>
      <w:sz w:val="22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1504F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504FC"/>
    <w:rPr>
      <w:sz w:val="18"/>
      <w:szCs w:val="22"/>
    </w:rPr>
  </w:style>
  <w:style w:type="paragraph" w:styleId="ListParagraph">
    <w:name w:val="List Paragraph"/>
    <w:basedOn w:val="Normal"/>
    <w:qFormat/>
    <w:rsid w:val="00963702"/>
    <w:pPr>
      <w:ind w:left="720"/>
      <w:contextualSpacing/>
    </w:pPr>
  </w:style>
  <w:style w:type="paragraph" w:styleId="NormalWeb">
    <w:name w:val="Normal (Web)"/>
    <w:basedOn w:val="Normal"/>
    <w:rsid w:val="006A6D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efault">
    <w:name w:val="Default"/>
    <w:rsid w:val="00A80621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D05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D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hamed%20Suhaib\AppData\Local\Microsoft\Office\16.0\DTS\en-US%7b7F619766-4E0E-4CCC-AC30-6FB381E7B017%7d\%7bC6669B0C-C177-4DCC-965F-CAD24AC57C1A%7dtf00546271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9D46F67-6068-4CF0-8D9C-46214B151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{C6669B0C-C177-4DCC-965F-CAD24AC57C1A}tf00546271.dotx</Template>
  <TotalTime>0</TotalTime>
  <Pages>2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2020-01-21T19:51:00Z</dcterms:created>
  <dcterms:modified xsi:type="dcterms:W3CDTF">2020-03-09T22:33:00Z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